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94E98" w:rsidRPr="00876A58" w14:paraId="5EA1A47A" w14:textId="77777777" w:rsidTr="008A6E15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DAEB5" w14:textId="77777777" w:rsidR="00E94E98" w:rsidRPr="001E7ABE" w:rsidRDefault="00E94E98" w:rsidP="008A6E15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  <w:lang w:val="en-ID"/>
              </w:rPr>
              <w:t>Project</w:t>
            </w:r>
            <w:r w:rsidRPr="00FB5FC9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proofErr w:type="spellStart"/>
            <w:r w:rsidRPr="00FB5FC9">
              <w:rPr>
                <w:rFonts w:ascii="Arial" w:hAnsi="Arial" w:cs="Arial"/>
                <w:b/>
                <w:sz w:val="32"/>
                <w:lang w:val="id-ID"/>
              </w:rPr>
              <w:t>Case</w:t>
            </w:r>
            <w:proofErr w:type="spellEnd"/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A73FC44" w14:textId="77777777" w:rsidR="00E94E98" w:rsidRPr="00876A58" w:rsidRDefault="00E94E98" w:rsidP="008A6E15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73945D3" wp14:editId="6B38A01E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4E98" w:rsidRPr="00876A58" w14:paraId="55917DAE" w14:textId="77777777" w:rsidTr="008A6E15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FCC1C" w14:textId="77777777" w:rsidR="00E94E98" w:rsidRPr="00B67595" w:rsidRDefault="00E94E98" w:rsidP="008A6E15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FB5FC9">
              <w:rPr>
                <w:rFonts w:ascii="Arial Narrow" w:hAnsi="Arial Narrow" w:cs="Tahoma"/>
                <w:sz w:val="36"/>
              </w:rPr>
              <w:t>ISYS6169 | ISYS6279 | ISYS6280 | T0206</w:t>
            </w:r>
          </w:p>
          <w:p w14:paraId="16B64EAD" w14:textId="77777777" w:rsidR="00E94E98" w:rsidRPr="00876A58" w:rsidRDefault="00E94E98" w:rsidP="008A6E1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proofErr w:type="spellStart"/>
            <w:r w:rsidRPr="00FB5FC9">
              <w:rPr>
                <w:rFonts w:ascii="Arial Narrow" w:hAnsi="Arial Narrow" w:cs="Tahoma"/>
                <w:sz w:val="36"/>
                <w:lang w:val="id-ID"/>
              </w:rPr>
              <w:t>Database</w:t>
            </w:r>
            <w:proofErr w:type="spellEnd"/>
            <w:r w:rsidRPr="00FB5FC9">
              <w:rPr>
                <w:rFonts w:ascii="Arial Narrow" w:hAnsi="Arial Narrow" w:cs="Tahoma"/>
                <w:sz w:val="36"/>
                <w:lang w:val="id-ID"/>
              </w:rPr>
              <w:t xml:space="preserve"> Systems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AF50A1A" w14:textId="77777777" w:rsidR="00E94E98" w:rsidRPr="00876A58" w:rsidRDefault="00E94E98" w:rsidP="008A6E15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94E98" w:rsidRPr="00876A58" w14:paraId="6FB7BAA7" w14:textId="77777777" w:rsidTr="008A6E15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F6E54" w14:textId="77777777" w:rsidR="00E94E98" w:rsidRPr="00DF718C" w:rsidRDefault="00E94E98" w:rsidP="008A6E15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FB5FC9">
              <w:rPr>
                <w:rFonts w:ascii="Arial" w:hAnsi="Arial" w:cs="Arial"/>
                <w:b/>
              </w:rPr>
              <w:t>Information Systems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E88587F" w14:textId="53579D83" w:rsidR="00E94E98" w:rsidRPr="0036420F" w:rsidRDefault="00E94E98" w:rsidP="008A6E1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E94E98">
              <w:rPr>
                <w:rFonts w:ascii="Arial" w:hAnsi="Arial" w:cs="Arial"/>
                <w:b/>
                <w:sz w:val="20"/>
              </w:rPr>
              <w:t>O</w:t>
            </w:r>
            <w:r w:rsidR="006F6246">
              <w:rPr>
                <w:rFonts w:ascii="Arial" w:hAnsi="Arial" w:cs="Arial"/>
                <w:b/>
                <w:sz w:val="20"/>
              </w:rPr>
              <w:t>21</w:t>
            </w:r>
            <w:r w:rsidRPr="00E94E98">
              <w:rPr>
                <w:rFonts w:ascii="Arial" w:hAnsi="Arial" w:cs="Arial"/>
                <w:b/>
                <w:sz w:val="20"/>
              </w:rPr>
              <w:t>2-ISYS6169-SV04-00</w:t>
            </w:r>
          </w:p>
        </w:tc>
      </w:tr>
      <w:tr w:rsidR="00E94E98" w:rsidRPr="00876A58" w14:paraId="2582D8CE" w14:textId="77777777" w:rsidTr="008A6E15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680938C" w14:textId="4F346B96" w:rsidR="00E94E98" w:rsidRPr="00FB5FC9" w:rsidRDefault="00E94E98" w:rsidP="008A6E15">
            <w:pPr>
              <w:pStyle w:val="Header"/>
              <w:rPr>
                <w:rFonts w:ascii="Arial" w:hAnsi="Arial" w:cs="Arial"/>
                <w:b/>
                <w:i/>
                <w:sz w:val="18"/>
                <w:lang w:val="en-ID"/>
              </w:rPr>
            </w:pPr>
            <w:r w:rsidRPr="00FB5FC9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</w:t>
            </w:r>
            <w:proofErr w:type="spellStart"/>
            <w:r w:rsidRPr="00FB5FC9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on</w:t>
            </w:r>
            <w:proofErr w:type="spellEnd"/>
            <w:r w:rsidRPr="00FB5FC9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FB5FC9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proofErr w:type="spellEnd"/>
            <w:r>
              <w:rPr>
                <w:rFonts w:ascii="Arial" w:hAnsi="Arial" w:cs="Arial"/>
                <w:i/>
                <w:sz w:val="18"/>
                <w:szCs w:val="18"/>
                <w:lang w:val="en-ID"/>
              </w:rPr>
              <w:t xml:space="preserve"> </w:t>
            </w:r>
            <w:r w:rsidRPr="00FB5FC9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Pr="00FB5FC9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Pr="00FB5FC9">
              <w:rPr>
                <w:rFonts w:ascii="Arial" w:hAnsi="Arial" w:cs="Arial"/>
                <w:i/>
                <w:sz w:val="18"/>
                <w:szCs w:val="18"/>
                <w:lang w:val="id-ID"/>
              </w:rPr>
              <w:t>Year</w:t>
            </w:r>
            <w:proofErr w:type="spellEnd"/>
            <w:r w:rsidRPr="00FB5FC9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  <w:lang w:val="en-ID"/>
              </w:rPr>
              <w:t>20</w:t>
            </w:r>
            <w:r w:rsidR="004A45F1">
              <w:rPr>
                <w:rFonts w:ascii="Arial" w:hAnsi="Arial" w:cs="Arial"/>
                <w:i/>
                <w:sz w:val="18"/>
                <w:szCs w:val="18"/>
                <w:lang w:val="en-ID"/>
              </w:rPr>
              <w:t>20</w:t>
            </w:r>
            <w:r w:rsidRPr="00FB5FC9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  <w:lang w:val="en-ID"/>
              </w:rPr>
              <w:t>202</w:t>
            </w:r>
            <w:r w:rsidR="004A45F1">
              <w:rPr>
                <w:rFonts w:ascii="Arial" w:hAnsi="Arial" w:cs="Arial"/>
                <w:i/>
                <w:sz w:val="18"/>
                <w:szCs w:val="18"/>
                <w:lang w:val="en-ID"/>
              </w:rPr>
              <w:t>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DA95DDE" w14:textId="77777777" w:rsidR="00E94E98" w:rsidRPr="001E7ABE" w:rsidRDefault="00E94E98" w:rsidP="008A6E15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proofErr w:type="spellStart"/>
            <w:r w:rsidRPr="00FB5FC9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proofErr w:type="spellEnd"/>
            <w:r w:rsidRPr="00FB5FC9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27C4116F" w14:textId="77777777" w:rsidR="00E94E98" w:rsidRPr="00876A58" w:rsidRDefault="00E94E98" w:rsidP="00E94E98">
      <w:pPr>
        <w:rPr>
          <w:lang w:val="id-ID"/>
        </w:rPr>
      </w:pPr>
      <w:r w:rsidRPr="00876A58">
        <w:rPr>
          <w:lang w:val="id-ID"/>
        </w:rPr>
        <w:tab/>
      </w:r>
    </w:p>
    <w:p w14:paraId="27DD8473" w14:textId="77777777" w:rsidR="00E94E98" w:rsidRPr="00BD0E8D" w:rsidRDefault="00E94E98" w:rsidP="00E94E98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Seluruh kel</w:t>
      </w:r>
      <w:r>
        <w:rPr>
          <w:lang w:val="id-ID"/>
        </w:rPr>
        <w:t>ompok tidak diperkenankan untuk</w:t>
      </w:r>
      <w:r w:rsidRPr="00BD0E8D">
        <w:rPr>
          <w:lang w:val="id-ID"/>
        </w:rPr>
        <w:t>:</w:t>
      </w:r>
    </w:p>
    <w:p w14:paraId="782F014C" w14:textId="77777777" w:rsidR="00E94E98" w:rsidRPr="000C3329" w:rsidRDefault="00E94E98" w:rsidP="00E94E98">
      <w:pPr>
        <w:ind w:left="360"/>
        <w:jc w:val="both"/>
        <w:rPr>
          <w:rStyle w:val="longtext"/>
          <w:rFonts w:ascii="Trebuchet MS" w:hAnsi="Trebuchet MS"/>
          <w:i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The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whole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group</w:t>
      </w:r>
      <w:proofErr w:type="spellEnd"/>
      <w:r w:rsidRPr="000C3329">
        <w:rPr>
          <w:rStyle w:val="longtext"/>
          <w:i/>
          <w:sz w:val="18"/>
          <w:szCs w:val="18"/>
        </w:rPr>
        <w:t xml:space="preserve"> is</w:t>
      </w:r>
      <w:r w:rsidRPr="000C3329">
        <w:rPr>
          <w:rStyle w:val="longtext"/>
          <w:i/>
          <w:sz w:val="18"/>
          <w:szCs w:val="18"/>
          <w:lang w:val="id-ID"/>
        </w:rPr>
        <w:t xml:space="preserve"> not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allowed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to</w:t>
      </w:r>
      <w:proofErr w:type="spellEnd"/>
      <w:r w:rsidRPr="000C3329">
        <w:rPr>
          <w:rStyle w:val="longtext"/>
          <w:i/>
          <w:sz w:val="18"/>
          <w:szCs w:val="18"/>
        </w:rPr>
        <w:t>:</w:t>
      </w:r>
    </w:p>
    <w:p w14:paraId="3E51B26D" w14:textId="77777777" w:rsidR="00E94E98" w:rsidRPr="00C424D7" w:rsidRDefault="00E94E98" w:rsidP="00E94E98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proofErr w:type="spellStart"/>
      <w:r w:rsidRPr="00C424D7">
        <w:rPr>
          <w:lang w:val="id-ID"/>
        </w:rPr>
        <w:t>Me</w:t>
      </w:r>
      <w:r w:rsidRPr="00C424D7">
        <w:t>lihat</w:t>
      </w:r>
      <w:proofErr w:type="spellEnd"/>
      <w:r w:rsidRPr="00C424D7">
        <w:rPr>
          <w:lang w:val="id-ID"/>
        </w:rPr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atau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 w:rsidRPr="00C424D7">
        <w:t>proyek</w:t>
      </w:r>
      <w:proofErr w:type="spellEnd"/>
      <w:r w:rsidRPr="00C424D7">
        <w:t xml:space="preserve"> </w:t>
      </w:r>
      <w:proofErr w:type="spellStart"/>
      <w:r w:rsidRPr="00C424D7">
        <w:t>kelompok</w:t>
      </w:r>
      <w:proofErr w:type="spellEnd"/>
      <w:r w:rsidRPr="00C424D7">
        <w:t xml:space="preserve"> lain</w:t>
      </w:r>
      <w:r w:rsidRPr="00C424D7">
        <w:rPr>
          <w:lang w:val="id-ID"/>
        </w:rPr>
        <w:t>,</w:t>
      </w:r>
    </w:p>
    <w:p w14:paraId="5F36D623" w14:textId="77777777" w:rsidR="00E94E98" w:rsidRPr="000C3329" w:rsidRDefault="00E94E98" w:rsidP="00E94E98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>Seeing a part or the whole project from other groups</w:t>
      </w:r>
    </w:p>
    <w:p w14:paraId="55C1F50C" w14:textId="77777777" w:rsidR="00E94E98" w:rsidRPr="00C424D7" w:rsidRDefault="00E94E98" w:rsidP="00E94E98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proofErr w:type="spellStart"/>
      <w:r w:rsidRPr="00C424D7">
        <w:t>Menyadur</w:t>
      </w:r>
      <w:proofErr w:type="spellEnd"/>
      <w:r w:rsidRPr="00C424D7"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maupun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 w:rsidRPr="00C424D7">
        <w:t>proyek</w:t>
      </w:r>
      <w:proofErr w:type="spellEnd"/>
      <w:r w:rsidRPr="00C424D7">
        <w:t xml:space="preserve"> </w:t>
      </w:r>
      <w:proofErr w:type="spellStart"/>
      <w:r w:rsidRPr="00C424D7">
        <w:t>dari</w:t>
      </w:r>
      <w:proofErr w:type="spellEnd"/>
      <w:r w:rsidRPr="00C424D7">
        <w:t xml:space="preserve"> </w:t>
      </w:r>
      <w:proofErr w:type="spellStart"/>
      <w:r w:rsidRPr="00C424D7">
        <w:t>buku</w:t>
      </w:r>
      <w:proofErr w:type="spellEnd"/>
      <w:r w:rsidRPr="00C424D7">
        <w:rPr>
          <w:lang w:val="id-ID"/>
        </w:rPr>
        <w:t>,</w:t>
      </w:r>
    </w:p>
    <w:p w14:paraId="0CE2C2A0" w14:textId="77777777" w:rsidR="00E94E98" w:rsidRPr="000C3329" w:rsidRDefault="00E94E98" w:rsidP="00E94E98">
      <w:pPr>
        <w:ind w:left="720"/>
        <w:jc w:val="both"/>
        <w:rPr>
          <w:rFonts w:ascii="Trebuchet MS" w:hAnsi="Trebuchet MS"/>
          <w:i/>
          <w:iCs/>
        </w:rPr>
      </w:pPr>
      <w:proofErr w:type="spellStart"/>
      <w:r w:rsidRPr="000C3329">
        <w:rPr>
          <w:rStyle w:val="longtext"/>
          <w:i/>
          <w:sz w:val="18"/>
          <w:szCs w:val="18"/>
          <w:lang w:val="id-ID"/>
        </w:rPr>
        <w:t>Adapt</w:t>
      </w:r>
      <w:proofErr w:type="spellEnd"/>
      <w:r w:rsidRPr="000C3329">
        <w:rPr>
          <w:rStyle w:val="longtext"/>
          <w:i/>
          <w:sz w:val="18"/>
          <w:szCs w:val="18"/>
        </w:rPr>
        <w:t>ed a part or the whole project from the book</w:t>
      </w:r>
    </w:p>
    <w:p w14:paraId="725131DD" w14:textId="77777777" w:rsidR="00E94E98" w:rsidRPr="00C424D7" w:rsidRDefault="00E94E98" w:rsidP="00E94E98">
      <w:pPr>
        <w:numPr>
          <w:ilvl w:val="2"/>
          <w:numId w:val="11"/>
        </w:numPr>
        <w:ind w:left="720"/>
        <w:jc w:val="both"/>
        <w:rPr>
          <w:lang w:val="id-ID"/>
        </w:rPr>
      </w:pPr>
      <w:proofErr w:type="spellStart"/>
      <w:r w:rsidRPr="00C424D7">
        <w:rPr>
          <w:lang w:val="id-ID"/>
        </w:rPr>
        <w:t>Mendownload</w:t>
      </w:r>
      <w:proofErr w:type="spellEnd"/>
      <w:r w:rsidRPr="00C424D7">
        <w:rPr>
          <w:lang w:val="id-ID"/>
        </w:rPr>
        <w:t xml:space="preserve"> sebagian maupun seluruh proyek</w:t>
      </w:r>
      <w:r w:rsidRPr="00C424D7">
        <w:t xml:space="preserve"> </w:t>
      </w:r>
      <w:proofErr w:type="spellStart"/>
      <w:r w:rsidRPr="00C424D7">
        <w:t>dari</w:t>
      </w:r>
      <w:proofErr w:type="spellEnd"/>
      <w:r w:rsidRPr="00C424D7">
        <w:t xml:space="preserve"> internet</w:t>
      </w:r>
      <w:r w:rsidRPr="00C424D7">
        <w:rPr>
          <w:lang w:val="id-ID"/>
        </w:rPr>
        <w:t>,</w:t>
      </w:r>
    </w:p>
    <w:p w14:paraId="2FF2DEE7" w14:textId="77777777" w:rsidR="00E94E98" w:rsidRPr="000C3329" w:rsidRDefault="00E94E98" w:rsidP="00E94E98">
      <w:pPr>
        <w:ind w:left="720"/>
        <w:jc w:val="both"/>
        <w:rPr>
          <w:rStyle w:val="longtext"/>
          <w:rFonts w:ascii="Trebuchet MS" w:hAnsi="Trebuchet MS"/>
          <w:i/>
          <w:iCs/>
        </w:rPr>
      </w:pPr>
      <w:proofErr w:type="spellStart"/>
      <w:r w:rsidRPr="000C3329">
        <w:rPr>
          <w:rStyle w:val="longtext"/>
          <w:i/>
          <w:sz w:val="18"/>
          <w:szCs w:val="18"/>
          <w:lang w:val="id-ID"/>
        </w:rPr>
        <w:t>Downloading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r w:rsidRPr="000C3329">
        <w:rPr>
          <w:rStyle w:val="longtext"/>
          <w:i/>
          <w:sz w:val="18"/>
          <w:szCs w:val="18"/>
        </w:rPr>
        <w:t>a part or the whole project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135E01E3" w14:textId="77777777" w:rsidR="00E94E98" w:rsidRPr="00BD0E8D" w:rsidRDefault="00E94E98" w:rsidP="00E94E98">
      <w:pPr>
        <w:numPr>
          <w:ilvl w:val="2"/>
          <w:numId w:val="11"/>
        </w:numPr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proofErr w:type="spellStart"/>
      <w:r>
        <w:t>ya</w:t>
      </w:r>
      <w:r w:rsidRPr="00BD0E8D">
        <w:rPr>
          <w:lang w:val="id-ID"/>
        </w:rPr>
        <w:t>ng</w:t>
      </w:r>
      <w:proofErr w:type="spellEnd"/>
      <w:r w:rsidRPr="00BD0E8D">
        <w:rPr>
          <w:lang w:val="id-ID"/>
        </w:rPr>
        <w:t xml:space="preserve"> tidak sesuai dengan tema yang ada di soal proyek,</w:t>
      </w:r>
    </w:p>
    <w:p w14:paraId="187B1D43" w14:textId="77777777" w:rsidR="00E94E98" w:rsidRPr="000C3329" w:rsidRDefault="00E94E98" w:rsidP="00E94E98">
      <w:pPr>
        <w:ind w:left="720"/>
        <w:jc w:val="both"/>
        <w:rPr>
          <w:rFonts w:ascii="Trebuchet MS" w:hAnsi="Trebuchet MS"/>
          <w:i/>
          <w:iCs/>
        </w:rPr>
      </w:pPr>
      <w:proofErr w:type="spellStart"/>
      <w:r w:rsidRPr="000C3329">
        <w:rPr>
          <w:rStyle w:val="longtext"/>
          <w:i/>
          <w:sz w:val="18"/>
          <w:szCs w:val="18"/>
          <w:lang w:val="id-ID"/>
        </w:rPr>
        <w:t>Working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with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another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theme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which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is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not in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accordance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with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existing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theme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in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matter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of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project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461E44DE" w14:textId="77777777" w:rsidR="00E94E98" w:rsidRPr="00BD0E8D" w:rsidRDefault="00E94E98" w:rsidP="00E94E98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1244D4F7" w14:textId="77777777" w:rsidR="00E94E98" w:rsidRPr="000C3329" w:rsidRDefault="00E94E98" w:rsidP="00E94E98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75AAB2D0" w14:textId="77777777" w:rsidR="00E94E98" w:rsidRPr="00BD0E8D" w:rsidRDefault="00E94E98" w:rsidP="00E94E98">
      <w:pPr>
        <w:numPr>
          <w:ilvl w:val="2"/>
          <w:numId w:val="11"/>
        </w:numPr>
        <w:tabs>
          <w:tab w:val="clear" w:pos="2160"/>
        </w:tabs>
        <w:ind w:left="720"/>
        <w:jc w:val="both"/>
      </w:pPr>
      <w:r w:rsidRPr="00BD0E8D">
        <w:rPr>
          <w:lang w:val="id-ID"/>
        </w:rPr>
        <w:t xml:space="preserve">Secara sengaja maupun tidak sengaja melakukan segala tindakan kelalaian yang menyebabkan hasil karyanya berhasil </w:t>
      </w:r>
      <w:proofErr w:type="spellStart"/>
      <w:r w:rsidRPr="00BD0E8D">
        <w:rPr>
          <w:lang w:val="id-ID"/>
        </w:rPr>
        <w:t>dicontek</w:t>
      </w:r>
      <w:proofErr w:type="spellEnd"/>
      <w:r w:rsidRPr="00BD0E8D">
        <w:rPr>
          <w:lang w:val="id-ID"/>
        </w:rPr>
        <w:t xml:space="preserve"> oleh orang lain / kelompok lain.</w:t>
      </w:r>
    </w:p>
    <w:p w14:paraId="309AC069" w14:textId="77777777" w:rsidR="00E94E98" w:rsidRPr="000C3329" w:rsidRDefault="00E94E98" w:rsidP="00E94E98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proofErr w:type="spellStart"/>
      <w:r w:rsidRPr="000C3329">
        <w:rPr>
          <w:rStyle w:val="longtext"/>
          <w:i/>
          <w:sz w:val="18"/>
          <w:szCs w:val="18"/>
          <w:lang w:val="id-ID"/>
        </w:rPr>
        <w:t>Accidentally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or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intentionally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conduct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any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r w:rsidRPr="000C3329">
        <w:rPr>
          <w:rStyle w:val="longtext"/>
          <w:i/>
          <w:sz w:val="18"/>
          <w:szCs w:val="18"/>
        </w:rPr>
        <w:t xml:space="preserve">failure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action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that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cause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results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of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project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was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by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someone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else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/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other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groups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>.</w:t>
      </w:r>
    </w:p>
    <w:p w14:paraId="3BD456E2" w14:textId="77777777" w:rsidR="00E94E98" w:rsidRPr="00BD0E8D" w:rsidRDefault="00E94E98" w:rsidP="00E94E98">
      <w:pPr>
        <w:ind w:left="540"/>
        <w:jc w:val="both"/>
        <w:rPr>
          <w:rStyle w:val="longtext"/>
          <w:sz w:val="18"/>
          <w:szCs w:val="18"/>
        </w:rPr>
      </w:pPr>
    </w:p>
    <w:p w14:paraId="5C15F4AA" w14:textId="77777777" w:rsidR="00E94E98" w:rsidRPr="00BD0E8D" w:rsidRDefault="00E94E98" w:rsidP="00E94E98">
      <w:pPr>
        <w:numPr>
          <w:ilvl w:val="0"/>
          <w:numId w:val="10"/>
        </w:numPr>
        <w:tabs>
          <w:tab w:val="clear" w:pos="720"/>
        </w:tabs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kelompok terbukti melakukan tindakan seperti yang dijelaskan butir 1 di atas, maka </w:t>
      </w:r>
      <w:r w:rsidRPr="00BD0E8D">
        <w:rPr>
          <w:b/>
          <w:bCs/>
          <w:u w:val="single"/>
          <w:lang w:val="id-ID"/>
        </w:rPr>
        <w:t>nilai kelompok</w:t>
      </w:r>
      <w:r w:rsidRPr="00BD0E8D">
        <w:rPr>
          <w:lang w:val="id-ID"/>
        </w:rPr>
        <w:t xml:space="preserve"> yang melakukan kecurangan (menyontek maupun </w:t>
      </w:r>
      <w:proofErr w:type="spellStart"/>
      <w:r w:rsidRPr="00BD0E8D">
        <w:rPr>
          <w:lang w:val="id-ID"/>
        </w:rPr>
        <w:t>dicontek</w:t>
      </w:r>
      <w:proofErr w:type="spellEnd"/>
      <w:r w:rsidRPr="00BD0E8D">
        <w:rPr>
          <w:lang w:val="id-ID"/>
        </w:rPr>
        <w:t>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5158126C" w14:textId="77777777" w:rsidR="00E94E98" w:rsidRPr="00E30D48" w:rsidRDefault="00E94E98" w:rsidP="00E94E98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If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group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is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proved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to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t</w:t>
      </w:r>
      <w:r w:rsidRPr="00E30D48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3AC78BF5" w14:textId="77777777" w:rsidR="00E94E98" w:rsidRPr="00BD0E8D" w:rsidRDefault="00E94E98" w:rsidP="00E94E98">
      <w:pPr>
        <w:ind w:left="360" w:hanging="360"/>
      </w:pPr>
    </w:p>
    <w:p w14:paraId="1450FDDD" w14:textId="77777777" w:rsidR="00E94E98" w:rsidRPr="00BD0E8D" w:rsidRDefault="00E94E98" w:rsidP="00E94E98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Perhatikan jadwal pengumpulan proyek, segala jenis pengumpulan proyek di luar jadwal tidak dilayani.</w:t>
      </w:r>
    </w:p>
    <w:p w14:paraId="0227C22F" w14:textId="77777777" w:rsidR="00E94E98" w:rsidRPr="00E30D48" w:rsidRDefault="00E94E98" w:rsidP="00E94E98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 for the project, all kinds of submission outside the project schedule will not be accepted</w:t>
      </w:r>
    </w:p>
    <w:p w14:paraId="4A512FB5" w14:textId="77777777" w:rsidR="00E94E98" w:rsidRPr="00BD0E8D" w:rsidRDefault="00E94E98" w:rsidP="00E94E98">
      <w:pPr>
        <w:ind w:left="360" w:hanging="360"/>
        <w:jc w:val="both"/>
        <w:rPr>
          <w:rStyle w:val="longtext"/>
          <w:i/>
          <w:iCs/>
          <w:sz w:val="18"/>
          <w:szCs w:val="18"/>
        </w:rPr>
      </w:pPr>
    </w:p>
    <w:p w14:paraId="27A01A29" w14:textId="77777777" w:rsidR="00E94E98" w:rsidRPr="00BD0E8D" w:rsidRDefault="00E94E98" w:rsidP="00E94E98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 xml:space="preserve">Jangan lupa untuk melihat kriteria penilaian proyek yang ditempel di papan pengumuman, atau tanya asisten </w:t>
      </w:r>
      <w:proofErr w:type="spellStart"/>
      <w:r w:rsidRPr="00BD0E8D">
        <w:rPr>
          <w:lang w:val="id-ID"/>
        </w:rPr>
        <w:t>anda</w:t>
      </w:r>
      <w:proofErr w:type="spellEnd"/>
      <w:r w:rsidRPr="00BD0E8D">
        <w:rPr>
          <w:lang w:val="id-ID"/>
        </w:rPr>
        <w:t>.</w:t>
      </w:r>
    </w:p>
    <w:p w14:paraId="4418547C" w14:textId="77777777" w:rsidR="00E94E98" w:rsidRDefault="00E94E98" w:rsidP="00E94E98">
      <w:pPr>
        <w:ind w:left="360"/>
        <w:jc w:val="both"/>
        <w:rPr>
          <w:rStyle w:val="longtext"/>
          <w:i/>
          <w:sz w:val="18"/>
          <w:szCs w:val="18"/>
        </w:rPr>
      </w:pPr>
      <w:proofErr w:type="spellStart"/>
      <w:r w:rsidRPr="00E30D48">
        <w:rPr>
          <w:rStyle w:val="longtext"/>
          <w:i/>
          <w:sz w:val="18"/>
          <w:szCs w:val="18"/>
          <w:lang w:val="id-ID"/>
        </w:rPr>
        <w:t>Don’t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forget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to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look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at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project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assessment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criteria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r w:rsidRPr="00E30D48">
        <w:rPr>
          <w:rStyle w:val="longtext"/>
          <w:i/>
          <w:sz w:val="18"/>
          <w:szCs w:val="18"/>
        </w:rPr>
        <w:t xml:space="preserve">that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posted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on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r w:rsidRPr="00E30D48">
        <w:rPr>
          <w:rStyle w:val="longtext"/>
          <w:i/>
          <w:sz w:val="18"/>
          <w:szCs w:val="18"/>
        </w:rPr>
        <w:t>announcement</w:t>
      </w:r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board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,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or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ask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your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teaching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assistant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>.</w:t>
      </w:r>
    </w:p>
    <w:p w14:paraId="746DFEB9" w14:textId="77777777" w:rsidR="00E94E98" w:rsidRPr="00B57FC4" w:rsidRDefault="00E94E98" w:rsidP="00E94E98">
      <w:pPr>
        <w:ind w:left="360"/>
        <w:jc w:val="both"/>
        <w:rPr>
          <w:rStyle w:val="longtext"/>
          <w:i/>
          <w:sz w:val="18"/>
          <w:szCs w:val="18"/>
        </w:rPr>
      </w:pPr>
    </w:p>
    <w:p w14:paraId="3AD1EBB4" w14:textId="77777777" w:rsidR="00E94E98" w:rsidRPr="00BE3C75" w:rsidRDefault="00E94E98" w:rsidP="00E94E98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t xml:space="preserve">Persentase </w:t>
      </w:r>
      <w:proofErr w:type="spellStart"/>
      <w:r w:rsidRPr="00BE3C75">
        <w:rPr>
          <w:lang w:val="id-ID"/>
        </w:rPr>
        <w:t>penilaiaan</w:t>
      </w:r>
      <w:proofErr w:type="spellEnd"/>
      <w:r>
        <w:rPr>
          <w:lang w:val="id-ID"/>
        </w:rPr>
        <w:t xml:space="preserve"> untuk </w:t>
      </w:r>
      <w:proofErr w:type="spellStart"/>
      <w:r>
        <w:rPr>
          <w:lang w:val="id-ID"/>
        </w:rPr>
        <w:t>matakuliah</w:t>
      </w:r>
      <w:proofErr w:type="spellEnd"/>
      <w:r>
        <w:rPr>
          <w:lang w:val="id-ID"/>
        </w:rPr>
        <w:t xml:space="preserve"> in</w:t>
      </w:r>
      <w:proofErr w:type="spellStart"/>
      <w:r>
        <w:t>i</w:t>
      </w:r>
      <w:proofErr w:type="spellEnd"/>
      <w:r w:rsidRPr="00BE3C75">
        <w:rPr>
          <w:lang w:val="id-ID"/>
        </w:rPr>
        <w:t xml:space="preserve"> adalah sebagai berikut: </w:t>
      </w:r>
    </w:p>
    <w:p w14:paraId="224C32D5" w14:textId="77777777" w:rsidR="00E94E98" w:rsidRDefault="00E94E98" w:rsidP="00E94E98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p w14:paraId="6046D212" w14:textId="77777777" w:rsidR="00E94E98" w:rsidRPr="00BE3C75" w:rsidRDefault="00E94E98" w:rsidP="00E94E98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E94E98" w:rsidRPr="002B1798" w14:paraId="28C531C9" w14:textId="77777777" w:rsidTr="008A6E15">
        <w:tc>
          <w:tcPr>
            <w:tcW w:w="1800" w:type="dxa"/>
            <w:shd w:val="clear" w:color="auto" w:fill="D9D9D9" w:themeFill="background1" w:themeFillShade="D9"/>
          </w:tcPr>
          <w:p w14:paraId="17F5DB53" w14:textId="77777777" w:rsidR="00E94E98" w:rsidRPr="002B1798" w:rsidRDefault="00E94E98" w:rsidP="008A6E15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Tugas</w:t>
            </w:r>
            <w:proofErr w:type="spellEnd"/>
            <w:r w:rsidRPr="002B1798">
              <w:rPr>
                <w:b/>
                <w:bCs/>
              </w:rPr>
              <w:t xml:space="preserve"> </w:t>
            </w:r>
            <w:proofErr w:type="spellStart"/>
            <w:r w:rsidRPr="002B1798">
              <w:rPr>
                <w:b/>
                <w:bCs/>
              </w:rPr>
              <w:t>Mandiri</w:t>
            </w:r>
            <w:proofErr w:type="spellEnd"/>
          </w:p>
          <w:p w14:paraId="4DEBD060" w14:textId="77777777" w:rsidR="00E94E98" w:rsidRPr="002B1798" w:rsidRDefault="00E94E98" w:rsidP="008A6E15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AA5C8D1" w14:textId="77777777" w:rsidR="00E94E98" w:rsidRPr="002B1798" w:rsidRDefault="00E94E98" w:rsidP="008A6E15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Proyek</w:t>
            </w:r>
            <w:proofErr w:type="spellEnd"/>
          </w:p>
          <w:p w14:paraId="7515E0E0" w14:textId="77777777" w:rsidR="00E94E98" w:rsidRPr="002B1798" w:rsidRDefault="00E94E98" w:rsidP="008A6E15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360E13E" w14:textId="77777777" w:rsidR="00E94E98" w:rsidRPr="002B1798" w:rsidRDefault="00E94E98" w:rsidP="008A6E15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16ADE8B5" w14:textId="77777777" w:rsidR="00E94E98" w:rsidRPr="002B1798" w:rsidRDefault="00E94E98" w:rsidP="008A6E15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E94E98" w14:paraId="0F318103" w14:textId="77777777" w:rsidTr="008A6E15">
        <w:trPr>
          <w:trHeight w:val="422"/>
        </w:trPr>
        <w:tc>
          <w:tcPr>
            <w:tcW w:w="1800" w:type="dxa"/>
            <w:vAlign w:val="center"/>
          </w:tcPr>
          <w:p w14:paraId="3013B12E" w14:textId="77777777" w:rsidR="00E94E98" w:rsidRPr="00F92B19" w:rsidRDefault="00E94E98" w:rsidP="008A6E15">
            <w:pPr>
              <w:jc w:val="center"/>
              <w:rPr>
                <w:bCs/>
              </w:rPr>
            </w:pPr>
            <w:r w:rsidRPr="00F92B19">
              <w:rPr>
                <w:bCs/>
              </w:rPr>
              <w:t>30%</w:t>
            </w:r>
          </w:p>
        </w:tc>
        <w:tc>
          <w:tcPr>
            <w:tcW w:w="1800" w:type="dxa"/>
            <w:vAlign w:val="center"/>
          </w:tcPr>
          <w:p w14:paraId="7E80FE49" w14:textId="77777777" w:rsidR="00E94E98" w:rsidRPr="00F92B19" w:rsidRDefault="00E94E98" w:rsidP="008A6E15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  <w:r w:rsidRPr="00F92B19">
              <w:rPr>
                <w:bCs/>
              </w:rPr>
              <w:t>0%</w:t>
            </w:r>
          </w:p>
        </w:tc>
        <w:tc>
          <w:tcPr>
            <w:tcW w:w="1800" w:type="dxa"/>
            <w:vAlign w:val="center"/>
          </w:tcPr>
          <w:p w14:paraId="35A828C9" w14:textId="77777777" w:rsidR="00E94E98" w:rsidRPr="00F92B19" w:rsidRDefault="00E94E98" w:rsidP="008A6E15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  <w:r w:rsidRPr="00F92B19">
              <w:rPr>
                <w:bCs/>
              </w:rPr>
              <w:t>0%</w:t>
            </w:r>
          </w:p>
        </w:tc>
      </w:tr>
    </w:tbl>
    <w:p w14:paraId="792F0955" w14:textId="77777777" w:rsidR="00E94E98" w:rsidRDefault="00E94E98" w:rsidP="00E94E98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1C85F964" w14:textId="77777777" w:rsidR="00E94E98" w:rsidRPr="00571235" w:rsidRDefault="00E94E98" w:rsidP="00E94E98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proofErr w:type="spellStart"/>
      <w:r w:rsidRPr="00BE3C75">
        <w:rPr>
          <w:lang w:val="id-ID"/>
        </w:rPr>
        <w:lastRenderedPageBreak/>
        <w:t>Software</w:t>
      </w:r>
      <w:proofErr w:type="spellEnd"/>
      <w:r w:rsidRPr="00BE3C75">
        <w:rPr>
          <w:lang w:val="id-ID"/>
        </w:rPr>
        <w:t xml:space="preserve">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5ABD4060" w14:textId="77777777" w:rsidR="00E94E98" w:rsidRDefault="00E94E98" w:rsidP="00E94E98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p w14:paraId="295B94EB" w14:textId="77777777" w:rsidR="00E94E98" w:rsidRPr="006E5FEB" w:rsidRDefault="00E94E98" w:rsidP="00E94E98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E94E98" w14:paraId="2683D4AB" w14:textId="77777777" w:rsidTr="008A6E15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396CC061" w14:textId="77777777" w:rsidR="00E94E98" w:rsidRPr="007E1E52" w:rsidRDefault="00E94E98" w:rsidP="008A6E15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1C1D2E3E" w14:textId="77777777" w:rsidR="00E94E98" w:rsidRPr="00290165" w:rsidRDefault="00E94E98" w:rsidP="008A6E15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E94E98" w14:paraId="59350F94" w14:textId="77777777" w:rsidTr="008A6E15">
        <w:trPr>
          <w:trHeight w:val="773"/>
        </w:trPr>
        <w:tc>
          <w:tcPr>
            <w:tcW w:w="4410" w:type="dxa"/>
            <w:vAlign w:val="center"/>
          </w:tcPr>
          <w:p w14:paraId="2A827D4A" w14:textId="77777777" w:rsidR="00E94E98" w:rsidRPr="00F92B19" w:rsidRDefault="00E94E98" w:rsidP="008A6E15">
            <w:r w:rsidRPr="00F92B19">
              <w:t>Microsoft SQL Server Enterprise 2016</w:t>
            </w:r>
          </w:p>
          <w:p w14:paraId="6B0D3933" w14:textId="77777777" w:rsidR="00E94E98" w:rsidRPr="00F92B19" w:rsidRDefault="00E94E98" w:rsidP="008A6E15">
            <w:r w:rsidRPr="00F92B19">
              <w:t>Microsoft Office 365 (Word, Excel)</w:t>
            </w:r>
          </w:p>
          <w:p w14:paraId="75585801" w14:textId="77777777" w:rsidR="00E94E98" w:rsidRPr="00290165" w:rsidRDefault="00E94E98" w:rsidP="008A6E15">
            <w:pPr>
              <w:rPr>
                <w:bCs/>
                <w:highlight w:val="yellow"/>
              </w:rPr>
            </w:pPr>
            <w:r w:rsidRPr="00644F9A">
              <w:t>Microsoft Office Visio 2013</w:t>
            </w:r>
          </w:p>
        </w:tc>
      </w:tr>
    </w:tbl>
    <w:p w14:paraId="63A38C49" w14:textId="77777777" w:rsidR="00E94E98" w:rsidRDefault="00E94E98" w:rsidP="00E94E98">
      <w:pPr>
        <w:pStyle w:val="Heading2"/>
        <w:numPr>
          <w:ilvl w:val="0"/>
          <w:numId w:val="10"/>
        </w:numPr>
        <w:tabs>
          <w:tab w:val="clear" w:pos="720"/>
        </w:tabs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dan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</w:p>
    <w:p w14:paraId="1449BF76" w14:textId="77777777" w:rsidR="00E94E98" w:rsidRDefault="00E94E98" w:rsidP="00E94E98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p w14:paraId="6C42DDC4" w14:textId="77777777" w:rsidR="00E94E98" w:rsidRPr="00166B89" w:rsidRDefault="00E94E98" w:rsidP="00E94E98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E94E98" w14:paraId="4C227AF9" w14:textId="77777777" w:rsidTr="008A6E15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5C42A87B" w14:textId="77777777" w:rsidR="00E94E98" w:rsidRPr="007E1E52" w:rsidRDefault="00E94E98" w:rsidP="008A6E15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04464F54" w14:textId="77777777" w:rsidR="00E94E98" w:rsidRPr="007E1E52" w:rsidRDefault="00E94E98" w:rsidP="008A6E15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185DF86C" w14:textId="77777777" w:rsidR="00E94E98" w:rsidRPr="007E1E52" w:rsidRDefault="00E94E98" w:rsidP="008A6E15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681015D5" w14:textId="77777777" w:rsidR="00E94E98" w:rsidRPr="007E1E52" w:rsidRDefault="00E94E98" w:rsidP="008A6E15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E94E98" w14:paraId="246FC2DD" w14:textId="77777777" w:rsidTr="008A6E15">
        <w:trPr>
          <w:trHeight w:val="620"/>
        </w:trPr>
        <w:tc>
          <w:tcPr>
            <w:tcW w:w="4410" w:type="dxa"/>
            <w:vAlign w:val="center"/>
          </w:tcPr>
          <w:p w14:paraId="61D48031" w14:textId="77777777" w:rsidR="00E94E98" w:rsidRPr="007E1E52" w:rsidRDefault="00E94E98" w:rsidP="008A6E15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4410" w:type="dxa"/>
            <w:vAlign w:val="center"/>
          </w:tcPr>
          <w:p w14:paraId="3046BA8F" w14:textId="77777777" w:rsidR="00E94E98" w:rsidRPr="007E1E52" w:rsidRDefault="00E94E98" w:rsidP="008A6E15">
            <w:pPr>
              <w:rPr>
                <w:bCs/>
              </w:rPr>
            </w:pPr>
            <w:r w:rsidRPr="00644F9A">
              <w:rPr>
                <w:rFonts w:eastAsia="Times New Roman"/>
                <w:color w:val="000000"/>
                <w:lang w:eastAsia="en-ID"/>
              </w:rPr>
              <w:t>VSD / VSDX, Image Files (JPG / PNG), SQL</w:t>
            </w:r>
          </w:p>
        </w:tc>
      </w:tr>
    </w:tbl>
    <w:p w14:paraId="6E9353A0" w14:textId="77777777" w:rsidR="00E94E98" w:rsidRPr="00B5625A" w:rsidRDefault="00E94E98" w:rsidP="00E94E98">
      <w:pPr>
        <w:ind w:firstLine="360"/>
        <w:rPr>
          <w:lang w:val="id-ID"/>
        </w:rPr>
      </w:pPr>
    </w:p>
    <w:p w14:paraId="24FC1BEF" w14:textId="77777777" w:rsidR="00E94E98" w:rsidRDefault="00E94E98" w:rsidP="00E94E98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76C86E92" w14:textId="77777777" w:rsidR="00E94E98" w:rsidRDefault="00E94E98" w:rsidP="00E94E98">
      <w:pPr>
        <w:rPr>
          <w:lang w:val="id-ID"/>
        </w:rPr>
      </w:pPr>
    </w:p>
    <w:p w14:paraId="0246D393" w14:textId="77777777" w:rsidR="00E94E98" w:rsidRDefault="00E94E98" w:rsidP="00E94E98">
      <w:pPr>
        <w:rPr>
          <w:lang w:val="id-ID"/>
        </w:rPr>
      </w:pPr>
    </w:p>
    <w:p w14:paraId="722F5DAE" w14:textId="77777777" w:rsidR="00E94E98" w:rsidRDefault="00E94E98" w:rsidP="00E94E98">
      <w:pPr>
        <w:rPr>
          <w:lang w:val="id-ID"/>
        </w:rPr>
      </w:pPr>
    </w:p>
    <w:p w14:paraId="1E29CDA8" w14:textId="77777777" w:rsidR="00E94E98" w:rsidRDefault="00E94E98" w:rsidP="00E94E98">
      <w:pPr>
        <w:rPr>
          <w:lang w:val="id-ID"/>
        </w:rPr>
      </w:pPr>
    </w:p>
    <w:p w14:paraId="44C370BC" w14:textId="77777777" w:rsidR="00E94E98" w:rsidRDefault="00E94E98" w:rsidP="00E94E98">
      <w:pPr>
        <w:rPr>
          <w:lang w:val="id-ID"/>
        </w:rPr>
      </w:pPr>
    </w:p>
    <w:p w14:paraId="18C8B9CF" w14:textId="77777777" w:rsidR="00E94E98" w:rsidRDefault="00E94E98" w:rsidP="00E94E98">
      <w:pPr>
        <w:rPr>
          <w:lang w:val="id-ID"/>
        </w:rPr>
      </w:pPr>
    </w:p>
    <w:p w14:paraId="678D080C" w14:textId="77777777" w:rsidR="00E94E98" w:rsidRDefault="00E94E98" w:rsidP="00E94E98">
      <w:pPr>
        <w:rPr>
          <w:lang w:val="id-ID"/>
        </w:rPr>
      </w:pPr>
    </w:p>
    <w:p w14:paraId="287AAA00" w14:textId="77777777" w:rsidR="00E94E98" w:rsidRDefault="00E94E98" w:rsidP="00E94E98">
      <w:pPr>
        <w:rPr>
          <w:lang w:val="id-ID"/>
        </w:rPr>
      </w:pPr>
    </w:p>
    <w:p w14:paraId="04D87C39" w14:textId="77777777" w:rsidR="00E94E98" w:rsidRDefault="00E94E98" w:rsidP="00E94E98">
      <w:pPr>
        <w:rPr>
          <w:lang w:val="id-ID"/>
        </w:rPr>
      </w:pPr>
    </w:p>
    <w:p w14:paraId="00224F5B" w14:textId="77777777" w:rsidR="00E94E98" w:rsidRDefault="00E94E98" w:rsidP="00E94E98">
      <w:pPr>
        <w:rPr>
          <w:lang w:val="id-ID"/>
        </w:rPr>
      </w:pPr>
    </w:p>
    <w:p w14:paraId="3F4B15D3" w14:textId="77777777" w:rsidR="00E94E98" w:rsidRDefault="00E94E98" w:rsidP="00E94E98">
      <w:pPr>
        <w:rPr>
          <w:lang w:val="id-ID"/>
        </w:rPr>
      </w:pPr>
    </w:p>
    <w:p w14:paraId="3E91093C" w14:textId="77777777" w:rsidR="00E94E98" w:rsidRDefault="00E94E98" w:rsidP="00E94E98">
      <w:pPr>
        <w:rPr>
          <w:lang w:val="id-ID"/>
        </w:rPr>
      </w:pPr>
    </w:p>
    <w:p w14:paraId="5D1C12E5" w14:textId="77777777" w:rsidR="00E94E98" w:rsidRDefault="00E94E98" w:rsidP="00E94E98">
      <w:pPr>
        <w:rPr>
          <w:lang w:val="id-ID"/>
        </w:rPr>
      </w:pPr>
    </w:p>
    <w:p w14:paraId="190DBBB4" w14:textId="77777777" w:rsidR="00E94E98" w:rsidRDefault="00E94E98" w:rsidP="00E94E98">
      <w:pPr>
        <w:rPr>
          <w:lang w:val="id-ID"/>
        </w:rPr>
      </w:pPr>
    </w:p>
    <w:p w14:paraId="3EE69A12" w14:textId="77777777" w:rsidR="00E94E98" w:rsidRDefault="00E94E98" w:rsidP="00E94E98">
      <w:pPr>
        <w:rPr>
          <w:lang w:val="id-ID"/>
        </w:rPr>
      </w:pPr>
    </w:p>
    <w:p w14:paraId="2FB1686D" w14:textId="77777777" w:rsidR="00E94E98" w:rsidRDefault="00E94E98" w:rsidP="00E94E98">
      <w:pPr>
        <w:rPr>
          <w:lang w:val="id-ID"/>
        </w:rPr>
      </w:pPr>
    </w:p>
    <w:p w14:paraId="43FFE6CD" w14:textId="77777777" w:rsidR="00E94E98" w:rsidRDefault="00E94E98" w:rsidP="00E94E98">
      <w:pPr>
        <w:rPr>
          <w:lang w:val="id-ID"/>
        </w:rPr>
      </w:pPr>
    </w:p>
    <w:p w14:paraId="4B463212" w14:textId="77777777" w:rsidR="00E94E98" w:rsidRDefault="00E94E98" w:rsidP="00E94E98">
      <w:pPr>
        <w:rPr>
          <w:lang w:val="id-ID"/>
        </w:rPr>
      </w:pPr>
    </w:p>
    <w:p w14:paraId="5EFBB015" w14:textId="77777777" w:rsidR="00E94E98" w:rsidRDefault="00E94E98" w:rsidP="00E94E98">
      <w:pPr>
        <w:rPr>
          <w:lang w:val="id-ID"/>
        </w:rPr>
      </w:pPr>
    </w:p>
    <w:p w14:paraId="789F03C5" w14:textId="77777777" w:rsidR="00E94E98" w:rsidRDefault="00E94E98" w:rsidP="00E94E98">
      <w:pPr>
        <w:rPr>
          <w:lang w:val="id-ID"/>
        </w:rPr>
      </w:pPr>
    </w:p>
    <w:p w14:paraId="07609D39" w14:textId="77777777" w:rsidR="00E94E98" w:rsidRDefault="00E94E98" w:rsidP="00E94E98">
      <w:pPr>
        <w:rPr>
          <w:lang w:val="id-ID"/>
        </w:rPr>
      </w:pPr>
    </w:p>
    <w:p w14:paraId="207C428A" w14:textId="77777777" w:rsidR="00E94E98" w:rsidRDefault="00E94E98" w:rsidP="00E94E98">
      <w:pPr>
        <w:rPr>
          <w:lang w:val="id-ID"/>
        </w:rPr>
      </w:pPr>
    </w:p>
    <w:p w14:paraId="5A116FC3" w14:textId="77777777" w:rsidR="00E94E98" w:rsidRDefault="00E94E98" w:rsidP="00E94E98">
      <w:pPr>
        <w:rPr>
          <w:lang w:val="id-ID"/>
        </w:rPr>
      </w:pPr>
    </w:p>
    <w:p w14:paraId="69F97E8E" w14:textId="77777777" w:rsidR="00E94E98" w:rsidRDefault="00E94E98" w:rsidP="00E94E98">
      <w:pPr>
        <w:rPr>
          <w:lang w:val="id-ID"/>
        </w:rPr>
      </w:pPr>
    </w:p>
    <w:p w14:paraId="2378EAF3" w14:textId="77777777" w:rsidR="00E94E98" w:rsidRDefault="00E94E98" w:rsidP="00E94E98">
      <w:pPr>
        <w:rPr>
          <w:lang w:val="id-ID"/>
        </w:rPr>
      </w:pPr>
    </w:p>
    <w:p w14:paraId="70DA2C30" w14:textId="77777777" w:rsidR="00E94E98" w:rsidRDefault="00E94E98" w:rsidP="00E94E98">
      <w:pPr>
        <w:rPr>
          <w:lang w:val="id-ID"/>
        </w:rPr>
      </w:pPr>
    </w:p>
    <w:p w14:paraId="7CDE2B50" w14:textId="77777777" w:rsidR="00E94E98" w:rsidRDefault="00E94E98" w:rsidP="00E94E98">
      <w:pPr>
        <w:rPr>
          <w:lang w:val="id-ID"/>
        </w:rPr>
      </w:pPr>
    </w:p>
    <w:p w14:paraId="7230A242" w14:textId="77777777" w:rsidR="00E94E98" w:rsidRDefault="00E94E98" w:rsidP="00E94E98">
      <w:pPr>
        <w:rPr>
          <w:lang w:val="id-ID"/>
        </w:rPr>
      </w:pPr>
    </w:p>
    <w:p w14:paraId="4ECDA41A" w14:textId="77777777" w:rsidR="00E94E98" w:rsidRDefault="00E94E98" w:rsidP="00E94E98">
      <w:pPr>
        <w:rPr>
          <w:lang w:val="id-ID"/>
        </w:rPr>
      </w:pPr>
    </w:p>
    <w:p w14:paraId="421D6977" w14:textId="77777777" w:rsidR="00E94E98" w:rsidRDefault="00E94E98" w:rsidP="00E94E98">
      <w:pPr>
        <w:rPr>
          <w:lang w:val="id-ID"/>
        </w:rPr>
      </w:pPr>
    </w:p>
    <w:p w14:paraId="7D63C2E8" w14:textId="77777777" w:rsidR="00E94E98" w:rsidRPr="005D18D8" w:rsidRDefault="00E94E98" w:rsidP="00E94E98">
      <w:pPr>
        <w:rPr>
          <w:lang w:val="id-ID"/>
        </w:rPr>
      </w:pPr>
    </w:p>
    <w:p w14:paraId="6396C286" w14:textId="77777777" w:rsidR="005A56D7" w:rsidRPr="00F00B6A" w:rsidRDefault="005A56D7">
      <w:pPr>
        <w:spacing w:after="200" w:line="276" w:lineRule="auto"/>
      </w:pPr>
      <w:r w:rsidRPr="00F00B6A">
        <w:rPr>
          <w:b/>
          <w:bCs/>
        </w:rPr>
        <w:br w:type="page"/>
      </w:r>
    </w:p>
    <w:p w14:paraId="29B17482" w14:textId="77777777" w:rsidR="00643F75" w:rsidRPr="00F00B6A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F00B6A">
        <w:rPr>
          <w:rFonts w:ascii="Times New Roman" w:hAnsi="Times New Roman" w:cs="Times New Roman"/>
          <w:color w:val="auto"/>
          <w:sz w:val="24"/>
          <w:szCs w:val="24"/>
        </w:rPr>
        <w:lastRenderedPageBreak/>
        <w:t>Soal</w:t>
      </w:r>
      <w:proofErr w:type="spellEnd"/>
    </w:p>
    <w:p w14:paraId="17CF734D" w14:textId="77777777" w:rsidR="004B47B5" w:rsidRPr="00F00B6A" w:rsidRDefault="004B47B5" w:rsidP="004B47B5">
      <w:pPr>
        <w:rPr>
          <w:i/>
          <w:sz w:val="16"/>
        </w:rPr>
      </w:pPr>
      <w:r w:rsidRPr="00F00B6A">
        <w:rPr>
          <w:i/>
          <w:sz w:val="16"/>
        </w:rPr>
        <w:t>Case</w:t>
      </w:r>
    </w:p>
    <w:p w14:paraId="0C86FCCF" w14:textId="77777777" w:rsidR="00685AD8" w:rsidRPr="00F00B6A" w:rsidRDefault="00685AD8" w:rsidP="004B47B5">
      <w:pPr>
        <w:rPr>
          <w:i/>
          <w:sz w:val="16"/>
        </w:rPr>
      </w:pPr>
    </w:p>
    <w:p w14:paraId="319D4EA4" w14:textId="77777777" w:rsidR="00685AD8" w:rsidRPr="00F00B6A" w:rsidRDefault="00685AD8" w:rsidP="00685AD8">
      <w:pPr>
        <w:spacing w:line="360" w:lineRule="auto"/>
        <w:jc w:val="center"/>
        <w:rPr>
          <w:b/>
        </w:rPr>
      </w:pPr>
      <w:r w:rsidRPr="00F00B6A">
        <w:rPr>
          <w:b/>
        </w:rPr>
        <w:t>Bluejack Network</w:t>
      </w:r>
    </w:p>
    <w:p w14:paraId="7ADEC151" w14:textId="77777777" w:rsidR="00685AD8" w:rsidRPr="00F00B6A" w:rsidRDefault="00685AD8" w:rsidP="00685AD8">
      <w:pPr>
        <w:spacing w:line="360" w:lineRule="auto"/>
        <w:jc w:val="center"/>
        <w:rPr>
          <w:b/>
        </w:rPr>
      </w:pPr>
    </w:p>
    <w:p w14:paraId="4EAB352A" w14:textId="77777777" w:rsidR="00685AD8" w:rsidRPr="00F00B6A" w:rsidRDefault="00685AD8" w:rsidP="00685AD8">
      <w:pPr>
        <w:spacing w:line="360" w:lineRule="auto"/>
        <w:jc w:val="both"/>
      </w:pPr>
      <w:r w:rsidRPr="00F00B6A">
        <w:rPr>
          <w:b/>
        </w:rPr>
        <w:tab/>
      </w:r>
      <w:r w:rsidR="007323E9" w:rsidRPr="000514A2">
        <w:t>Bluejack</w:t>
      </w:r>
      <w:r w:rsidR="007323E9">
        <w:rPr>
          <w:b/>
        </w:rPr>
        <w:t xml:space="preserve"> </w:t>
      </w:r>
      <w:r w:rsidR="000514A2">
        <w:t xml:space="preserve">has been handling network services for almost 10 years. Now, </w:t>
      </w:r>
      <w:r w:rsidR="000514A2" w:rsidRPr="000514A2">
        <w:t>Bluejack</w:t>
      </w:r>
      <w:r w:rsidR="000514A2">
        <w:t xml:space="preserve"> has opened their very first network store in Jakarta called </w:t>
      </w:r>
      <w:r w:rsidR="000514A2" w:rsidRPr="000514A2">
        <w:rPr>
          <w:b/>
        </w:rPr>
        <w:t>Bluejack Network</w:t>
      </w:r>
      <w:r w:rsidRPr="00F00B6A">
        <w:t xml:space="preserve">. </w:t>
      </w:r>
      <w:r w:rsidR="00C338BE" w:rsidRPr="00F00B6A">
        <w:rPr>
          <w:b/>
        </w:rPr>
        <w:t>Bluejack Network</w:t>
      </w:r>
      <w:r w:rsidRPr="00F00B6A">
        <w:rPr>
          <w:b/>
        </w:rPr>
        <w:t xml:space="preserve"> </w:t>
      </w:r>
      <w:r w:rsidRPr="00F00B6A">
        <w:t xml:space="preserve">activities </w:t>
      </w:r>
      <w:r w:rsidR="000514A2">
        <w:t xml:space="preserve">are </w:t>
      </w:r>
      <w:r w:rsidRPr="00F00B6A">
        <w:rPr>
          <w:b/>
        </w:rPr>
        <w:t xml:space="preserve">selling a network device to customer </w:t>
      </w:r>
      <w:r w:rsidRPr="00F00B6A">
        <w:t>and</w:t>
      </w:r>
      <w:r w:rsidRPr="00F00B6A">
        <w:rPr>
          <w:b/>
        </w:rPr>
        <w:t xml:space="preserve"> purchasing a network device </w:t>
      </w:r>
      <w:r w:rsidR="00C338BE" w:rsidRPr="00F00B6A">
        <w:rPr>
          <w:b/>
        </w:rPr>
        <w:t>from</w:t>
      </w:r>
      <w:r w:rsidRPr="00F00B6A">
        <w:rPr>
          <w:b/>
        </w:rPr>
        <w:t xml:space="preserve"> vendor</w:t>
      </w:r>
      <w:r w:rsidRPr="00F00B6A">
        <w:t>.</w:t>
      </w:r>
    </w:p>
    <w:p w14:paraId="19236619" w14:textId="77777777" w:rsidR="00685AD8" w:rsidRPr="00F00B6A" w:rsidRDefault="00685AD8" w:rsidP="00685AD8">
      <w:pPr>
        <w:spacing w:line="360" w:lineRule="auto"/>
        <w:jc w:val="both"/>
      </w:pPr>
    </w:p>
    <w:p w14:paraId="7E109EC0" w14:textId="77777777" w:rsidR="00685AD8" w:rsidRPr="00F00B6A" w:rsidRDefault="00685AD8" w:rsidP="00685AD8">
      <w:pPr>
        <w:spacing w:line="360" w:lineRule="auto"/>
        <w:jc w:val="both"/>
      </w:pPr>
      <w:r w:rsidRPr="00F00B6A">
        <w:tab/>
        <w:t xml:space="preserve">Every staff that hired by </w:t>
      </w:r>
      <w:r w:rsidRPr="00F00B6A">
        <w:rPr>
          <w:b/>
        </w:rPr>
        <w:t xml:space="preserve">Bluejack Network </w:t>
      </w:r>
      <w:r w:rsidRPr="00F00B6A">
        <w:t xml:space="preserve">have a task to </w:t>
      </w:r>
      <w:r w:rsidRPr="00F00B6A">
        <w:rPr>
          <w:b/>
        </w:rPr>
        <w:t xml:space="preserve">serve a customer who wants to buy a network device </w:t>
      </w:r>
      <w:r w:rsidRPr="00F00B6A">
        <w:t xml:space="preserve">and </w:t>
      </w:r>
      <w:r w:rsidRPr="00F00B6A">
        <w:rPr>
          <w:b/>
        </w:rPr>
        <w:t>purchase a network device from vendor</w:t>
      </w:r>
      <w:r w:rsidRPr="00F00B6A">
        <w:t>. Every staff must</w:t>
      </w:r>
      <w:r w:rsidR="004015EC" w:rsidRPr="00F00B6A">
        <w:t xml:space="preserve"> </w:t>
      </w:r>
      <w:r w:rsidRPr="00F00B6A">
        <w:t>follow</w:t>
      </w:r>
      <w:r w:rsidR="004015EC" w:rsidRPr="00F00B6A">
        <w:t xml:space="preserve"> </w:t>
      </w:r>
      <w:r w:rsidRPr="00F00B6A">
        <w:t>the procedures to become a staff</w:t>
      </w:r>
      <w:r w:rsidR="005B36DE" w:rsidRPr="00F00B6A">
        <w:t>,</w:t>
      </w:r>
      <w:r w:rsidRPr="00F00B6A">
        <w:t xml:space="preserve"> </w:t>
      </w:r>
      <w:r w:rsidR="005B36DE" w:rsidRPr="00F00B6A">
        <w:t xml:space="preserve">those </w:t>
      </w:r>
      <w:r w:rsidRPr="00F00B6A">
        <w:t>are:</w:t>
      </w:r>
    </w:p>
    <w:p w14:paraId="5EA72B80" w14:textId="77777777" w:rsidR="00685AD8" w:rsidRPr="00F00B6A" w:rsidRDefault="00685AD8" w:rsidP="00685AD8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 w:rsidRPr="00F00B6A">
        <w:t xml:space="preserve">Every </w:t>
      </w:r>
      <w:r w:rsidRPr="00F00B6A">
        <w:rPr>
          <w:b/>
        </w:rPr>
        <w:t>staff</w:t>
      </w:r>
      <w:r w:rsidRPr="00F00B6A">
        <w:t xml:space="preserve"> hired must have a personal information like name, phone number, address, date of birth, gender, and salary. Every </w:t>
      </w:r>
      <w:r w:rsidRPr="00F00B6A">
        <w:rPr>
          <w:b/>
        </w:rPr>
        <w:t>staff</w:t>
      </w:r>
      <w:r w:rsidRPr="00F00B6A">
        <w:t xml:space="preserve"> has an identification number with the following format:</w:t>
      </w:r>
    </w:p>
    <w:p w14:paraId="4E3CC22A" w14:textId="77777777" w:rsidR="00685AD8" w:rsidRPr="00F00B6A" w:rsidRDefault="00685AD8" w:rsidP="00A83192">
      <w:pPr>
        <w:spacing w:line="360" w:lineRule="auto"/>
        <w:jc w:val="center"/>
        <w:rPr>
          <w:noProof/>
          <w:lang w:eastAsia="en-US"/>
        </w:rPr>
      </w:pPr>
      <w:r w:rsidRPr="00F00B6A">
        <w:rPr>
          <w:noProof/>
          <w:lang w:eastAsia="en-US"/>
        </w:rPr>
        <mc:AlternateContent>
          <mc:Choice Requires="wps">
            <w:drawing>
              <wp:inline distT="0" distB="0" distL="0" distR="0" wp14:anchorId="15CAE8BA" wp14:editId="244EEAEF">
                <wp:extent cx="2360930" cy="1404620"/>
                <wp:effectExtent l="6985" t="9525" r="6985" b="5715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D38A4" w14:textId="77777777" w:rsidR="00685AD8" w:rsidRDefault="00685AD8" w:rsidP="00685AD8">
                            <w:pPr>
                              <w:jc w:val="center"/>
                            </w:pPr>
                            <w:r>
                              <w:t>“STFXXX”</w:t>
                            </w:r>
                          </w:p>
                          <w:p w14:paraId="3942EEC7" w14:textId="77777777" w:rsidR="00685AD8" w:rsidRDefault="00685AD8" w:rsidP="00685AD8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5CAE8B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CLfO1LKgIAAFI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14:paraId="7F0D38A4" w14:textId="77777777" w:rsidR="00685AD8" w:rsidRDefault="00685AD8" w:rsidP="00685AD8">
                      <w:pPr>
                        <w:jc w:val="center"/>
                      </w:pPr>
                      <w:r>
                        <w:t>“STFXXX”</w:t>
                      </w:r>
                    </w:p>
                    <w:p w14:paraId="3942EEC7" w14:textId="77777777" w:rsidR="00685AD8" w:rsidRDefault="00685AD8" w:rsidP="00685AD8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F197FB" w14:textId="77777777" w:rsidR="00654A41" w:rsidRPr="00F00B6A" w:rsidRDefault="00685AD8" w:rsidP="0089010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 w:rsidRPr="00F00B6A">
        <w:t xml:space="preserve">Staff can purchase a network device with a </w:t>
      </w:r>
      <w:r w:rsidRPr="00F00B6A">
        <w:rPr>
          <w:b/>
        </w:rPr>
        <w:t>vendor</w:t>
      </w:r>
      <w:r w:rsidR="00654A41" w:rsidRPr="00F00B6A">
        <w:t xml:space="preserve"> and serve a </w:t>
      </w:r>
      <w:r w:rsidR="00654A41" w:rsidRPr="00CC2F73">
        <w:rPr>
          <w:b/>
        </w:rPr>
        <w:t>customer</w:t>
      </w:r>
      <w:r w:rsidR="00654A41" w:rsidRPr="00F00B6A">
        <w:t xml:space="preserve"> who wants to buy a </w:t>
      </w:r>
      <w:r w:rsidR="00654A41" w:rsidRPr="00CC2F73">
        <w:t>network device</w:t>
      </w:r>
      <w:r w:rsidR="00654A41" w:rsidRPr="00F00B6A">
        <w:t>.</w:t>
      </w:r>
    </w:p>
    <w:p w14:paraId="4E60400A" w14:textId="77777777" w:rsidR="000848BC" w:rsidRPr="00F00B6A" w:rsidRDefault="000848BC" w:rsidP="000848BC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 w:rsidRPr="00F00B6A">
        <w:t xml:space="preserve">Every </w:t>
      </w:r>
      <w:r w:rsidRPr="00F00B6A">
        <w:rPr>
          <w:b/>
        </w:rPr>
        <w:t>vendor</w:t>
      </w:r>
      <w:r w:rsidRPr="00F00B6A">
        <w:rPr>
          <w:rStyle w:val="CommentReference"/>
        </w:rPr>
        <w:t xml:space="preserve"> </w:t>
      </w:r>
      <w:r w:rsidRPr="00F00B6A">
        <w:t xml:space="preserve">that wants to sell their network device must already completed personal information like name, phone, and address. Every </w:t>
      </w:r>
      <w:r w:rsidRPr="00F00B6A">
        <w:rPr>
          <w:b/>
        </w:rPr>
        <w:t>vendor</w:t>
      </w:r>
      <w:r w:rsidRPr="00F00B6A">
        <w:t xml:space="preserve"> has an identification number with the following format:</w:t>
      </w:r>
    </w:p>
    <w:p w14:paraId="5D85A0E3" w14:textId="77777777" w:rsidR="000848BC" w:rsidRPr="00F00B6A" w:rsidRDefault="000848BC" w:rsidP="00A83192">
      <w:pPr>
        <w:spacing w:line="360" w:lineRule="auto"/>
        <w:jc w:val="center"/>
        <w:rPr>
          <w:noProof/>
          <w:lang w:eastAsia="en-US"/>
        </w:rPr>
      </w:pPr>
      <w:r w:rsidRPr="00F00B6A">
        <w:rPr>
          <w:noProof/>
          <w:lang w:eastAsia="en-US"/>
        </w:rPr>
        <mc:AlternateContent>
          <mc:Choice Requires="wps">
            <w:drawing>
              <wp:inline distT="0" distB="0" distL="0" distR="0" wp14:anchorId="0297919E" wp14:editId="0BBA161F">
                <wp:extent cx="2360930" cy="1404620"/>
                <wp:effectExtent l="6985" t="10160" r="6985" b="508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DC067" w14:textId="77777777" w:rsidR="000848BC" w:rsidRDefault="000848BC" w:rsidP="000848BC">
                            <w:pPr>
                              <w:jc w:val="center"/>
                            </w:pPr>
                            <w:r>
                              <w:t>“VDRXXX”</w:t>
                            </w:r>
                          </w:p>
                          <w:p w14:paraId="64BB0881" w14:textId="77777777" w:rsidR="000848BC" w:rsidRDefault="000848BC" w:rsidP="000848BC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97919E" id="Text Box 3" o:sp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CUc9mkKgIAAFc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14:paraId="40ADC067" w14:textId="77777777" w:rsidR="000848BC" w:rsidRDefault="000848BC" w:rsidP="000848BC">
                      <w:pPr>
                        <w:jc w:val="center"/>
                      </w:pPr>
                      <w:r>
                        <w:t>“VDRXXX”</w:t>
                      </w:r>
                    </w:p>
                    <w:p w14:paraId="64BB0881" w14:textId="77777777" w:rsidR="000848BC" w:rsidRDefault="000848BC" w:rsidP="000848BC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7A1BD3" w14:textId="77777777" w:rsidR="00654A41" w:rsidRPr="00F00B6A" w:rsidRDefault="00654A41" w:rsidP="00654A41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 w:rsidRPr="00F00B6A">
        <w:t xml:space="preserve">Every </w:t>
      </w:r>
      <w:r w:rsidRPr="00F00B6A">
        <w:rPr>
          <w:b/>
        </w:rPr>
        <w:t>customer</w:t>
      </w:r>
      <w:r w:rsidRPr="00F00B6A">
        <w:t xml:space="preserve"> that wants to purchase a product must already completed personal information like name, phone number, address, gender, and date of birth. Every </w:t>
      </w:r>
      <w:r w:rsidRPr="00F00B6A">
        <w:rPr>
          <w:b/>
        </w:rPr>
        <w:t>customer</w:t>
      </w:r>
      <w:r w:rsidRPr="00F00B6A">
        <w:t xml:space="preserve"> has an identification number with the following format:</w:t>
      </w:r>
    </w:p>
    <w:p w14:paraId="698A550D" w14:textId="77777777" w:rsidR="00654A41" w:rsidRPr="00F00B6A" w:rsidRDefault="00654A41" w:rsidP="00A83192">
      <w:pPr>
        <w:spacing w:line="360" w:lineRule="auto"/>
        <w:jc w:val="center"/>
        <w:rPr>
          <w:noProof/>
          <w:lang w:eastAsia="en-US"/>
        </w:rPr>
      </w:pPr>
      <w:r w:rsidRPr="00F00B6A">
        <w:rPr>
          <w:noProof/>
          <w:lang w:eastAsia="en-US"/>
        </w:rPr>
        <mc:AlternateContent>
          <mc:Choice Requires="wps">
            <w:drawing>
              <wp:inline distT="0" distB="0" distL="0" distR="0" wp14:anchorId="7CEF4DD2" wp14:editId="038968B8">
                <wp:extent cx="2360930" cy="1404620"/>
                <wp:effectExtent l="6985" t="5080" r="6985" b="1016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268C9" w14:textId="77777777" w:rsidR="00654A41" w:rsidRDefault="00654A41" w:rsidP="00654A41">
                            <w:pPr>
                              <w:jc w:val="center"/>
                            </w:pPr>
                            <w:r>
                              <w:t>“CSTXXX”</w:t>
                            </w:r>
                          </w:p>
                          <w:p w14:paraId="057AD7F1" w14:textId="77777777" w:rsidR="00654A41" w:rsidRDefault="00654A41" w:rsidP="00654A41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EF4DD2" id="Text Box 5" o:sp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">
                <v:textbox style="mso-fit-shape-to-text:t">
                  <w:txbxContent>
                    <w:p w14:paraId="660268C9" w14:textId="77777777" w:rsidR="00654A41" w:rsidRDefault="00654A41" w:rsidP="00654A41">
                      <w:pPr>
                        <w:jc w:val="center"/>
                      </w:pPr>
                      <w:r>
                        <w:t>“CSTXXX”</w:t>
                      </w:r>
                    </w:p>
                    <w:p w14:paraId="057AD7F1" w14:textId="77777777" w:rsidR="00654A41" w:rsidRDefault="00654A41" w:rsidP="00654A41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EDC709" w14:textId="77777777" w:rsidR="00AD4FBA" w:rsidRPr="00F00B6A" w:rsidRDefault="00AD4FBA" w:rsidP="00AD4FBA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b/>
        </w:rPr>
      </w:pPr>
      <w:r w:rsidRPr="00F00B6A">
        <w:t>Every</w:t>
      </w:r>
      <w:r w:rsidRPr="00F00B6A">
        <w:rPr>
          <w:b/>
        </w:rPr>
        <w:t xml:space="preserve"> network</w:t>
      </w:r>
      <w:r w:rsidRPr="00F00B6A">
        <w:t xml:space="preserve"> </w:t>
      </w:r>
      <w:r w:rsidRPr="00F00B6A">
        <w:rPr>
          <w:b/>
        </w:rPr>
        <w:t>device</w:t>
      </w:r>
      <w:r w:rsidRPr="00F00B6A">
        <w:t xml:space="preserve"> bought and sold by </w:t>
      </w:r>
      <w:r w:rsidRPr="00F00B6A">
        <w:rPr>
          <w:b/>
        </w:rPr>
        <w:t xml:space="preserve">Bluejack Network </w:t>
      </w:r>
      <w:r w:rsidRPr="00F00B6A">
        <w:t xml:space="preserve">have its own name, category, stock, sales price, and purchase price. Every </w:t>
      </w:r>
      <w:r w:rsidRPr="00F00B6A">
        <w:rPr>
          <w:b/>
        </w:rPr>
        <w:t xml:space="preserve">network device </w:t>
      </w:r>
      <w:r w:rsidRPr="00F00B6A">
        <w:t>has an identification number with the following format:</w:t>
      </w:r>
    </w:p>
    <w:p w14:paraId="0EF99304" w14:textId="77777777" w:rsidR="00AD4FBA" w:rsidRPr="00F00B6A" w:rsidRDefault="00AD4FBA" w:rsidP="00A83192">
      <w:pPr>
        <w:spacing w:line="360" w:lineRule="auto"/>
        <w:jc w:val="center"/>
        <w:rPr>
          <w:noProof/>
          <w:lang w:eastAsia="en-US"/>
        </w:rPr>
      </w:pPr>
      <w:r w:rsidRPr="00F00B6A">
        <w:rPr>
          <w:noProof/>
          <w:lang w:eastAsia="en-US"/>
        </w:rPr>
        <mc:AlternateContent>
          <mc:Choice Requires="wps">
            <w:drawing>
              <wp:inline distT="0" distB="0" distL="0" distR="0" wp14:anchorId="498313B7" wp14:editId="44982826">
                <wp:extent cx="2360930" cy="1404620"/>
                <wp:effectExtent l="6985" t="6985" r="6985" b="825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3CBEF" w14:textId="77777777" w:rsidR="00AD4FBA" w:rsidRDefault="00AD4FBA" w:rsidP="00AD4FBA">
                            <w:pPr>
                              <w:jc w:val="center"/>
                            </w:pPr>
                            <w:r>
                              <w:t>“NTKXXX”</w:t>
                            </w:r>
                          </w:p>
                          <w:p w14:paraId="15635E5A" w14:textId="77777777" w:rsidR="00AD4FBA" w:rsidRDefault="00AD4FBA" w:rsidP="00AD4FBA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8313B7" id="Text Box 6" o:spid="_x0000_s1029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">
                <v:textbox style="mso-fit-shape-to-text:t">
                  <w:txbxContent>
                    <w:p w14:paraId="2073CBEF" w14:textId="77777777" w:rsidR="00AD4FBA" w:rsidRDefault="00AD4FBA" w:rsidP="00AD4FBA">
                      <w:pPr>
                        <w:jc w:val="center"/>
                      </w:pPr>
                      <w:r>
                        <w:t>“NTKXXX”</w:t>
                      </w:r>
                    </w:p>
                    <w:p w14:paraId="15635E5A" w14:textId="77777777" w:rsidR="00AD4FBA" w:rsidRDefault="00AD4FBA" w:rsidP="00AD4FBA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89C5EA" w14:textId="77777777" w:rsidR="00AD4FBA" w:rsidRPr="00F00B6A" w:rsidRDefault="00AD4FBA" w:rsidP="00AD4FBA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 w:rsidRPr="00F00B6A">
        <w:lastRenderedPageBreak/>
        <w:t xml:space="preserve">Each network device is classified based on a </w:t>
      </w:r>
      <w:r w:rsidRPr="00F00B6A">
        <w:rPr>
          <w:b/>
        </w:rPr>
        <w:t>category</w:t>
      </w:r>
      <w:r w:rsidRPr="00F00B6A">
        <w:t xml:space="preserve">. Every network device </w:t>
      </w:r>
      <w:r w:rsidRPr="00F00B6A">
        <w:rPr>
          <w:b/>
        </w:rPr>
        <w:t>category</w:t>
      </w:r>
      <w:r w:rsidRPr="00F00B6A">
        <w:t xml:space="preserve"> has a name and an identification number with the following format:</w:t>
      </w:r>
    </w:p>
    <w:p w14:paraId="1B7A6419" w14:textId="77777777" w:rsidR="00AD4FBA" w:rsidRPr="00F00B6A" w:rsidRDefault="00AD4FBA" w:rsidP="00AD4FBA">
      <w:pPr>
        <w:spacing w:line="360" w:lineRule="auto"/>
        <w:jc w:val="center"/>
      </w:pPr>
      <w:r w:rsidRPr="00F00B6A">
        <w:rPr>
          <w:noProof/>
          <w:lang w:eastAsia="en-US"/>
        </w:rPr>
        <mc:AlternateContent>
          <mc:Choice Requires="wps">
            <w:drawing>
              <wp:inline distT="0" distB="0" distL="0" distR="0" wp14:anchorId="1C491D63" wp14:editId="3BF921CD">
                <wp:extent cx="2360930" cy="1404620"/>
                <wp:effectExtent l="0" t="0" r="20320" b="25400"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28FDD" w14:textId="77777777" w:rsidR="00AD4FBA" w:rsidRDefault="00AD4FBA" w:rsidP="00AD4FBA">
                            <w:pPr>
                              <w:jc w:val="center"/>
                            </w:pPr>
                            <w:r>
                              <w:t>“NCTXXX”</w:t>
                            </w:r>
                          </w:p>
                          <w:p w14:paraId="08C5CD4E" w14:textId="77777777" w:rsidR="00AD4FBA" w:rsidRDefault="00AD4FBA" w:rsidP="00AD4FBA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491D63" id="_x0000_s103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">
                <v:textbox style="mso-fit-shape-to-text:t">
                  <w:txbxContent>
                    <w:p w14:paraId="22328FDD" w14:textId="77777777" w:rsidR="00AD4FBA" w:rsidRDefault="00AD4FBA" w:rsidP="00AD4FBA">
                      <w:pPr>
                        <w:jc w:val="center"/>
                      </w:pPr>
                      <w:r>
                        <w:t>“NCTXXX”</w:t>
                      </w:r>
                    </w:p>
                    <w:p w14:paraId="08C5CD4E" w14:textId="77777777" w:rsidR="00AD4FBA" w:rsidRDefault="00AD4FBA" w:rsidP="00AD4FBA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5ECE80" w14:textId="77777777" w:rsidR="00685AD8" w:rsidRPr="00F00B6A" w:rsidRDefault="00685AD8" w:rsidP="00685AD8">
      <w:pPr>
        <w:pStyle w:val="ListParagraph"/>
        <w:spacing w:line="360" w:lineRule="auto"/>
        <w:jc w:val="center"/>
      </w:pPr>
      <w:r w:rsidRPr="00F00B6A">
        <w:tab/>
      </w:r>
    </w:p>
    <w:p w14:paraId="6D24DFE9" w14:textId="77777777" w:rsidR="00685AD8" w:rsidRPr="00F00B6A" w:rsidRDefault="00685AD8" w:rsidP="00685AD8">
      <w:pPr>
        <w:spacing w:line="360" w:lineRule="auto"/>
        <w:ind w:firstLine="720"/>
        <w:jc w:val="both"/>
      </w:pPr>
      <w:r w:rsidRPr="00F00B6A">
        <w:t xml:space="preserve">Every customer that wants to buy network device at </w:t>
      </w:r>
      <w:r w:rsidRPr="00F00B6A">
        <w:rPr>
          <w:b/>
        </w:rPr>
        <w:t>Bluejack Network</w:t>
      </w:r>
      <w:r w:rsidRPr="00F00B6A">
        <w:t xml:space="preserve"> must be following the </w:t>
      </w:r>
      <w:r w:rsidRPr="00F00B6A">
        <w:rPr>
          <w:b/>
        </w:rPr>
        <w:t>sales transaction procedures</w:t>
      </w:r>
      <w:r w:rsidRPr="00F00B6A">
        <w:t>, those are:</w:t>
      </w:r>
    </w:p>
    <w:p w14:paraId="3AAEDE90" w14:textId="77777777" w:rsidR="00EE2980" w:rsidRPr="00F00B6A" w:rsidRDefault="00EE2980" w:rsidP="00EE2980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 w:rsidRPr="00F00B6A">
        <w:t xml:space="preserve">Every </w:t>
      </w:r>
      <w:r w:rsidRPr="00F00B6A">
        <w:rPr>
          <w:b/>
        </w:rPr>
        <w:t>sales transaction</w:t>
      </w:r>
      <w:r w:rsidRPr="00F00B6A">
        <w:t xml:space="preserve"> made by the customer have all the information about staff, customer, sales date, network device sold, and the quantity of each network device. Every </w:t>
      </w:r>
      <w:r w:rsidRPr="00F00B6A">
        <w:rPr>
          <w:b/>
        </w:rPr>
        <w:t>sales transaction</w:t>
      </w:r>
      <w:r w:rsidRPr="00F00B6A">
        <w:t xml:space="preserve"> has an identification number with the following format:</w:t>
      </w:r>
    </w:p>
    <w:p w14:paraId="619D09F6" w14:textId="77777777" w:rsidR="00EE2980" w:rsidRPr="00F00B6A" w:rsidRDefault="00EE2980" w:rsidP="00A83192">
      <w:pPr>
        <w:spacing w:line="360" w:lineRule="auto"/>
        <w:jc w:val="center"/>
        <w:rPr>
          <w:noProof/>
          <w:lang w:eastAsia="en-US"/>
        </w:rPr>
      </w:pPr>
      <w:r w:rsidRPr="00F00B6A">
        <w:rPr>
          <w:noProof/>
          <w:lang w:eastAsia="en-US"/>
        </w:rPr>
        <mc:AlternateContent>
          <mc:Choice Requires="wps">
            <w:drawing>
              <wp:inline distT="0" distB="0" distL="0" distR="0" wp14:anchorId="5F929036" wp14:editId="14B3402F">
                <wp:extent cx="2360930" cy="1404620"/>
                <wp:effectExtent l="9525" t="12065" r="13970" b="1270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82883" w14:textId="77777777" w:rsidR="00EE2980" w:rsidRDefault="00EE2980" w:rsidP="00EE2980">
                            <w:pPr>
                              <w:jc w:val="center"/>
                            </w:pPr>
                            <w:r>
                              <w:t>“SLSXXX”</w:t>
                            </w:r>
                          </w:p>
                          <w:p w14:paraId="4C772286" w14:textId="77777777" w:rsidR="00EE2980" w:rsidRDefault="00EE2980" w:rsidP="00EE2980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929036" id="Text Box 7" o:spid="_x0000_s103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">
                <v:textbox style="mso-fit-shape-to-text:t">
                  <w:txbxContent>
                    <w:p w14:paraId="73382883" w14:textId="77777777" w:rsidR="00EE2980" w:rsidRDefault="00EE2980" w:rsidP="00EE2980">
                      <w:pPr>
                        <w:jc w:val="center"/>
                      </w:pPr>
                      <w:r>
                        <w:t>“SLSXXX”</w:t>
                      </w:r>
                    </w:p>
                    <w:p w14:paraId="4C772286" w14:textId="77777777" w:rsidR="00EE2980" w:rsidRDefault="00EE2980" w:rsidP="00EE2980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93FF6D" w14:textId="77777777" w:rsidR="00685AD8" w:rsidRPr="00F00B6A" w:rsidRDefault="00685AD8" w:rsidP="00685AD8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 w:rsidRPr="00F00B6A">
        <w:t xml:space="preserve">Customer can purchase </w:t>
      </w:r>
      <w:r w:rsidRPr="00F00B6A">
        <w:rPr>
          <w:b/>
        </w:rPr>
        <w:t xml:space="preserve">more than one network device </w:t>
      </w:r>
      <w:r w:rsidRPr="00F00B6A">
        <w:t xml:space="preserve">in every </w:t>
      </w:r>
      <w:r w:rsidR="00E612C8" w:rsidRPr="00F00B6A">
        <w:t xml:space="preserve">sales </w:t>
      </w:r>
      <w:r w:rsidRPr="00F00B6A">
        <w:t>transaction.</w:t>
      </w:r>
    </w:p>
    <w:p w14:paraId="28BAE95E" w14:textId="77777777" w:rsidR="00685AD8" w:rsidRPr="00F00B6A" w:rsidRDefault="00685AD8" w:rsidP="00685AD8">
      <w:pPr>
        <w:spacing w:line="360" w:lineRule="auto"/>
        <w:jc w:val="both"/>
      </w:pPr>
    </w:p>
    <w:p w14:paraId="25977CCA" w14:textId="77777777" w:rsidR="00685AD8" w:rsidRPr="00F00B6A" w:rsidRDefault="00685AD8" w:rsidP="00685AD8">
      <w:pPr>
        <w:pStyle w:val="ListParagraph"/>
        <w:spacing w:line="360" w:lineRule="auto"/>
        <w:ind w:left="0" w:firstLine="720"/>
        <w:jc w:val="both"/>
      </w:pPr>
      <w:r w:rsidRPr="00F00B6A">
        <w:t xml:space="preserve">Every vendor that wants to sell their network device must be following the </w:t>
      </w:r>
      <w:r w:rsidRPr="00F00B6A">
        <w:rPr>
          <w:b/>
        </w:rPr>
        <w:t>purchase transaction procedures</w:t>
      </w:r>
      <w:r w:rsidRPr="00F00B6A">
        <w:t>, those are:</w:t>
      </w:r>
    </w:p>
    <w:p w14:paraId="3F9B095B" w14:textId="77777777" w:rsidR="00D443CC" w:rsidRPr="00F00B6A" w:rsidRDefault="00D443CC" w:rsidP="00D443CC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 w:rsidRPr="00F00B6A">
        <w:t xml:space="preserve">Every </w:t>
      </w:r>
      <w:r w:rsidRPr="00F00B6A">
        <w:rPr>
          <w:b/>
        </w:rPr>
        <w:t>purchase transaction</w:t>
      </w:r>
      <w:r w:rsidRPr="00F00B6A">
        <w:t xml:space="preserve"> made have all the information about staff, vendor, purchase date, network device purchased, and the quantity of each network device. Every </w:t>
      </w:r>
      <w:r w:rsidRPr="00F00B6A">
        <w:rPr>
          <w:b/>
        </w:rPr>
        <w:t>purchase transaction</w:t>
      </w:r>
      <w:r w:rsidRPr="00F00B6A">
        <w:t xml:space="preserve"> has an identification number with the following format:</w:t>
      </w:r>
    </w:p>
    <w:p w14:paraId="39C2B5D6" w14:textId="77777777" w:rsidR="00D443CC" w:rsidRPr="00F00B6A" w:rsidRDefault="00D443CC" w:rsidP="00A83192">
      <w:pPr>
        <w:spacing w:line="360" w:lineRule="auto"/>
        <w:jc w:val="center"/>
        <w:rPr>
          <w:noProof/>
          <w:lang w:eastAsia="en-US"/>
        </w:rPr>
      </w:pPr>
      <w:r w:rsidRPr="00F00B6A">
        <w:rPr>
          <w:noProof/>
          <w:lang w:eastAsia="en-US"/>
        </w:rPr>
        <mc:AlternateContent>
          <mc:Choice Requires="wps">
            <w:drawing>
              <wp:inline distT="0" distB="0" distL="0" distR="0" wp14:anchorId="3BB21960" wp14:editId="3A844A99">
                <wp:extent cx="2360930" cy="1404620"/>
                <wp:effectExtent l="6985" t="10795" r="6985" b="1397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BDC9C" w14:textId="77777777" w:rsidR="00D443CC" w:rsidRDefault="00D443CC" w:rsidP="00D443CC">
                            <w:pPr>
                              <w:jc w:val="center"/>
                            </w:pPr>
                            <w:r>
                              <w:t>“PCHXXX”</w:t>
                            </w:r>
                          </w:p>
                          <w:p w14:paraId="001B14AF" w14:textId="77777777" w:rsidR="00D443CC" w:rsidRDefault="00D443CC" w:rsidP="00D443CC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B21960" id="Text Box 9" o:spid="_x0000_s1032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">
                <v:textbox style="mso-fit-shape-to-text:t">
                  <w:txbxContent>
                    <w:p w14:paraId="360BDC9C" w14:textId="77777777" w:rsidR="00D443CC" w:rsidRDefault="00D443CC" w:rsidP="00D443CC">
                      <w:pPr>
                        <w:jc w:val="center"/>
                      </w:pPr>
                      <w:r>
                        <w:t>“PCHXXX”</w:t>
                      </w:r>
                    </w:p>
                    <w:p w14:paraId="001B14AF" w14:textId="77777777" w:rsidR="00D443CC" w:rsidRDefault="00D443CC" w:rsidP="00D443CC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C69B0B" w14:textId="77777777" w:rsidR="00D443CC" w:rsidRPr="00F00B6A" w:rsidRDefault="00D443CC" w:rsidP="00D443CC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 w:rsidRPr="00F00B6A">
        <w:t>Vendor</w:t>
      </w:r>
      <w:r w:rsidRPr="00F00B6A">
        <w:rPr>
          <w:rStyle w:val="CommentReference"/>
        </w:rPr>
        <w:t xml:space="preserve"> </w:t>
      </w:r>
      <w:r w:rsidRPr="00F00B6A">
        <w:t xml:space="preserve">can sell </w:t>
      </w:r>
      <w:r w:rsidRPr="00F00B6A">
        <w:rPr>
          <w:b/>
        </w:rPr>
        <w:t>more than one network</w:t>
      </w:r>
      <w:r w:rsidRPr="00F00B6A">
        <w:t xml:space="preserve"> </w:t>
      </w:r>
      <w:r w:rsidRPr="00F00B6A">
        <w:rPr>
          <w:b/>
        </w:rPr>
        <w:t>device</w:t>
      </w:r>
      <w:r w:rsidRPr="00F00B6A">
        <w:t xml:space="preserve"> in every </w:t>
      </w:r>
      <w:r w:rsidR="00E612C8" w:rsidRPr="00F00B6A">
        <w:t xml:space="preserve">purchase </w:t>
      </w:r>
      <w:r w:rsidRPr="00F00B6A">
        <w:t>transaction.</w:t>
      </w:r>
    </w:p>
    <w:p w14:paraId="47370010" w14:textId="77777777" w:rsidR="00685AD8" w:rsidRPr="00F00B6A" w:rsidRDefault="00685AD8" w:rsidP="00685AD8">
      <w:pPr>
        <w:spacing w:line="360" w:lineRule="auto"/>
        <w:jc w:val="both"/>
      </w:pPr>
    </w:p>
    <w:p w14:paraId="240A4473" w14:textId="77777777" w:rsidR="00685AD8" w:rsidRPr="00F00B6A" w:rsidRDefault="00685AD8" w:rsidP="00685AD8">
      <w:pPr>
        <w:spacing w:line="360" w:lineRule="auto"/>
        <w:jc w:val="both"/>
        <w:rPr>
          <w:b/>
        </w:rPr>
      </w:pPr>
      <w:r w:rsidRPr="00F00B6A">
        <w:rPr>
          <w:b/>
        </w:rPr>
        <w:t>Notes:</w:t>
      </w:r>
    </w:p>
    <w:p w14:paraId="38F0B310" w14:textId="77777777" w:rsidR="00685AD8" w:rsidRPr="00F00B6A" w:rsidRDefault="00685AD8" w:rsidP="00685AD8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 w:rsidRPr="00F00B6A">
        <w:t xml:space="preserve">Staff gender </w:t>
      </w:r>
      <w:r w:rsidRPr="00F21295">
        <w:rPr>
          <w:b/>
        </w:rPr>
        <w:t>must be either</w:t>
      </w:r>
      <w:r w:rsidRPr="00F00B6A">
        <w:t xml:space="preserve"> “</w:t>
      </w:r>
      <w:r w:rsidRPr="00F21295">
        <w:rPr>
          <w:b/>
        </w:rPr>
        <w:t>Male</w:t>
      </w:r>
      <w:r w:rsidRPr="00F00B6A">
        <w:t>” or “</w:t>
      </w:r>
      <w:r w:rsidRPr="00F21295">
        <w:rPr>
          <w:b/>
        </w:rPr>
        <w:t>Female</w:t>
      </w:r>
      <w:r w:rsidRPr="00F00B6A">
        <w:t>” (without quote).</w:t>
      </w:r>
    </w:p>
    <w:p w14:paraId="05124B00" w14:textId="77777777" w:rsidR="00685AD8" w:rsidRPr="00F00B6A" w:rsidRDefault="00685AD8" w:rsidP="00685AD8">
      <w:pPr>
        <w:pStyle w:val="ListParagraph"/>
        <w:numPr>
          <w:ilvl w:val="0"/>
          <w:numId w:val="17"/>
        </w:numPr>
        <w:spacing w:line="360" w:lineRule="auto"/>
        <w:jc w:val="both"/>
      </w:pPr>
      <w:r w:rsidRPr="00F00B6A">
        <w:t xml:space="preserve">Staff birth year </w:t>
      </w:r>
      <w:r w:rsidRPr="00F21295">
        <w:rPr>
          <w:b/>
        </w:rPr>
        <w:t>must be before 1995</w:t>
      </w:r>
      <w:r w:rsidRPr="00F00B6A">
        <w:t>.</w:t>
      </w:r>
    </w:p>
    <w:p w14:paraId="29D3FED7" w14:textId="77777777" w:rsidR="00685AD8" w:rsidRPr="00F00B6A" w:rsidRDefault="00685AD8" w:rsidP="00685AD8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 w:rsidRPr="00F00B6A">
        <w:t xml:space="preserve">Staff salary </w:t>
      </w:r>
      <w:r w:rsidRPr="00F21295">
        <w:rPr>
          <w:b/>
        </w:rPr>
        <w:t>must be greater than equals to 3</w:t>
      </w:r>
      <w:r w:rsidR="00A83192" w:rsidRPr="00F21295">
        <w:rPr>
          <w:b/>
        </w:rPr>
        <w:t>.</w:t>
      </w:r>
      <w:r w:rsidRPr="00F21295">
        <w:rPr>
          <w:b/>
        </w:rPr>
        <w:t>000</w:t>
      </w:r>
      <w:r w:rsidR="00A83192" w:rsidRPr="00F21295">
        <w:rPr>
          <w:b/>
        </w:rPr>
        <w:t>.</w:t>
      </w:r>
      <w:r w:rsidRPr="00F21295">
        <w:rPr>
          <w:b/>
        </w:rPr>
        <w:t>000</w:t>
      </w:r>
      <w:r w:rsidRPr="00F00B6A">
        <w:t>.</w:t>
      </w:r>
    </w:p>
    <w:p w14:paraId="44E44EA7" w14:textId="77777777" w:rsidR="00685AD8" w:rsidRPr="00F00B6A" w:rsidRDefault="00685AD8" w:rsidP="00685AD8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 w:rsidRPr="00F00B6A">
        <w:t xml:space="preserve">Customer gender </w:t>
      </w:r>
      <w:r w:rsidRPr="00F21295">
        <w:rPr>
          <w:b/>
        </w:rPr>
        <w:t>must be either</w:t>
      </w:r>
      <w:r w:rsidRPr="00F00B6A">
        <w:t xml:space="preserve"> “</w:t>
      </w:r>
      <w:r w:rsidRPr="00F21295">
        <w:rPr>
          <w:b/>
        </w:rPr>
        <w:t>Male</w:t>
      </w:r>
      <w:r w:rsidRPr="00F00B6A">
        <w:t>” or “</w:t>
      </w:r>
      <w:r w:rsidRPr="00F21295">
        <w:rPr>
          <w:b/>
        </w:rPr>
        <w:t>Female</w:t>
      </w:r>
      <w:r w:rsidRPr="00F00B6A">
        <w:t>” (without quote).</w:t>
      </w:r>
    </w:p>
    <w:p w14:paraId="05AA40A0" w14:textId="77777777" w:rsidR="00685AD8" w:rsidRPr="00F00B6A" w:rsidRDefault="00685AD8" w:rsidP="00685AD8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 w:rsidRPr="00F00B6A">
        <w:t xml:space="preserve">Customer address </w:t>
      </w:r>
      <w:r w:rsidRPr="00F21295">
        <w:rPr>
          <w:b/>
        </w:rPr>
        <w:t>must be more than 15 characters</w:t>
      </w:r>
      <w:r w:rsidRPr="00F00B6A">
        <w:t>.</w:t>
      </w:r>
    </w:p>
    <w:p w14:paraId="6F7DF970" w14:textId="77777777" w:rsidR="00685AD8" w:rsidRPr="00F00B6A" w:rsidRDefault="00685AD8" w:rsidP="00685AD8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 w:rsidRPr="00F00B6A">
        <w:t xml:space="preserve">Customer name </w:t>
      </w:r>
      <w:r w:rsidRPr="00F21295">
        <w:rPr>
          <w:b/>
        </w:rPr>
        <w:t xml:space="preserve">must be between 5 </w:t>
      </w:r>
      <w:r w:rsidRPr="00F21295">
        <w:t>and</w:t>
      </w:r>
      <w:r w:rsidRPr="00F21295">
        <w:rPr>
          <w:b/>
        </w:rPr>
        <w:t xml:space="preserve"> 25 characters</w:t>
      </w:r>
      <w:r w:rsidRPr="00F00B6A">
        <w:t>.</w:t>
      </w:r>
    </w:p>
    <w:p w14:paraId="4ED72A2F" w14:textId="77777777" w:rsidR="00685AD8" w:rsidRPr="00F00B6A" w:rsidRDefault="00685AD8" w:rsidP="00685AD8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 w:rsidRPr="00F00B6A">
        <w:t xml:space="preserve">Vendor address </w:t>
      </w:r>
      <w:r w:rsidRPr="00F21295">
        <w:rPr>
          <w:b/>
        </w:rPr>
        <w:t>must be more than 15 characters</w:t>
      </w:r>
      <w:r w:rsidRPr="00F00B6A">
        <w:t>.</w:t>
      </w:r>
    </w:p>
    <w:p w14:paraId="2F7A2784" w14:textId="77777777" w:rsidR="00685AD8" w:rsidRPr="00F00B6A" w:rsidRDefault="00685AD8" w:rsidP="00685AD8">
      <w:pPr>
        <w:spacing w:line="360" w:lineRule="auto"/>
        <w:ind w:firstLine="720"/>
        <w:jc w:val="both"/>
      </w:pPr>
    </w:p>
    <w:p w14:paraId="7C4AAFA4" w14:textId="77777777" w:rsidR="00685AD8" w:rsidRPr="00F00B6A" w:rsidRDefault="00685AD8" w:rsidP="00685AD8">
      <w:pPr>
        <w:spacing w:line="360" w:lineRule="auto"/>
        <w:ind w:firstLine="720"/>
        <w:jc w:val="both"/>
      </w:pPr>
      <w:r w:rsidRPr="00F00B6A">
        <w:lastRenderedPageBreak/>
        <w:t xml:space="preserve">Now </w:t>
      </w:r>
      <w:r w:rsidRPr="00F00B6A">
        <w:rPr>
          <w:b/>
        </w:rPr>
        <w:t>Bluejack Network</w:t>
      </w:r>
      <w:r w:rsidRPr="00F00B6A">
        <w:t xml:space="preserve"> still using manual management system to maintain the </w:t>
      </w:r>
      <w:r w:rsidRPr="00F00B6A">
        <w:rPr>
          <w:b/>
        </w:rPr>
        <w:t xml:space="preserve">sales </w:t>
      </w:r>
      <w:r w:rsidRPr="00F00B6A">
        <w:t>and</w:t>
      </w:r>
      <w:r w:rsidRPr="00F00B6A">
        <w:rPr>
          <w:b/>
        </w:rPr>
        <w:t xml:space="preserve"> purchase transactions</w:t>
      </w:r>
      <w:r w:rsidRPr="00F00B6A">
        <w:t xml:space="preserve">. You as his precious friend </w:t>
      </w:r>
      <w:r w:rsidR="00F45523">
        <w:t>are asked</w:t>
      </w:r>
      <w:r w:rsidRPr="00F00B6A">
        <w:t xml:space="preserve"> to help </w:t>
      </w:r>
      <w:r w:rsidRPr="00F00B6A">
        <w:rPr>
          <w:b/>
        </w:rPr>
        <w:t xml:space="preserve">Bluejack Network </w:t>
      </w:r>
      <w:r w:rsidRPr="00F00B6A">
        <w:t xml:space="preserve">to create a database system that can store data and maintain the </w:t>
      </w:r>
      <w:r w:rsidRPr="00F00B6A">
        <w:rPr>
          <w:b/>
        </w:rPr>
        <w:t>sales</w:t>
      </w:r>
      <w:r w:rsidRPr="00F00B6A">
        <w:t xml:space="preserve"> and </w:t>
      </w:r>
      <w:r w:rsidRPr="00F00B6A">
        <w:rPr>
          <w:b/>
        </w:rPr>
        <w:t>purchase transactions</w:t>
      </w:r>
      <w:r w:rsidRPr="00F00B6A">
        <w:t>. The tasks that you must do are:</w:t>
      </w:r>
    </w:p>
    <w:p w14:paraId="58412BB9" w14:textId="77777777" w:rsidR="00685AD8" w:rsidRPr="00F00B6A" w:rsidRDefault="00685AD8" w:rsidP="00685AD8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 w:rsidRPr="00F00B6A">
        <w:t xml:space="preserve">Create </w:t>
      </w:r>
      <w:r w:rsidRPr="00F00B6A">
        <w:rPr>
          <w:b/>
        </w:rPr>
        <w:t>Entity Relationship Diagram</w:t>
      </w:r>
      <w:r w:rsidRPr="00F00B6A">
        <w:t xml:space="preserve"> to maintain </w:t>
      </w:r>
      <w:r w:rsidRPr="00F00B6A">
        <w:rPr>
          <w:b/>
        </w:rPr>
        <w:t>sales</w:t>
      </w:r>
      <w:r w:rsidRPr="00F00B6A">
        <w:t xml:space="preserve"> and </w:t>
      </w:r>
      <w:r w:rsidRPr="00F00B6A">
        <w:rPr>
          <w:b/>
        </w:rPr>
        <w:t>purchase transactions</w:t>
      </w:r>
      <w:r w:rsidRPr="00F00B6A">
        <w:t>.</w:t>
      </w:r>
    </w:p>
    <w:p w14:paraId="57374FDE" w14:textId="77777777" w:rsidR="00685AD8" w:rsidRPr="00F00B6A" w:rsidRDefault="00685AD8" w:rsidP="00685AD8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 w:rsidRPr="00F00B6A">
        <w:t xml:space="preserve">Create a database system using </w:t>
      </w:r>
      <w:r w:rsidRPr="00F00B6A">
        <w:rPr>
          <w:b/>
        </w:rPr>
        <w:t>DDL</w:t>
      </w:r>
      <w:r w:rsidRPr="00F00B6A">
        <w:t xml:space="preserve"> syntax that relevant with </w:t>
      </w:r>
      <w:r w:rsidRPr="00F00B6A">
        <w:rPr>
          <w:b/>
        </w:rPr>
        <w:t>sales</w:t>
      </w:r>
      <w:r w:rsidRPr="00F00B6A">
        <w:t xml:space="preserve"> and </w:t>
      </w:r>
      <w:r w:rsidRPr="00F00B6A">
        <w:rPr>
          <w:b/>
        </w:rPr>
        <w:t>purchase transactions</w:t>
      </w:r>
      <w:r w:rsidRPr="00F00B6A">
        <w:t>.</w:t>
      </w:r>
    </w:p>
    <w:p w14:paraId="7FFFD48E" w14:textId="77777777" w:rsidR="00685AD8" w:rsidRPr="00F00B6A" w:rsidRDefault="00685AD8" w:rsidP="00685AD8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 w:rsidRPr="00F00B6A">
        <w:t xml:space="preserve">Create query using </w:t>
      </w:r>
      <w:r w:rsidRPr="00F00B6A">
        <w:rPr>
          <w:b/>
        </w:rPr>
        <w:t>DML</w:t>
      </w:r>
      <w:r w:rsidRPr="00F00B6A">
        <w:t xml:space="preserve"> syntax to fill the tables in database systems with data based on the following conditions:</w:t>
      </w:r>
    </w:p>
    <w:p w14:paraId="148A54C8" w14:textId="77777777" w:rsidR="00685AD8" w:rsidRPr="00F00B6A" w:rsidRDefault="00685AD8" w:rsidP="00685AD8">
      <w:pPr>
        <w:pStyle w:val="ListParagraph"/>
        <w:numPr>
          <w:ilvl w:val="0"/>
          <w:numId w:val="16"/>
        </w:numPr>
        <w:spacing w:line="360" w:lineRule="auto"/>
        <w:jc w:val="both"/>
      </w:pPr>
      <w:r w:rsidRPr="00F00B6A">
        <w:rPr>
          <w:b/>
        </w:rPr>
        <w:t>Master</w:t>
      </w:r>
      <w:r w:rsidRPr="00F00B6A">
        <w:t xml:space="preserve"> table must be filled with more than or equals 1</w:t>
      </w:r>
      <w:r w:rsidR="00A37DEB" w:rsidRPr="00F00B6A">
        <w:t>0</w:t>
      </w:r>
      <w:r w:rsidRPr="00F00B6A">
        <w:t xml:space="preserve"> data.</w:t>
      </w:r>
    </w:p>
    <w:p w14:paraId="19E3469D" w14:textId="77777777" w:rsidR="00685AD8" w:rsidRPr="00F00B6A" w:rsidRDefault="00685AD8" w:rsidP="00685AD8">
      <w:pPr>
        <w:pStyle w:val="ListParagraph"/>
        <w:numPr>
          <w:ilvl w:val="0"/>
          <w:numId w:val="16"/>
        </w:numPr>
        <w:spacing w:line="360" w:lineRule="auto"/>
        <w:jc w:val="both"/>
      </w:pPr>
      <w:r w:rsidRPr="00F00B6A">
        <w:rPr>
          <w:b/>
        </w:rPr>
        <w:t>Transaction</w:t>
      </w:r>
      <w:r w:rsidRPr="00F00B6A">
        <w:t xml:space="preserve"> table must be filled with more than or equals 15 data.</w:t>
      </w:r>
    </w:p>
    <w:p w14:paraId="3F18B33A" w14:textId="77777777" w:rsidR="00685AD8" w:rsidRPr="00F00B6A" w:rsidRDefault="00685AD8" w:rsidP="00685AD8">
      <w:pPr>
        <w:pStyle w:val="ListParagraph"/>
        <w:numPr>
          <w:ilvl w:val="0"/>
          <w:numId w:val="16"/>
        </w:numPr>
        <w:spacing w:line="360" w:lineRule="auto"/>
        <w:jc w:val="both"/>
      </w:pPr>
      <w:r w:rsidRPr="00F00B6A">
        <w:rPr>
          <w:b/>
        </w:rPr>
        <w:t>Transaction detail</w:t>
      </w:r>
      <w:r w:rsidRPr="00F00B6A">
        <w:t xml:space="preserve"> table must be filled with more than or equals 25 data.</w:t>
      </w:r>
    </w:p>
    <w:p w14:paraId="31A088C5" w14:textId="77777777" w:rsidR="00685AD8" w:rsidRPr="00F00B6A" w:rsidRDefault="00685AD8" w:rsidP="00685AD8">
      <w:pPr>
        <w:pStyle w:val="ListParagraph"/>
        <w:numPr>
          <w:ilvl w:val="0"/>
          <w:numId w:val="16"/>
        </w:numPr>
        <w:spacing w:line="360" w:lineRule="auto"/>
        <w:jc w:val="both"/>
      </w:pPr>
      <w:r w:rsidRPr="00F00B6A">
        <w:t xml:space="preserve">For the </w:t>
      </w:r>
      <w:r w:rsidRPr="00F00B6A">
        <w:rPr>
          <w:b/>
        </w:rPr>
        <w:t>Network Category</w:t>
      </w:r>
      <w:r w:rsidRPr="00F00B6A">
        <w:t xml:space="preserve"> table, the table must be filled with the following data:</w:t>
      </w:r>
    </w:p>
    <w:tbl>
      <w:tblPr>
        <w:tblStyle w:val="TableGrid"/>
        <w:tblW w:w="3240" w:type="dxa"/>
        <w:jc w:val="center"/>
        <w:tblLook w:val="04A0" w:firstRow="1" w:lastRow="0" w:firstColumn="1" w:lastColumn="0" w:noHBand="0" w:noVBand="1"/>
      </w:tblPr>
      <w:tblGrid>
        <w:gridCol w:w="3240"/>
      </w:tblGrid>
      <w:tr w:rsidR="00685AD8" w:rsidRPr="00F00B6A" w14:paraId="34E8AB28" w14:textId="77777777" w:rsidTr="000B35C2">
        <w:trPr>
          <w:trHeight w:val="397"/>
          <w:jc w:val="center"/>
        </w:trPr>
        <w:tc>
          <w:tcPr>
            <w:tcW w:w="3240" w:type="dxa"/>
            <w:shd w:val="clear" w:color="auto" w:fill="000000" w:themeFill="text1"/>
            <w:vAlign w:val="center"/>
          </w:tcPr>
          <w:p w14:paraId="76ABB917" w14:textId="77777777" w:rsidR="00685AD8" w:rsidRPr="00F00B6A" w:rsidRDefault="00CC2F73" w:rsidP="000B35C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Network Category</w:t>
            </w:r>
          </w:p>
        </w:tc>
      </w:tr>
      <w:tr w:rsidR="00685AD8" w:rsidRPr="00F00B6A" w14:paraId="201C69C7" w14:textId="77777777" w:rsidTr="000B35C2">
        <w:trPr>
          <w:trHeight w:val="397"/>
          <w:jc w:val="center"/>
        </w:trPr>
        <w:tc>
          <w:tcPr>
            <w:tcW w:w="3240" w:type="dxa"/>
            <w:vAlign w:val="center"/>
          </w:tcPr>
          <w:p w14:paraId="5CFAE47D" w14:textId="77777777" w:rsidR="00685AD8" w:rsidRPr="00F00B6A" w:rsidRDefault="00685AD8" w:rsidP="000B35C2">
            <w:pPr>
              <w:pStyle w:val="ListParagraph"/>
              <w:ind w:left="0"/>
              <w:jc w:val="center"/>
            </w:pPr>
            <w:r w:rsidRPr="00F00B6A">
              <w:t>Router</w:t>
            </w:r>
          </w:p>
        </w:tc>
      </w:tr>
      <w:tr w:rsidR="00685AD8" w:rsidRPr="00F00B6A" w14:paraId="5084555C" w14:textId="77777777" w:rsidTr="000B35C2">
        <w:trPr>
          <w:trHeight w:val="397"/>
          <w:jc w:val="center"/>
        </w:trPr>
        <w:tc>
          <w:tcPr>
            <w:tcW w:w="3240" w:type="dxa"/>
            <w:vAlign w:val="center"/>
          </w:tcPr>
          <w:p w14:paraId="7D12AD03" w14:textId="77777777" w:rsidR="00685AD8" w:rsidRPr="00F00B6A" w:rsidRDefault="00685AD8" w:rsidP="000B35C2">
            <w:pPr>
              <w:pStyle w:val="ListParagraph"/>
              <w:ind w:left="0"/>
              <w:jc w:val="center"/>
            </w:pPr>
            <w:r w:rsidRPr="00F00B6A">
              <w:t>Switch</w:t>
            </w:r>
          </w:p>
        </w:tc>
      </w:tr>
      <w:tr w:rsidR="00685AD8" w:rsidRPr="00F00B6A" w14:paraId="3C44DF88" w14:textId="77777777" w:rsidTr="000B35C2">
        <w:trPr>
          <w:trHeight w:val="397"/>
          <w:jc w:val="center"/>
        </w:trPr>
        <w:tc>
          <w:tcPr>
            <w:tcW w:w="3240" w:type="dxa"/>
            <w:vAlign w:val="center"/>
          </w:tcPr>
          <w:p w14:paraId="7FCB7B44" w14:textId="77777777" w:rsidR="00685AD8" w:rsidRPr="00F00B6A" w:rsidRDefault="00685AD8" w:rsidP="000B35C2">
            <w:pPr>
              <w:pStyle w:val="ListParagraph"/>
              <w:ind w:left="0"/>
              <w:jc w:val="center"/>
            </w:pPr>
            <w:r w:rsidRPr="00F00B6A">
              <w:t>Network Accessories</w:t>
            </w:r>
          </w:p>
        </w:tc>
      </w:tr>
    </w:tbl>
    <w:p w14:paraId="394039C0" w14:textId="77777777" w:rsidR="00685AD8" w:rsidRPr="00F00B6A" w:rsidRDefault="00685AD8" w:rsidP="00685AD8">
      <w:pPr>
        <w:spacing w:line="360" w:lineRule="auto"/>
        <w:jc w:val="both"/>
      </w:pPr>
    </w:p>
    <w:p w14:paraId="6FF45051" w14:textId="77777777" w:rsidR="00685AD8" w:rsidRPr="00F00B6A" w:rsidRDefault="00685AD8" w:rsidP="00685AD8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 w:rsidRPr="00F00B6A">
        <w:t xml:space="preserve">Create query using DML syntax to simulate the transactions process for </w:t>
      </w:r>
      <w:r w:rsidRPr="00F00B6A">
        <w:rPr>
          <w:b/>
        </w:rPr>
        <w:t>sales</w:t>
      </w:r>
      <w:r w:rsidRPr="00F00B6A">
        <w:t xml:space="preserve"> and </w:t>
      </w:r>
      <w:r w:rsidRPr="00F00B6A">
        <w:rPr>
          <w:b/>
        </w:rPr>
        <w:t>purchase transactions</w:t>
      </w:r>
      <w:r w:rsidRPr="00F00B6A">
        <w:t>.</w:t>
      </w:r>
    </w:p>
    <w:p w14:paraId="0ABA1DE7" w14:textId="77777777" w:rsidR="00685AD8" w:rsidRPr="00F00B6A" w:rsidRDefault="00685AD8" w:rsidP="00685AD8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 w:rsidRPr="00F00B6A">
        <w:t xml:space="preserve">To support database management process in </w:t>
      </w:r>
      <w:r w:rsidRPr="00F00B6A">
        <w:rPr>
          <w:b/>
        </w:rPr>
        <w:t xml:space="preserve">Bluejack Network, </w:t>
      </w:r>
      <w:r w:rsidRPr="00F00B6A">
        <w:t xml:space="preserve">the manager of </w:t>
      </w:r>
      <w:r w:rsidRPr="00F00B6A">
        <w:rPr>
          <w:b/>
        </w:rPr>
        <w:t>Bluejack Network</w:t>
      </w:r>
      <w:r w:rsidRPr="00F00B6A">
        <w:t xml:space="preserve"> asked you to provide some query that resulting important data. The requirements that asked from her are:</w:t>
      </w:r>
    </w:p>
    <w:p w14:paraId="2119DEBE" w14:textId="77777777" w:rsidR="00685AD8" w:rsidRPr="00F00B6A" w:rsidRDefault="00685AD8" w:rsidP="00685AD8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 w:rsidRPr="00F00B6A">
        <w:t xml:space="preserve">Display </w:t>
      </w:r>
      <w:proofErr w:type="spellStart"/>
      <w:r w:rsidRPr="00F00B6A">
        <w:t>CustomerName</w:t>
      </w:r>
      <w:proofErr w:type="spellEnd"/>
      <w:r w:rsidRPr="00F00B6A">
        <w:t xml:space="preserve">, Transaction Date (obtained from </w:t>
      </w:r>
      <w:proofErr w:type="spellStart"/>
      <w:r w:rsidRPr="00F00B6A">
        <w:t>SalesDate</w:t>
      </w:r>
      <w:proofErr w:type="spellEnd"/>
      <w:r w:rsidRPr="00F00B6A">
        <w:t xml:space="preserve"> with ‘Mon dd, </w:t>
      </w:r>
      <w:proofErr w:type="spellStart"/>
      <w:r w:rsidRPr="00F00B6A">
        <w:t>yyyy</w:t>
      </w:r>
      <w:proofErr w:type="spellEnd"/>
      <w:r w:rsidRPr="00F00B6A">
        <w:t xml:space="preserve">’ format), and Total Price (obtained by adding ‘Rp. ’ in front of the </w:t>
      </w:r>
      <w:r w:rsidR="003E65E6">
        <w:t>total</w:t>
      </w:r>
      <w:r w:rsidRPr="00F00B6A">
        <w:t xml:space="preserve"> of </w:t>
      </w:r>
      <w:proofErr w:type="spellStart"/>
      <w:r w:rsidRPr="00F00B6A">
        <w:t>NetworkSalesPrice</w:t>
      </w:r>
      <w:proofErr w:type="spellEnd"/>
      <w:r w:rsidRPr="00F00B6A">
        <w:t xml:space="preserve"> multiplied with quantity sold) for every </w:t>
      </w:r>
      <w:r w:rsidR="00567230">
        <w:t>customer</w:t>
      </w:r>
      <w:r w:rsidRPr="00F00B6A">
        <w:t xml:space="preserve"> which quantit</w:t>
      </w:r>
      <w:r w:rsidR="003E65E6">
        <w:t>y sold is more than 5 and sales p</w:t>
      </w:r>
      <w:r w:rsidRPr="00F00B6A">
        <w:t>rice is greater than 3</w:t>
      </w:r>
      <w:r w:rsidR="00E30D58">
        <w:t>.</w:t>
      </w:r>
      <w:r w:rsidRPr="00F00B6A">
        <w:t>000</w:t>
      </w:r>
      <w:r w:rsidR="00E30D58">
        <w:t>.</w:t>
      </w:r>
      <w:r w:rsidRPr="00F00B6A">
        <w:t>000.</w:t>
      </w:r>
    </w:p>
    <w:p w14:paraId="7882DEDC" w14:textId="77777777" w:rsidR="00685AD8" w:rsidRPr="00F00B6A" w:rsidRDefault="00685AD8" w:rsidP="00685AD8">
      <w:pPr>
        <w:pStyle w:val="ListParagraph"/>
        <w:spacing w:line="360" w:lineRule="auto"/>
        <w:ind w:left="1440"/>
        <w:jc w:val="both"/>
      </w:pPr>
    </w:p>
    <w:p w14:paraId="4FAC94D5" w14:textId="77777777" w:rsidR="00685AD8" w:rsidRPr="00F00B6A" w:rsidRDefault="00685AD8" w:rsidP="00685AD8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 w:rsidRPr="00F00B6A">
        <w:t xml:space="preserve">Display </w:t>
      </w:r>
      <w:proofErr w:type="spellStart"/>
      <w:r w:rsidRPr="00F00B6A">
        <w:t>StaffId</w:t>
      </w:r>
      <w:proofErr w:type="spellEnd"/>
      <w:r w:rsidRPr="00F00B6A">
        <w:t xml:space="preserve">, </w:t>
      </w:r>
      <w:proofErr w:type="spellStart"/>
      <w:r w:rsidRPr="00F00B6A">
        <w:t>StaffName</w:t>
      </w:r>
      <w:proofErr w:type="spellEnd"/>
      <w:r w:rsidRPr="00F00B6A">
        <w:t xml:space="preserve">, and Total </w:t>
      </w:r>
      <w:r w:rsidR="00346CE5">
        <w:t>Purchased Network</w:t>
      </w:r>
      <w:r w:rsidRPr="00F00B6A">
        <w:t xml:space="preserve"> (obtained from the number of purchased </w:t>
      </w:r>
      <w:r w:rsidR="00436952">
        <w:t>network</w:t>
      </w:r>
      <w:r w:rsidR="00E50585">
        <w:t xml:space="preserve"> device</w:t>
      </w:r>
      <w:r w:rsidRPr="00F00B6A">
        <w:t xml:space="preserve">) for every staff whose name contains </w:t>
      </w:r>
      <w:r w:rsidR="00D941BE">
        <w:t>‘s’</w:t>
      </w:r>
      <w:r w:rsidRPr="00F00B6A">
        <w:t xml:space="preserve"> character and </w:t>
      </w:r>
      <w:r w:rsidR="001478ED">
        <w:t xml:space="preserve">Total Purchased </w:t>
      </w:r>
      <w:r w:rsidR="00E83222">
        <w:t xml:space="preserve">Network </w:t>
      </w:r>
      <w:r w:rsidR="001478ED">
        <w:t>is more</w:t>
      </w:r>
      <w:r w:rsidRPr="00F00B6A">
        <w:t xml:space="preserve"> than </w:t>
      </w:r>
      <w:r w:rsidR="001478ED">
        <w:t>10</w:t>
      </w:r>
      <w:r w:rsidRPr="00F00B6A">
        <w:t>.</w:t>
      </w:r>
    </w:p>
    <w:p w14:paraId="2AD69369" w14:textId="77777777" w:rsidR="00685AD8" w:rsidRPr="00F00B6A" w:rsidRDefault="00685AD8" w:rsidP="00A74C79">
      <w:pPr>
        <w:spacing w:line="360" w:lineRule="auto"/>
        <w:jc w:val="both"/>
      </w:pPr>
    </w:p>
    <w:p w14:paraId="04E1E96E" w14:textId="77777777" w:rsidR="00685AD8" w:rsidRPr="00F00B6A" w:rsidRDefault="00685AD8" w:rsidP="00685AD8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 w:rsidRPr="00F00B6A">
        <w:t xml:space="preserve">Display </w:t>
      </w:r>
      <w:proofErr w:type="spellStart"/>
      <w:r w:rsidRPr="00F00B6A">
        <w:t>NetworkId</w:t>
      </w:r>
      <w:proofErr w:type="spellEnd"/>
      <w:r w:rsidRPr="00F00B6A">
        <w:t xml:space="preserve">, </w:t>
      </w:r>
      <w:proofErr w:type="spellStart"/>
      <w:r w:rsidRPr="00F00B6A">
        <w:t>NetworkName</w:t>
      </w:r>
      <w:proofErr w:type="spellEnd"/>
      <w:r w:rsidRPr="00F00B6A">
        <w:t xml:space="preserve">, Network Stock (obtained from </w:t>
      </w:r>
      <w:proofErr w:type="spellStart"/>
      <w:r w:rsidRPr="00F00B6A">
        <w:t>NetworkStock</w:t>
      </w:r>
      <w:proofErr w:type="spellEnd"/>
      <w:r w:rsidRPr="00F00B6A">
        <w:t xml:space="preserve"> ended with ' pc(s)'), Total </w:t>
      </w:r>
      <w:r w:rsidR="009D6DF4">
        <w:t xml:space="preserve">Sales </w:t>
      </w:r>
      <w:r w:rsidRPr="00F00B6A">
        <w:t xml:space="preserve">Transaction (obtained from the total </w:t>
      </w:r>
      <w:r w:rsidR="00DF7A1C">
        <w:t xml:space="preserve">network device </w:t>
      </w:r>
      <w:r w:rsidR="00DF7A1C">
        <w:lastRenderedPageBreak/>
        <w:t>transaction</w:t>
      </w:r>
      <w:r w:rsidRPr="00F00B6A">
        <w:t>), and Total Price (obtained from the total</w:t>
      </w:r>
      <w:r w:rsidRPr="00F00B6A">
        <w:rPr>
          <w:rStyle w:val="CommentReference"/>
        </w:rPr>
        <w:t xml:space="preserve"> </w:t>
      </w:r>
      <w:r w:rsidRPr="00F00B6A">
        <w:t xml:space="preserve">of </w:t>
      </w:r>
      <w:proofErr w:type="spellStart"/>
      <w:r w:rsidRPr="00F00B6A">
        <w:t>NetworkSalesPrice</w:t>
      </w:r>
      <w:proofErr w:type="spellEnd"/>
      <w:r w:rsidRPr="00F00B6A">
        <w:t xml:space="preserve"> multiplied </w:t>
      </w:r>
      <w:r w:rsidR="00CC2DD3">
        <w:t>by</w:t>
      </w:r>
      <w:r w:rsidRPr="00F00B6A">
        <w:t xml:space="preserve"> quantity sold) </w:t>
      </w:r>
      <w:r w:rsidR="002F55C4">
        <w:t xml:space="preserve">for </w:t>
      </w:r>
      <w:r w:rsidRPr="00F00B6A">
        <w:t xml:space="preserve">every </w:t>
      </w:r>
      <w:r w:rsidR="00924F01">
        <w:t>n</w:t>
      </w:r>
      <w:r w:rsidRPr="00F00B6A">
        <w:t>etwork whose name contains '</w:t>
      </w:r>
      <w:r w:rsidR="00227B6C">
        <w:t>c</w:t>
      </w:r>
      <w:r w:rsidRPr="00F00B6A">
        <w:t xml:space="preserve">' </w:t>
      </w:r>
      <w:proofErr w:type="gramStart"/>
      <w:r w:rsidRPr="00F00B6A">
        <w:t>character</w:t>
      </w:r>
      <w:proofErr w:type="gramEnd"/>
      <w:r w:rsidRPr="00F00B6A">
        <w:rPr>
          <w:rStyle w:val="CommentReference"/>
        </w:rPr>
        <w:t xml:space="preserve"> </w:t>
      </w:r>
      <w:r w:rsidRPr="00F00B6A">
        <w:t xml:space="preserve">and the Total Price </w:t>
      </w:r>
      <w:r w:rsidR="00107B54">
        <w:t xml:space="preserve">is </w:t>
      </w:r>
      <w:r w:rsidRPr="00F00B6A">
        <w:t>more than 30</w:t>
      </w:r>
      <w:r w:rsidR="00512D18">
        <w:t>.</w:t>
      </w:r>
      <w:r w:rsidRPr="00F00B6A">
        <w:t>000</w:t>
      </w:r>
      <w:r w:rsidR="00512D18">
        <w:t>.</w:t>
      </w:r>
      <w:r w:rsidRPr="00F00B6A">
        <w:t>000.</w:t>
      </w:r>
    </w:p>
    <w:p w14:paraId="69C4E2F8" w14:textId="77777777" w:rsidR="00685AD8" w:rsidRPr="00F00B6A" w:rsidRDefault="00685AD8" w:rsidP="00685AD8">
      <w:pPr>
        <w:pStyle w:val="ListParagraph"/>
        <w:spacing w:line="360" w:lineRule="auto"/>
        <w:ind w:left="1440"/>
        <w:jc w:val="both"/>
      </w:pPr>
    </w:p>
    <w:p w14:paraId="41444545" w14:textId="77777777" w:rsidR="00685AD8" w:rsidRPr="00F00B6A" w:rsidRDefault="00685AD8" w:rsidP="00685AD8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 w:rsidRPr="00F00B6A">
        <w:t xml:space="preserve">Display </w:t>
      </w:r>
      <w:proofErr w:type="spellStart"/>
      <w:r w:rsidRPr="00F00B6A">
        <w:t>VendorName</w:t>
      </w:r>
      <w:proofErr w:type="spellEnd"/>
      <w:r w:rsidRPr="00F00B6A">
        <w:t xml:space="preserve">, </w:t>
      </w:r>
      <w:proofErr w:type="spellStart"/>
      <w:r w:rsidRPr="00F00B6A">
        <w:t>VendorAddress</w:t>
      </w:r>
      <w:proofErr w:type="spellEnd"/>
      <w:r w:rsidRPr="00F00B6A">
        <w:t xml:space="preserve">, Phone (obtained by replacing </w:t>
      </w:r>
      <w:proofErr w:type="spellStart"/>
      <w:r w:rsidRPr="00F00B6A">
        <w:t>StaffPhone</w:t>
      </w:r>
      <w:proofErr w:type="spellEnd"/>
      <w:r w:rsidRPr="00F00B6A">
        <w:t xml:space="preserve"> first character into ‘+62’), Total Purchase</w:t>
      </w:r>
      <w:r w:rsidR="00173579">
        <w:t xml:space="preserve"> Transaction</w:t>
      </w:r>
      <w:r w:rsidRPr="00F00B6A">
        <w:t xml:space="preserve"> (obtained from the total of </w:t>
      </w:r>
      <w:r w:rsidR="00893AB2">
        <w:t>purchase</w:t>
      </w:r>
      <w:r w:rsidRPr="00F00B6A">
        <w:t xml:space="preserve"> </w:t>
      </w:r>
      <w:r w:rsidR="00893AB2">
        <w:t>transaction</w:t>
      </w:r>
      <w:r w:rsidRPr="00F00B6A">
        <w:t xml:space="preserve">), and Average Price (obtained from the average of </w:t>
      </w:r>
      <w:proofErr w:type="spellStart"/>
      <w:r w:rsidRPr="00F00B6A">
        <w:t>PurchasePrice</w:t>
      </w:r>
      <w:proofErr w:type="spellEnd"/>
      <w:r w:rsidRPr="00F00B6A">
        <w:t>) for every vendor whose address length is less than 25</w:t>
      </w:r>
      <w:r w:rsidR="008C7364">
        <w:t xml:space="preserve"> </w:t>
      </w:r>
      <w:proofErr w:type="gramStart"/>
      <w:r w:rsidR="008C7364">
        <w:t>characters</w:t>
      </w:r>
      <w:proofErr w:type="gramEnd"/>
      <w:r w:rsidR="008C7364">
        <w:t xml:space="preserve"> and the average of purchase p</w:t>
      </w:r>
      <w:r w:rsidRPr="00F00B6A">
        <w:t>rice is more than 1</w:t>
      </w:r>
      <w:r w:rsidR="006E659C">
        <w:t>.</w:t>
      </w:r>
      <w:r w:rsidRPr="00F00B6A">
        <w:t>000</w:t>
      </w:r>
      <w:r w:rsidR="006E659C">
        <w:t>.</w:t>
      </w:r>
      <w:r w:rsidRPr="00F00B6A">
        <w:t>000.</w:t>
      </w:r>
    </w:p>
    <w:p w14:paraId="73224799" w14:textId="77777777" w:rsidR="00685AD8" w:rsidRPr="00F00B6A" w:rsidRDefault="00685AD8" w:rsidP="00685AD8">
      <w:pPr>
        <w:pStyle w:val="ListParagraph"/>
        <w:spacing w:line="360" w:lineRule="auto"/>
        <w:ind w:left="1440"/>
        <w:jc w:val="both"/>
      </w:pPr>
    </w:p>
    <w:p w14:paraId="0521A921" w14:textId="77777777" w:rsidR="00685AD8" w:rsidRPr="00F00B6A" w:rsidRDefault="00685AD8" w:rsidP="00685AD8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 w:rsidRPr="00F00B6A">
        <w:t xml:space="preserve">Display </w:t>
      </w:r>
      <w:proofErr w:type="spellStart"/>
      <w:r w:rsidRPr="00F00B6A">
        <w:t>CustomerId</w:t>
      </w:r>
      <w:proofErr w:type="spellEnd"/>
      <w:r w:rsidRPr="00F00B6A">
        <w:t xml:space="preserve">, </w:t>
      </w:r>
      <w:proofErr w:type="spellStart"/>
      <w:r w:rsidRPr="00F00B6A">
        <w:t>CustomerName</w:t>
      </w:r>
      <w:proofErr w:type="spellEnd"/>
      <w:r w:rsidRPr="00F00B6A">
        <w:t xml:space="preserve">, </w:t>
      </w:r>
      <w:proofErr w:type="spellStart"/>
      <w:r w:rsidRPr="00F00B6A">
        <w:t>Customer</w:t>
      </w:r>
      <w:r w:rsidR="003741ED">
        <w:t>Gender</w:t>
      </w:r>
      <w:proofErr w:type="spellEnd"/>
      <w:r w:rsidRPr="00F00B6A">
        <w:t xml:space="preserve">, </w:t>
      </w:r>
      <w:proofErr w:type="spellStart"/>
      <w:r w:rsidR="003741ED">
        <w:t>CustomerAge</w:t>
      </w:r>
      <w:proofErr w:type="spellEnd"/>
      <w:r w:rsidR="003741ED">
        <w:t xml:space="preserve"> (obtained from year difference between </w:t>
      </w:r>
      <w:proofErr w:type="spellStart"/>
      <w:r w:rsidR="003741ED">
        <w:t>CustomerDOB</w:t>
      </w:r>
      <w:proofErr w:type="spellEnd"/>
      <w:r w:rsidR="003741ED">
        <w:t xml:space="preserve"> and today) </w:t>
      </w:r>
      <w:r w:rsidRPr="00F00B6A">
        <w:t xml:space="preserve">for every </w:t>
      </w:r>
      <w:r w:rsidR="007B01AA">
        <w:t>c</w:t>
      </w:r>
      <w:r w:rsidR="003741ED">
        <w:t xml:space="preserve">ustomer </w:t>
      </w:r>
      <w:r w:rsidRPr="00F00B6A">
        <w:t xml:space="preserve">which </w:t>
      </w:r>
      <w:r w:rsidR="003741ED">
        <w:t>buy</w:t>
      </w:r>
      <w:r w:rsidRPr="00F00B6A">
        <w:t xml:space="preserve"> a </w:t>
      </w:r>
      <w:r w:rsidR="003741ED">
        <w:t xml:space="preserve">network </w:t>
      </w:r>
      <w:r w:rsidRPr="00F00B6A">
        <w:t xml:space="preserve">device </w:t>
      </w:r>
      <w:r w:rsidR="00C86CD9">
        <w:t>that sales p</w:t>
      </w:r>
      <w:r w:rsidR="003741ED">
        <w:t xml:space="preserve">rice </w:t>
      </w:r>
      <w:r w:rsidRPr="00F00B6A">
        <w:t xml:space="preserve">is higher than average of all </w:t>
      </w:r>
      <w:r w:rsidR="00A075E3">
        <w:t>network device s</w:t>
      </w:r>
      <w:r w:rsidRPr="00F00B6A">
        <w:t>ales</w:t>
      </w:r>
      <w:r w:rsidR="00A075E3">
        <w:t xml:space="preserve"> p</w:t>
      </w:r>
      <w:r w:rsidRPr="00F00B6A">
        <w:t>rice and</w:t>
      </w:r>
      <w:r w:rsidR="00D05EB4">
        <w:t xml:space="preserve"> </w:t>
      </w:r>
      <w:r w:rsidR="003710E6">
        <w:t>customer a</w:t>
      </w:r>
      <w:r w:rsidR="00D05EB4">
        <w:t>ge is more than 21</w:t>
      </w:r>
      <w:r w:rsidR="00AF68B8" w:rsidRPr="00AF68B8">
        <w:t xml:space="preserve"> </w:t>
      </w:r>
      <w:r w:rsidR="00AF68B8">
        <w:t>and the repeated data is shown once</w:t>
      </w:r>
      <w:r w:rsidRPr="00F00B6A">
        <w:t>.</w:t>
      </w:r>
    </w:p>
    <w:p w14:paraId="776203DE" w14:textId="77777777" w:rsidR="00685AD8" w:rsidRPr="00F00B6A" w:rsidRDefault="00685AD8" w:rsidP="00685AD8">
      <w:pPr>
        <w:pStyle w:val="ListParagraph"/>
        <w:spacing w:line="360" w:lineRule="auto"/>
        <w:ind w:left="1440"/>
        <w:jc w:val="both"/>
      </w:pPr>
      <w:r w:rsidRPr="00F00B6A">
        <w:t>(</w:t>
      </w:r>
      <w:r w:rsidRPr="00F00B6A">
        <w:rPr>
          <w:b/>
        </w:rPr>
        <w:t>alias subquery</w:t>
      </w:r>
      <w:r w:rsidRPr="00F00B6A">
        <w:t>)</w:t>
      </w:r>
    </w:p>
    <w:p w14:paraId="063B5449" w14:textId="77777777" w:rsidR="00685AD8" w:rsidRPr="00F00B6A" w:rsidRDefault="00685AD8" w:rsidP="00685AD8">
      <w:pPr>
        <w:pStyle w:val="ListParagraph"/>
        <w:spacing w:line="360" w:lineRule="auto"/>
        <w:ind w:left="1440"/>
        <w:jc w:val="both"/>
      </w:pPr>
    </w:p>
    <w:p w14:paraId="2D1D3915" w14:textId="77777777" w:rsidR="00685AD8" w:rsidRPr="00F00B6A" w:rsidRDefault="00685AD8" w:rsidP="00685AD8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 w:rsidRPr="00F00B6A">
        <w:t>Display Staff Name (obtained from the staff’s first na</w:t>
      </w:r>
      <w:r w:rsidR="00E61141">
        <w:t xml:space="preserve">me), </w:t>
      </w:r>
      <w:proofErr w:type="spellStart"/>
      <w:r w:rsidR="00E61141">
        <w:t>StaffAddress</w:t>
      </w:r>
      <w:proofErr w:type="spellEnd"/>
      <w:r w:rsidR="00E61141">
        <w:t xml:space="preserve">, </w:t>
      </w:r>
      <w:proofErr w:type="spellStart"/>
      <w:r w:rsidR="00E61141">
        <w:t>StaffSalary</w:t>
      </w:r>
      <w:proofErr w:type="spellEnd"/>
      <w:r w:rsidR="00E61141">
        <w:t>,</w:t>
      </w:r>
      <w:r w:rsidRPr="00F00B6A">
        <w:t xml:space="preserve"> </w:t>
      </w:r>
      <w:proofErr w:type="spellStart"/>
      <w:r w:rsidRPr="00F00B6A">
        <w:t>VendorName</w:t>
      </w:r>
      <w:proofErr w:type="spellEnd"/>
      <w:r w:rsidRPr="00F00B6A">
        <w:t xml:space="preserve">, </w:t>
      </w:r>
      <w:proofErr w:type="spellStart"/>
      <w:r w:rsidRPr="00F00B6A">
        <w:t>NetworkId</w:t>
      </w:r>
      <w:proofErr w:type="spellEnd"/>
      <w:r w:rsidRPr="00F00B6A">
        <w:t xml:space="preserve">, Quantity, and </w:t>
      </w:r>
      <w:proofErr w:type="spellStart"/>
      <w:r w:rsidRPr="00F00B6A">
        <w:t>PurchaseDate</w:t>
      </w:r>
      <w:proofErr w:type="spellEnd"/>
      <w:r w:rsidRPr="00F00B6A">
        <w:t xml:space="preserve"> for every transaction which served by staff whose salary is higher than average of all staff salary and </w:t>
      </w:r>
      <w:r w:rsidR="00E61141">
        <w:t xml:space="preserve">the </w:t>
      </w:r>
      <w:r w:rsidRPr="00F00B6A">
        <w:t xml:space="preserve">transaction </w:t>
      </w:r>
      <w:r w:rsidR="00E61141">
        <w:t>month</w:t>
      </w:r>
      <w:r w:rsidRPr="00F00B6A">
        <w:t xml:space="preserve"> </w:t>
      </w:r>
      <w:r w:rsidR="00E61141" w:rsidRPr="00F00B6A">
        <w:t>occurred</w:t>
      </w:r>
      <w:r w:rsidRPr="00F00B6A">
        <w:t xml:space="preserve"> after </w:t>
      </w:r>
      <w:r w:rsidR="009F2628">
        <w:t>the 9</w:t>
      </w:r>
      <w:r w:rsidR="009F2628" w:rsidRPr="009F2628">
        <w:rPr>
          <w:vertAlign w:val="superscript"/>
        </w:rPr>
        <w:t>th</w:t>
      </w:r>
      <w:r w:rsidR="009F2628">
        <w:t xml:space="preserve"> month</w:t>
      </w:r>
      <w:r w:rsidRPr="00F00B6A">
        <w:t>.</w:t>
      </w:r>
    </w:p>
    <w:p w14:paraId="552395D2" w14:textId="77777777" w:rsidR="00685AD8" w:rsidRPr="00F00B6A" w:rsidRDefault="00685AD8" w:rsidP="00685AD8">
      <w:pPr>
        <w:pStyle w:val="ListParagraph"/>
        <w:spacing w:line="360" w:lineRule="auto"/>
        <w:ind w:left="1440"/>
        <w:jc w:val="both"/>
      </w:pPr>
      <w:r w:rsidRPr="00F00B6A">
        <w:t>(</w:t>
      </w:r>
      <w:r w:rsidRPr="00F00B6A">
        <w:rPr>
          <w:b/>
        </w:rPr>
        <w:t>alias subquery</w:t>
      </w:r>
      <w:r w:rsidRPr="00F00B6A">
        <w:t>)</w:t>
      </w:r>
    </w:p>
    <w:p w14:paraId="51378629" w14:textId="77777777" w:rsidR="00685AD8" w:rsidRPr="00F00B6A" w:rsidRDefault="00685AD8" w:rsidP="00685AD8">
      <w:pPr>
        <w:pStyle w:val="ListParagraph"/>
        <w:spacing w:line="360" w:lineRule="auto"/>
        <w:ind w:left="1440"/>
        <w:jc w:val="both"/>
      </w:pPr>
    </w:p>
    <w:p w14:paraId="5A22A9CF" w14:textId="77777777" w:rsidR="00685AD8" w:rsidRPr="00F00B6A" w:rsidRDefault="00685AD8" w:rsidP="00685AD8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 w:rsidRPr="00F00B6A">
        <w:t xml:space="preserve">Display </w:t>
      </w:r>
      <w:proofErr w:type="spellStart"/>
      <w:r w:rsidRPr="00F00B6A">
        <w:t>NetworkName</w:t>
      </w:r>
      <w:proofErr w:type="spellEnd"/>
      <w:r w:rsidRPr="00F00B6A">
        <w:t xml:space="preserve">, </w:t>
      </w:r>
      <w:proofErr w:type="spellStart"/>
      <w:r w:rsidRPr="00F00B6A">
        <w:t>NetworkCategoryName</w:t>
      </w:r>
      <w:proofErr w:type="spellEnd"/>
      <w:r w:rsidRPr="00F00B6A">
        <w:t xml:space="preserve">, </w:t>
      </w:r>
      <w:r w:rsidR="001F699F">
        <w:t>Sales</w:t>
      </w:r>
      <w:r w:rsidR="00A20603">
        <w:t xml:space="preserve"> </w:t>
      </w:r>
      <w:r w:rsidRPr="00F00B6A">
        <w:t xml:space="preserve">Price (obtained by adding ‘Rp. ’ in front of </w:t>
      </w:r>
      <w:proofErr w:type="spellStart"/>
      <w:r w:rsidRPr="00F00B6A">
        <w:t>SalesPrice</w:t>
      </w:r>
      <w:proofErr w:type="spellEnd"/>
      <w:r w:rsidRPr="00F00B6A">
        <w:t xml:space="preserve">), Total Sold (obtained from the </w:t>
      </w:r>
      <w:r w:rsidR="00B81D22">
        <w:t>number</w:t>
      </w:r>
      <w:r w:rsidRPr="00F00B6A">
        <w:t xml:space="preserve"> of </w:t>
      </w:r>
      <w:r w:rsidR="00B81D22">
        <w:t>sold network</w:t>
      </w:r>
      <w:r w:rsidR="00D57B1F">
        <w:t xml:space="preserve"> device</w:t>
      </w:r>
      <w:r w:rsidR="00B81D22">
        <w:t xml:space="preserve"> </w:t>
      </w:r>
      <w:r w:rsidRPr="00F00B6A">
        <w:t>ended with ‘ pc(s)’) for ev</w:t>
      </w:r>
      <w:r w:rsidR="00FE29B8">
        <w:t xml:space="preserve">ery transaction which </w:t>
      </w:r>
      <w:r w:rsidR="000A2132">
        <w:t>network device</w:t>
      </w:r>
      <w:r w:rsidR="00FE29B8">
        <w:t xml:space="preserve"> sales p</w:t>
      </w:r>
      <w:r w:rsidRPr="00F00B6A">
        <w:t>rice is higher than average of all sales price and</w:t>
      </w:r>
      <w:r w:rsidR="00025792">
        <w:t xml:space="preserve"> Total Sold is more than 10</w:t>
      </w:r>
      <w:r w:rsidRPr="00F00B6A">
        <w:t xml:space="preserve">. Sort the data based on </w:t>
      </w:r>
      <w:proofErr w:type="spellStart"/>
      <w:r w:rsidRPr="00F00B6A">
        <w:t>NetworkName</w:t>
      </w:r>
      <w:proofErr w:type="spellEnd"/>
      <w:r w:rsidRPr="00F00B6A">
        <w:t xml:space="preserve"> in descending format. </w:t>
      </w:r>
    </w:p>
    <w:p w14:paraId="7ED95F02" w14:textId="77777777" w:rsidR="00685AD8" w:rsidRPr="00F00B6A" w:rsidRDefault="00685AD8" w:rsidP="00685AD8">
      <w:pPr>
        <w:pStyle w:val="ListParagraph"/>
        <w:spacing w:line="360" w:lineRule="auto"/>
        <w:ind w:left="1440"/>
        <w:jc w:val="both"/>
      </w:pPr>
      <w:r w:rsidRPr="00F00B6A">
        <w:t>(</w:t>
      </w:r>
      <w:r w:rsidRPr="00F00B6A">
        <w:rPr>
          <w:b/>
        </w:rPr>
        <w:t>alias subquery</w:t>
      </w:r>
      <w:r w:rsidRPr="00F00B6A">
        <w:t>)</w:t>
      </w:r>
    </w:p>
    <w:p w14:paraId="741ED6BF" w14:textId="77777777" w:rsidR="00685AD8" w:rsidRPr="00F00B6A" w:rsidRDefault="00685AD8" w:rsidP="00255C36">
      <w:pPr>
        <w:pStyle w:val="ListParagraph"/>
        <w:spacing w:line="360" w:lineRule="auto"/>
        <w:ind w:left="1440"/>
        <w:jc w:val="both"/>
      </w:pPr>
    </w:p>
    <w:p w14:paraId="5E214383" w14:textId="77777777" w:rsidR="00685AD8" w:rsidRPr="00F00B6A" w:rsidRDefault="00685AD8" w:rsidP="00685AD8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 w:rsidRPr="00F00B6A">
        <w:t xml:space="preserve">Display Network Name (obtained from </w:t>
      </w:r>
      <w:proofErr w:type="spellStart"/>
      <w:r w:rsidRPr="00F00B6A">
        <w:t>NetworkName</w:t>
      </w:r>
      <w:proofErr w:type="spellEnd"/>
      <w:r w:rsidRPr="00F00B6A">
        <w:t xml:space="preserve"> in uppercase format), Network </w:t>
      </w:r>
      <w:proofErr w:type="spellStart"/>
      <w:r w:rsidRPr="00F00B6A">
        <w:t>Category</w:t>
      </w:r>
      <w:r w:rsidR="003868AC">
        <w:t>Name</w:t>
      </w:r>
      <w:proofErr w:type="spellEnd"/>
      <w:r w:rsidRPr="00F00B6A">
        <w:t xml:space="preserve">, </w:t>
      </w:r>
      <w:r w:rsidR="00A20603">
        <w:t xml:space="preserve">Purchase </w:t>
      </w:r>
      <w:r w:rsidRPr="00F00B6A">
        <w:t xml:space="preserve">Price (obtained by adding ‘Rp. ’ in front of </w:t>
      </w:r>
      <w:proofErr w:type="spellStart"/>
      <w:r w:rsidRPr="00F00B6A">
        <w:t>PurchasePrice</w:t>
      </w:r>
      <w:proofErr w:type="spellEnd"/>
      <w:r w:rsidRPr="00F00B6A">
        <w:t>), and Total Purchase (obtained from the number of purchased</w:t>
      </w:r>
      <w:r w:rsidR="00E96190">
        <w:t xml:space="preserve"> network device</w:t>
      </w:r>
      <w:r w:rsidRPr="00F00B6A">
        <w:t>)</w:t>
      </w:r>
      <w:r w:rsidR="003A50A8">
        <w:t xml:space="preserve">, and </w:t>
      </w:r>
      <w:proofErr w:type="spellStart"/>
      <w:r w:rsidR="003A50A8">
        <w:lastRenderedPageBreak/>
        <w:t>NetworkStock</w:t>
      </w:r>
      <w:proofErr w:type="spellEnd"/>
      <w:r w:rsidRPr="00F00B6A">
        <w:t xml:space="preserve"> for every </w:t>
      </w:r>
      <w:r w:rsidR="00402A46">
        <w:t>network</w:t>
      </w:r>
      <w:r w:rsidRPr="00F00B6A">
        <w:t xml:space="preserve"> which </w:t>
      </w:r>
      <w:r w:rsidR="00402A46">
        <w:t xml:space="preserve">network sales price </w:t>
      </w:r>
      <w:r w:rsidRPr="00F00B6A">
        <w:t xml:space="preserve">is lower than the maximum of all </w:t>
      </w:r>
      <w:r w:rsidR="006873F9">
        <w:t xml:space="preserve">network </w:t>
      </w:r>
      <w:r w:rsidR="008C7364">
        <w:t>purchase p</w:t>
      </w:r>
      <w:r w:rsidRPr="00F00B6A">
        <w:t xml:space="preserve">rice and </w:t>
      </w:r>
      <w:r w:rsidR="00383DB2">
        <w:t>network category</w:t>
      </w:r>
      <w:r w:rsidRPr="00F00B6A">
        <w:t xml:space="preserve"> is either 'Router' or 'Switch'.</w:t>
      </w:r>
    </w:p>
    <w:p w14:paraId="3D27E89C" w14:textId="77777777" w:rsidR="00685AD8" w:rsidRPr="00F00B6A" w:rsidRDefault="00685AD8" w:rsidP="00685AD8">
      <w:pPr>
        <w:pStyle w:val="ListParagraph"/>
        <w:spacing w:line="360" w:lineRule="auto"/>
        <w:ind w:left="1440"/>
        <w:jc w:val="both"/>
      </w:pPr>
      <w:r w:rsidRPr="00F00B6A">
        <w:t>(</w:t>
      </w:r>
      <w:r w:rsidRPr="00F00B6A">
        <w:rPr>
          <w:b/>
        </w:rPr>
        <w:t>alias subquery</w:t>
      </w:r>
      <w:r w:rsidRPr="00F00B6A">
        <w:t>)</w:t>
      </w:r>
    </w:p>
    <w:p w14:paraId="3F13715A" w14:textId="77777777" w:rsidR="00685AD8" w:rsidRPr="00F00B6A" w:rsidRDefault="00685AD8" w:rsidP="00685AD8">
      <w:pPr>
        <w:pStyle w:val="ListParagraph"/>
        <w:spacing w:line="360" w:lineRule="auto"/>
        <w:ind w:left="1440"/>
        <w:jc w:val="both"/>
      </w:pPr>
    </w:p>
    <w:p w14:paraId="67F06AE0" w14:textId="77777777" w:rsidR="00685AD8" w:rsidRPr="00F00B6A" w:rsidRDefault="00685AD8" w:rsidP="00685AD8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 w:rsidRPr="00F00B6A">
        <w:t>Create a view named '</w:t>
      </w:r>
      <w:proofErr w:type="spellStart"/>
      <w:r w:rsidR="00C60CCE">
        <w:rPr>
          <w:b/>
        </w:rPr>
        <w:t>Vendor</w:t>
      </w:r>
      <w:r w:rsidRPr="00F00B6A">
        <w:rPr>
          <w:b/>
        </w:rPr>
        <w:t>Transaction</w:t>
      </w:r>
      <w:proofErr w:type="spellEnd"/>
      <w:r w:rsidRPr="00F00B6A">
        <w:t xml:space="preserve">' to display </w:t>
      </w:r>
      <w:proofErr w:type="spellStart"/>
      <w:r w:rsidRPr="00F00B6A">
        <w:t>VendorName</w:t>
      </w:r>
      <w:proofErr w:type="spellEnd"/>
      <w:r w:rsidRPr="00F00B6A">
        <w:t xml:space="preserve">, </w:t>
      </w:r>
      <w:proofErr w:type="spellStart"/>
      <w:r w:rsidRPr="00F00B6A">
        <w:t>VendorPhone</w:t>
      </w:r>
      <w:proofErr w:type="spellEnd"/>
      <w:r w:rsidRPr="00F00B6A">
        <w:t xml:space="preserve">, Total </w:t>
      </w:r>
      <w:r w:rsidR="00627494">
        <w:t>Sold</w:t>
      </w:r>
      <w:r w:rsidRPr="00F00B6A">
        <w:t xml:space="preserve"> </w:t>
      </w:r>
      <w:r w:rsidR="00342C50">
        <w:t>Network</w:t>
      </w:r>
      <w:r w:rsidR="00A359D7">
        <w:t xml:space="preserve"> </w:t>
      </w:r>
      <w:r w:rsidRPr="00F00B6A">
        <w:t xml:space="preserve">(obtained from the </w:t>
      </w:r>
      <w:r w:rsidR="00627494">
        <w:t>number of</w:t>
      </w:r>
      <w:r w:rsidRPr="00F00B6A">
        <w:t xml:space="preserve"> purchased</w:t>
      </w:r>
      <w:r w:rsidR="00627494">
        <w:t xml:space="preserve"> network device</w:t>
      </w:r>
      <w:r w:rsidRPr="00F00B6A">
        <w:t xml:space="preserve">), and Total Transaction (obtained from the total of </w:t>
      </w:r>
      <w:r w:rsidR="000C6ADF">
        <w:t>purchase</w:t>
      </w:r>
      <w:r w:rsidRPr="00F00B6A">
        <w:t xml:space="preserve"> </w:t>
      </w:r>
      <w:r w:rsidR="000C6ADF">
        <w:t>transaction made</w:t>
      </w:r>
      <w:r w:rsidRPr="00F00B6A">
        <w:t xml:space="preserve">) for every </w:t>
      </w:r>
      <w:r w:rsidR="00295B36">
        <w:t>vendor</w:t>
      </w:r>
      <w:r w:rsidRPr="00F00B6A">
        <w:t xml:space="preserve"> which </w:t>
      </w:r>
      <w:r w:rsidR="00295B36">
        <w:t>T</w:t>
      </w:r>
      <w:r w:rsidRPr="00F00B6A">
        <w:t xml:space="preserve">otal </w:t>
      </w:r>
      <w:r w:rsidR="00295B36">
        <w:t xml:space="preserve">Transaction </w:t>
      </w:r>
      <w:r w:rsidRPr="00F00B6A">
        <w:t xml:space="preserve">is more than </w:t>
      </w:r>
      <w:r w:rsidR="00295B36">
        <w:t>2</w:t>
      </w:r>
      <w:r w:rsidRPr="00F00B6A">
        <w:t xml:space="preserve"> and </w:t>
      </w:r>
      <w:r w:rsidR="00C160C3">
        <w:t xml:space="preserve">the purchase is </w:t>
      </w:r>
      <w:r w:rsidRPr="00F00B6A">
        <w:t>done by male staff.</w:t>
      </w:r>
    </w:p>
    <w:p w14:paraId="0D4103C5" w14:textId="77777777" w:rsidR="00685AD8" w:rsidRPr="00F00B6A" w:rsidRDefault="00685AD8" w:rsidP="00685AD8">
      <w:pPr>
        <w:pStyle w:val="ListParagraph"/>
        <w:spacing w:line="360" w:lineRule="auto"/>
        <w:ind w:left="1440"/>
        <w:jc w:val="both"/>
      </w:pPr>
    </w:p>
    <w:p w14:paraId="123A61BA" w14:textId="77777777" w:rsidR="00685AD8" w:rsidRPr="00F00B6A" w:rsidRDefault="00685AD8" w:rsidP="00685AD8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 w:rsidRPr="00F00B6A">
        <w:t>Create a view named '</w:t>
      </w:r>
      <w:proofErr w:type="spellStart"/>
      <w:r w:rsidR="00AA3DF2">
        <w:rPr>
          <w:b/>
        </w:rPr>
        <w:t>CustomerTransaction</w:t>
      </w:r>
      <w:proofErr w:type="spellEnd"/>
      <w:r w:rsidRPr="00F00B6A">
        <w:t xml:space="preserve"> to display </w:t>
      </w:r>
      <w:proofErr w:type="spellStart"/>
      <w:r w:rsidR="00342C50">
        <w:t>Customer</w:t>
      </w:r>
      <w:r w:rsidR="00342C50" w:rsidRPr="00F00B6A">
        <w:t>Name</w:t>
      </w:r>
      <w:proofErr w:type="spellEnd"/>
      <w:r w:rsidR="00342C50" w:rsidRPr="00F00B6A">
        <w:t xml:space="preserve">, </w:t>
      </w:r>
      <w:proofErr w:type="spellStart"/>
      <w:r w:rsidR="00342C50">
        <w:t>CustomerGender</w:t>
      </w:r>
      <w:proofErr w:type="spellEnd"/>
      <w:r w:rsidR="00342C50" w:rsidRPr="00F00B6A">
        <w:t xml:space="preserve">, Total </w:t>
      </w:r>
      <w:r w:rsidR="00A359D7">
        <w:t xml:space="preserve">Purchased </w:t>
      </w:r>
      <w:r w:rsidR="00342C50">
        <w:t xml:space="preserve">Network </w:t>
      </w:r>
      <w:r w:rsidR="00342C50" w:rsidRPr="00F00B6A">
        <w:t xml:space="preserve">(obtained from the </w:t>
      </w:r>
      <w:r w:rsidR="00342C50">
        <w:t>number of</w:t>
      </w:r>
      <w:r w:rsidR="00342C50" w:rsidRPr="00F00B6A">
        <w:t xml:space="preserve"> </w:t>
      </w:r>
      <w:r w:rsidR="007743A6">
        <w:t>sold</w:t>
      </w:r>
      <w:r w:rsidR="00342C50">
        <w:t xml:space="preserve"> network device</w:t>
      </w:r>
      <w:r w:rsidR="00342C50" w:rsidRPr="00F00B6A">
        <w:t xml:space="preserve">), and Total Transaction (obtained from the total of </w:t>
      </w:r>
      <w:r w:rsidR="002A35B3">
        <w:t>sales</w:t>
      </w:r>
      <w:r w:rsidR="00342C50" w:rsidRPr="00F00B6A">
        <w:t xml:space="preserve"> </w:t>
      </w:r>
      <w:r w:rsidR="00342C50">
        <w:t>transaction made</w:t>
      </w:r>
      <w:r w:rsidR="00342C50" w:rsidRPr="00F00B6A">
        <w:t xml:space="preserve">) for every </w:t>
      </w:r>
      <w:r w:rsidR="002A35B3">
        <w:t>customer</w:t>
      </w:r>
      <w:r w:rsidR="00342C50" w:rsidRPr="00F00B6A">
        <w:t xml:space="preserve"> which </w:t>
      </w:r>
      <w:r w:rsidR="00342C50">
        <w:t>T</w:t>
      </w:r>
      <w:r w:rsidR="00342C50" w:rsidRPr="00F00B6A">
        <w:t xml:space="preserve">otal </w:t>
      </w:r>
      <w:r w:rsidR="002A35B3">
        <w:t>Purchased Network</w:t>
      </w:r>
      <w:r w:rsidR="00342C50">
        <w:t xml:space="preserve"> </w:t>
      </w:r>
      <w:r w:rsidR="00342C50" w:rsidRPr="00F00B6A">
        <w:t xml:space="preserve">is more than </w:t>
      </w:r>
      <w:r w:rsidR="002A35B3">
        <w:t>15</w:t>
      </w:r>
      <w:r w:rsidR="00342C50" w:rsidRPr="00F00B6A">
        <w:t xml:space="preserve"> and </w:t>
      </w:r>
      <w:r w:rsidR="00566EFD">
        <w:t>customer name</w:t>
      </w:r>
      <w:r w:rsidR="002A35B3">
        <w:t xml:space="preserve"> is more than one word</w:t>
      </w:r>
      <w:r w:rsidRPr="00F00B6A">
        <w:t>.</w:t>
      </w:r>
    </w:p>
    <w:p w14:paraId="64C3E925" w14:textId="77777777" w:rsidR="00685AD8" w:rsidRPr="00F00B6A" w:rsidRDefault="00685AD8" w:rsidP="00685AD8">
      <w:pPr>
        <w:spacing w:line="360" w:lineRule="auto"/>
        <w:jc w:val="both"/>
        <w:rPr>
          <w:b/>
        </w:rPr>
      </w:pPr>
    </w:p>
    <w:p w14:paraId="4AD422B5" w14:textId="77777777" w:rsidR="00685AD8" w:rsidRPr="00F00B6A" w:rsidRDefault="00685AD8" w:rsidP="00685AD8">
      <w:pPr>
        <w:spacing w:line="360" w:lineRule="auto"/>
        <w:jc w:val="both"/>
      </w:pPr>
      <w:r w:rsidRPr="00F00B6A">
        <w:rPr>
          <w:b/>
        </w:rPr>
        <w:t>File that must be collected</w:t>
      </w:r>
      <w:r w:rsidRPr="00F00B6A">
        <w:t>:</w:t>
      </w:r>
    </w:p>
    <w:p w14:paraId="474453AB" w14:textId="77777777" w:rsidR="00685AD8" w:rsidRPr="00F00B6A" w:rsidRDefault="00685AD8" w:rsidP="00685AD8">
      <w:pPr>
        <w:pStyle w:val="ListParagraph"/>
        <w:numPr>
          <w:ilvl w:val="0"/>
          <w:numId w:val="24"/>
        </w:numPr>
        <w:spacing w:line="360" w:lineRule="auto"/>
        <w:jc w:val="both"/>
      </w:pPr>
      <w:r w:rsidRPr="00F00B6A">
        <w:t>Entity Relationship Diagram (.</w:t>
      </w:r>
      <w:proofErr w:type="spellStart"/>
      <w:r w:rsidRPr="00F00B6A">
        <w:t>vsd</w:t>
      </w:r>
      <w:proofErr w:type="spellEnd"/>
      <w:r w:rsidRPr="00F00B6A">
        <w:t>, .</w:t>
      </w:r>
      <w:proofErr w:type="spellStart"/>
      <w:r w:rsidRPr="00F00B6A">
        <w:t>png</w:t>
      </w:r>
      <w:proofErr w:type="spellEnd"/>
      <w:r w:rsidRPr="00F00B6A">
        <w:t>)</w:t>
      </w:r>
    </w:p>
    <w:p w14:paraId="234A9FC3" w14:textId="77777777" w:rsidR="00685AD8" w:rsidRPr="00F00B6A" w:rsidRDefault="00685AD8" w:rsidP="00685AD8">
      <w:pPr>
        <w:pStyle w:val="ListParagraph"/>
        <w:numPr>
          <w:ilvl w:val="0"/>
          <w:numId w:val="24"/>
        </w:numPr>
        <w:spacing w:line="360" w:lineRule="auto"/>
        <w:jc w:val="both"/>
      </w:pPr>
      <w:r w:rsidRPr="00F00B6A">
        <w:t>Query to create the database system. (.</w:t>
      </w:r>
      <w:proofErr w:type="spellStart"/>
      <w:r w:rsidRPr="00F00B6A">
        <w:t>sql</w:t>
      </w:r>
      <w:proofErr w:type="spellEnd"/>
      <w:r w:rsidRPr="00F00B6A">
        <w:t>)</w:t>
      </w:r>
    </w:p>
    <w:p w14:paraId="00DFD11D" w14:textId="77777777" w:rsidR="00685AD8" w:rsidRPr="00F00B6A" w:rsidRDefault="00685AD8" w:rsidP="00685AD8">
      <w:pPr>
        <w:pStyle w:val="ListParagraph"/>
        <w:numPr>
          <w:ilvl w:val="0"/>
          <w:numId w:val="24"/>
        </w:numPr>
        <w:spacing w:line="360" w:lineRule="auto"/>
        <w:jc w:val="both"/>
      </w:pPr>
      <w:r w:rsidRPr="00F00B6A">
        <w:t>Query to insert data into tables. (.</w:t>
      </w:r>
      <w:proofErr w:type="spellStart"/>
      <w:r w:rsidRPr="00F00B6A">
        <w:t>sql</w:t>
      </w:r>
      <w:proofErr w:type="spellEnd"/>
      <w:r w:rsidRPr="00F00B6A">
        <w:t>)</w:t>
      </w:r>
    </w:p>
    <w:p w14:paraId="2565EDC6" w14:textId="77777777" w:rsidR="00685AD8" w:rsidRPr="00F00B6A" w:rsidRDefault="00685AD8" w:rsidP="00685AD8">
      <w:pPr>
        <w:pStyle w:val="ListParagraph"/>
        <w:numPr>
          <w:ilvl w:val="0"/>
          <w:numId w:val="24"/>
        </w:numPr>
        <w:spacing w:line="360" w:lineRule="auto"/>
        <w:jc w:val="both"/>
      </w:pPr>
      <w:r w:rsidRPr="00F00B6A">
        <w:t>Query to simulate the transactions processes. (.</w:t>
      </w:r>
      <w:proofErr w:type="spellStart"/>
      <w:r w:rsidRPr="00F00B6A">
        <w:t>sql</w:t>
      </w:r>
      <w:proofErr w:type="spellEnd"/>
      <w:r w:rsidRPr="00F00B6A">
        <w:t>)</w:t>
      </w:r>
    </w:p>
    <w:p w14:paraId="525F8D29" w14:textId="77777777" w:rsidR="00685AD8" w:rsidRPr="00F00B6A" w:rsidRDefault="00685AD8" w:rsidP="00685AD8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b/>
          <w:shd w:val="clear" w:color="auto" w:fill="FFFFFF"/>
        </w:rPr>
      </w:pPr>
      <w:r w:rsidRPr="00F00B6A">
        <w:t>Query to answer the 10 cases. (.</w:t>
      </w:r>
      <w:proofErr w:type="spellStart"/>
      <w:r w:rsidRPr="00F00B6A">
        <w:t>sql</w:t>
      </w:r>
      <w:proofErr w:type="spellEnd"/>
      <w:r w:rsidRPr="00F00B6A">
        <w:t>)</w:t>
      </w:r>
      <w:bookmarkStart w:id="0" w:name="OLE_LINK1"/>
    </w:p>
    <w:p w14:paraId="36B74722" w14:textId="77777777" w:rsidR="00685AD8" w:rsidRPr="00F00B6A" w:rsidRDefault="00685AD8" w:rsidP="00685AD8">
      <w:pPr>
        <w:pStyle w:val="ListParagraph"/>
        <w:spacing w:after="200" w:line="276" w:lineRule="auto"/>
        <w:jc w:val="both"/>
        <w:rPr>
          <w:rStyle w:val="longtext"/>
          <w:b/>
          <w:shd w:val="clear" w:color="auto" w:fill="FFFFFF"/>
        </w:rPr>
      </w:pPr>
    </w:p>
    <w:p w14:paraId="3030AE6E" w14:textId="77777777" w:rsidR="00685AD8" w:rsidRPr="00F00B6A" w:rsidRDefault="00685AD8" w:rsidP="00685AD8">
      <w:pPr>
        <w:spacing w:line="360" w:lineRule="auto"/>
        <w:jc w:val="both"/>
        <w:rPr>
          <w:rStyle w:val="longtext"/>
          <w:b/>
          <w:shd w:val="clear" w:color="auto" w:fill="FFFFFF"/>
        </w:rPr>
      </w:pPr>
      <w:r w:rsidRPr="00F00B6A">
        <w:rPr>
          <w:rStyle w:val="longtext"/>
          <w:b/>
          <w:shd w:val="clear" w:color="auto" w:fill="FFFFFF"/>
        </w:rPr>
        <w:t>Here are the rules that you must follow to create your project:</w:t>
      </w:r>
    </w:p>
    <w:p w14:paraId="56A08BF3" w14:textId="77777777" w:rsidR="00685AD8" w:rsidRPr="00F00B6A" w:rsidRDefault="00685AD8" w:rsidP="00685AD8">
      <w:pPr>
        <w:numPr>
          <w:ilvl w:val="0"/>
          <w:numId w:val="25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 w:rsidRPr="00F00B6A">
        <w:rPr>
          <w:color w:val="000000"/>
        </w:rPr>
        <w:t xml:space="preserve">Use appropriate software for this subject based on </w:t>
      </w:r>
      <w:proofErr w:type="spellStart"/>
      <w:r w:rsidRPr="00F00B6A">
        <w:rPr>
          <w:b/>
        </w:rPr>
        <w:t>Sistem</w:t>
      </w:r>
      <w:proofErr w:type="spellEnd"/>
      <w:r w:rsidRPr="00F00B6A">
        <w:rPr>
          <w:b/>
        </w:rPr>
        <w:t xml:space="preserve"> </w:t>
      </w:r>
      <w:proofErr w:type="spellStart"/>
      <w:r w:rsidRPr="00F00B6A">
        <w:rPr>
          <w:b/>
        </w:rPr>
        <w:t>Praktikum</w:t>
      </w:r>
      <w:proofErr w:type="spellEnd"/>
      <w:r w:rsidRPr="00F00B6A">
        <w:rPr>
          <w:b/>
        </w:rPr>
        <w:t xml:space="preserve"> </w:t>
      </w:r>
      <w:r w:rsidRPr="00F00B6A">
        <w:t xml:space="preserve">that can be downloaded from </w:t>
      </w:r>
      <w:proofErr w:type="spellStart"/>
      <w:r w:rsidRPr="00F00B6A">
        <w:t>Binusmaya</w:t>
      </w:r>
      <w:proofErr w:type="spellEnd"/>
      <w:r w:rsidRPr="00F00B6A">
        <w:t>.</w:t>
      </w:r>
    </w:p>
    <w:p w14:paraId="6825C8E2" w14:textId="77777777" w:rsidR="00685AD8" w:rsidRPr="00F00B6A" w:rsidRDefault="00685AD8" w:rsidP="00685AD8">
      <w:pPr>
        <w:numPr>
          <w:ilvl w:val="0"/>
          <w:numId w:val="25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F00B6A">
        <w:rPr>
          <w:color w:val="000000"/>
        </w:rPr>
        <w:t>Use the techniques taught during practicum.</w:t>
      </w:r>
    </w:p>
    <w:p w14:paraId="0C987D9E" w14:textId="77777777" w:rsidR="00685AD8" w:rsidRPr="00F00B6A" w:rsidRDefault="00685AD8" w:rsidP="00685AD8">
      <w:pPr>
        <w:numPr>
          <w:ilvl w:val="0"/>
          <w:numId w:val="25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000000"/>
        </w:rPr>
      </w:pPr>
      <w:r w:rsidRPr="00F00B6A">
        <w:rPr>
          <w:color w:val="000000"/>
        </w:rPr>
        <w:t xml:space="preserve">Collect appropriate files for this subject based on </w:t>
      </w:r>
      <w:proofErr w:type="spellStart"/>
      <w:r w:rsidRPr="00F00B6A">
        <w:rPr>
          <w:b/>
        </w:rPr>
        <w:t>Sistem</w:t>
      </w:r>
      <w:proofErr w:type="spellEnd"/>
      <w:r w:rsidRPr="00F00B6A">
        <w:rPr>
          <w:b/>
        </w:rPr>
        <w:t xml:space="preserve"> </w:t>
      </w:r>
      <w:proofErr w:type="spellStart"/>
      <w:r w:rsidRPr="00F00B6A">
        <w:rPr>
          <w:b/>
        </w:rPr>
        <w:t>Praktikum</w:t>
      </w:r>
      <w:proofErr w:type="spellEnd"/>
      <w:r w:rsidRPr="00F00B6A">
        <w:rPr>
          <w:b/>
        </w:rPr>
        <w:t xml:space="preserve"> </w:t>
      </w:r>
      <w:r w:rsidRPr="00F00B6A">
        <w:t xml:space="preserve">that can be downloaded from </w:t>
      </w:r>
      <w:proofErr w:type="spellStart"/>
      <w:r w:rsidRPr="00F00B6A">
        <w:t>Binusmaya</w:t>
      </w:r>
      <w:proofErr w:type="spellEnd"/>
      <w:r w:rsidRPr="00F00B6A">
        <w:t>.</w:t>
      </w:r>
    </w:p>
    <w:p w14:paraId="5117BF02" w14:textId="77777777" w:rsidR="00685AD8" w:rsidRPr="00F00B6A" w:rsidRDefault="00685AD8" w:rsidP="00685AD8">
      <w:pPr>
        <w:numPr>
          <w:ilvl w:val="0"/>
          <w:numId w:val="25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F00B6A">
        <w:rPr>
          <w:rStyle w:val="longtext"/>
          <w:shd w:val="clear" w:color="auto" w:fill="FFFFFF"/>
        </w:rPr>
        <w:t>Include the other files that can support your project, such as:</w:t>
      </w:r>
    </w:p>
    <w:p w14:paraId="17079ACD" w14:textId="77777777" w:rsidR="00685AD8" w:rsidRPr="00F00B6A" w:rsidRDefault="00685AD8" w:rsidP="00685AD8">
      <w:pPr>
        <w:numPr>
          <w:ilvl w:val="1"/>
          <w:numId w:val="25"/>
        </w:numPr>
        <w:spacing w:line="360" w:lineRule="auto"/>
        <w:jc w:val="both"/>
        <w:rPr>
          <w:rStyle w:val="longtext"/>
          <w:color w:val="000000"/>
        </w:rPr>
      </w:pPr>
      <w:r w:rsidRPr="00F00B6A">
        <w:rPr>
          <w:rStyle w:val="longtext"/>
          <w:color w:val="000000"/>
        </w:rPr>
        <w:t>All files in your project</w:t>
      </w:r>
    </w:p>
    <w:p w14:paraId="19CA739B" w14:textId="77777777" w:rsidR="00685AD8" w:rsidRPr="00F00B6A" w:rsidRDefault="00685AD8" w:rsidP="00685AD8">
      <w:pPr>
        <w:numPr>
          <w:ilvl w:val="1"/>
          <w:numId w:val="25"/>
        </w:numPr>
        <w:spacing w:line="360" w:lineRule="auto"/>
        <w:jc w:val="both"/>
        <w:rPr>
          <w:rStyle w:val="longtext"/>
          <w:color w:val="000000"/>
        </w:rPr>
      </w:pPr>
      <w:r w:rsidRPr="00F00B6A">
        <w:rPr>
          <w:rStyle w:val="longtext"/>
          <w:color w:val="000000"/>
        </w:rPr>
        <w:t>Other files (image, audio, video, etc.) used in your project</w:t>
      </w:r>
    </w:p>
    <w:p w14:paraId="06C1BF94" w14:textId="77777777" w:rsidR="00AF7DB9" w:rsidRPr="00255C36" w:rsidRDefault="00685AD8" w:rsidP="00685AD8">
      <w:pPr>
        <w:numPr>
          <w:ilvl w:val="1"/>
          <w:numId w:val="25"/>
        </w:numPr>
        <w:spacing w:line="360" w:lineRule="auto"/>
        <w:jc w:val="both"/>
        <w:rPr>
          <w:color w:val="000000"/>
        </w:rPr>
      </w:pPr>
      <w:r w:rsidRPr="00F00B6A">
        <w:rPr>
          <w:rStyle w:val="longtext"/>
          <w:color w:val="000000"/>
        </w:rPr>
        <w:t>*.DOC file (documentation of your project) that contains the reference links of additional files (image, audio, video, etc.) used in your projec</w:t>
      </w:r>
      <w:bookmarkEnd w:id="0"/>
      <w:r w:rsidRPr="00F00B6A">
        <w:rPr>
          <w:rStyle w:val="longtext"/>
          <w:color w:val="000000"/>
        </w:rPr>
        <w:t>t</w:t>
      </w:r>
    </w:p>
    <w:sectPr w:rsidR="00AF7DB9" w:rsidRPr="00255C36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52CF8" w14:textId="77777777" w:rsidR="00870478" w:rsidRDefault="00870478" w:rsidP="00273E4A">
      <w:r>
        <w:separator/>
      </w:r>
    </w:p>
  </w:endnote>
  <w:endnote w:type="continuationSeparator" w:id="0">
    <w:p w14:paraId="164AA5D5" w14:textId="77777777" w:rsidR="00870478" w:rsidRDefault="00870478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C330D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43B1CCD7" wp14:editId="170C3690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05C232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526F7EDF" w14:textId="77777777" w:rsidR="005B66A9" w:rsidRPr="00CB0A62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CB0A62">
      <w:rPr>
        <w:sz w:val="22"/>
        <w:szCs w:val="22"/>
      </w:rPr>
      <w:t>Page</w:t>
    </w:r>
    <w:r w:rsidRPr="00CB0A62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CB0A62">
          <w:rPr>
            <w:sz w:val="22"/>
            <w:szCs w:val="22"/>
            <w:lang w:val="id-ID"/>
          </w:rPr>
          <w:fldChar w:fldCharType="begin"/>
        </w:r>
        <w:r w:rsidR="005B66A9" w:rsidRPr="00CB0A62">
          <w:rPr>
            <w:sz w:val="22"/>
            <w:szCs w:val="22"/>
            <w:lang w:val="id-ID"/>
          </w:rPr>
          <w:instrText xml:space="preserve"> PAGE </w:instrText>
        </w:r>
        <w:r w:rsidR="00151847" w:rsidRPr="00CB0A62">
          <w:rPr>
            <w:sz w:val="22"/>
            <w:szCs w:val="22"/>
            <w:lang w:val="id-ID"/>
          </w:rPr>
          <w:fldChar w:fldCharType="separate"/>
        </w:r>
        <w:r w:rsidR="009C7366">
          <w:rPr>
            <w:noProof/>
            <w:sz w:val="22"/>
            <w:szCs w:val="22"/>
            <w:lang w:val="id-ID"/>
          </w:rPr>
          <w:t>8</w:t>
        </w:r>
        <w:r w:rsidR="00151847" w:rsidRPr="00CB0A62">
          <w:rPr>
            <w:sz w:val="22"/>
            <w:szCs w:val="22"/>
            <w:lang w:val="id-ID"/>
          </w:rPr>
          <w:fldChar w:fldCharType="end"/>
        </w:r>
        <w:r w:rsidR="005B66A9" w:rsidRPr="00CB0A62">
          <w:rPr>
            <w:sz w:val="22"/>
            <w:szCs w:val="22"/>
            <w:lang w:val="id-ID"/>
          </w:rPr>
          <w:t xml:space="preserve"> </w:t>
        </w:r>
        <w:proofErr w:type="spellStart"/>
        <w:r w:rsidR="005B66A9" w:rsidRPr="00CB0A62">
          <w:rPr>
            <w:sz w:val="22"/>
            <w:szCs w:val="22"/>
            <w:lang w:val="id-ID"/>
          </w:rPr>
          <w:t>of</w:t>
        </w:r>
        <w:proofErr w:type="spellEnd"/>
        <w:r w:rsidR="005B66A9" w:rsidRPr="00CB0A62">
          <w:rPr>
            <w:sz w:val="22"/>
            <w:szCs w:val="22"/>
            <w:lang w:val="id-ID"/>
          </w:rPr>
          <w:t xml:space="preserve"> </w:t>
        </w:r>
        <w:r w:rsidR="00151847" w:rsidRPr="00CB0A62">
          <w:rPr>
            <w:sz w:val="22"/>
            <w:szCs w:val="22"/>
            <w:lang w:val="id-ID"/>
          </w:rPr>
          <w:fldChar w:fldCharType="begin"/>
        </w:r>
        <w:r w:rsidR="005B66A9" w:rsidRPr="00CB0A62">
          <w:rPr>
            <w:sz w:val="22"/>
            <w:szCs w:val="22"/>
            <w:lang w:val="id-ID"/>
          </w:rPr>
          <w:instrText xml:space="preserve"> NUMPAGES  </w:instrText>
        </w:r>
        <w:r w:rsidR="00151847" w:rsidRPr="00CB0A62">
          <w:rPr>
            <w:sz w:val="22"/>
            <w:szCs w:val="22"/>
            <w:lang w:val="id-ID"/>
          </w:rPr>
          <w:fldChar w:fldCharType="separate"/>
        </w:r>
        <w:r w:rsidR="009C7366">
          <w:rPr>
            <w:noProof/>
            <w:sz w:val="22"/>
            <w:szCs w:val="22"/>
            <w:lang w:val="id-ID"/>
          </w:rPr>
          <w:t>8</w:t>
        </w:r>
        <w:r w:rsidR="00151847" w:rsidRPr="00CB0A62">
          <w:rPr>
            <w:sz w:val="22"/>
            <w:szCs w:val="22"/>
            <w:lang w:val="id-ID"/>
          </w:rPr>
          <w:fldChar w:fldCharType="end"/>
        </w:r>
      </w:sdtContent>
    </w:sdt>
  </w:p>
  <w:p w14:paraId="1A630250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DF8C2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4A95FFB7" wp14:editId="777FDB4E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AA2F7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03AD0D50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20E45995" w14:textId="77777777" w:rsidR="005B66A9" w:rsidRPr="005F794B" w:rsidRDefault="005B66A9" w:rsidP="00A32343">
    <w:pPr>
      <w:tabs>
        <w:tab w:val="left" w:pos="1080"/>
      </w:tabs>
      <w:rPr>
        <w:lang w:val="id-ID"/>
      </w:rPr>
    </w:pPr>
    <w:proofErr w:type="spellStart"/>
    <w:r w:rsidRPr="005F794B">
      <w:rPr>
        <w:rStyle w:val="PageNumber"/>
        <w:i/>
        <w:sz w:val="20"/>
        <w:szCs w:val="20"/>
        <w:lang w:val="id-ID"/>
      </w:rPr>
      <w:t>Page</w:t>
    </w:r>
    <w:proofErr w:type="spellEnd"/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</w:t>
        </w:r>
        <w:proofErr w:type="spellStart"/>
        <w:r w:rsidRPr="005F794B">
          <w:rPr>
            <w:i/>
            <w:sz w:val="20"/>
            <w:szCs w:val="20"/>
            <w:lang w:val="id-ID"/>
          </w:rPr>
          <w:t>of</w:t>
        </w:r>
        <w:proofErr w:type="spellEnd"/>
        <w:r w:rsidRPr="005F794B">
          <w:rPr>
            <w:i/>
            <w:sz w:val="20"/>
            <w:szCs w:val="20"/>
            <w:lang w:val="id-ID"/>
          </w:rPr>
          <w:t xml:space="preserve">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734D6059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C7466" w14:textId="77777777" w:rsidR="00870478" w:rsidRDefault="00870478" w:rsidP="00273E4A">
      <w:r>
        <w:separator/>
      </w:r>
    </w:p>
  </w:footnote>
  <w:footnote w:type="continuationSeparator" w:id="0">
    <w:p w14:paraId="2CD04C78" w14:textId="77777777" w:rsidR="00870478" w:rsidRDefault="00870478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71AC3163" w14:textId="77777777" w:rsidTr="005D0782">
      <w:tc>
        <w:tcPr>
          <w:tcW w:w="5220" w:type="dxa"/>
        </w:tcPr>
        <w:p w14:paraId="2936B33B" w14:textId="77777777" w:rsidR="005D0782" w:rsidRPr="00261D90" w:rsidRDefault="00CF0777" w:rsidP="005D0782">
          <w:pPr>
            <w:pStyle w:val="Header"/>
            <w:tabs>
              <w:tab w:val="clear" w:pos="9360"/>
            </w:tabs>
            <w:rPr>
              <w:b/>
              <w:sz w:val="20"/>
              <w:lang w:val="en-ID"/>
            </w:rPr>
          </w:pPr>
          <w:r>
            <w:rPr>
              <w:b/>
              <w:sz w:val="20"/>
            </w:rPr>
            <w:t>1709</w:t>
          </w:r>
          <w:r w:rsidR="004E3CC6">
            <w:rPr>
              <w:b/>
              <w:sz w:val="20"/>
            </w:rPr>
            <w:t>18</w:t>
          </w:r>
        </w:p>
      </w:tc>
      <w:tc>
        <w:tcPr>
          <w:tcW w:w="5220" w:type="dxa"/>
        </w:tcPr>
        <w:p w14:paraId="32869FC6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75EFA796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05FD12D1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5DC80" w14:textId="77777777" w:rsidR="005B66A9" w:rsidRDefault="005B66A9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  <w:sz w:val="20"/>
        <w:lang w:val="id-ID"/>
      </w:rPr>
      <w:t>ddmmyy</w:t>
    </w:r>
    <w:proofErr w:type="spellEnd"/>
    <w:r w:rsidRPr="00876A58">
      <w:rPr>
        <w:b/>
        <w:sz w:val="20"/>
        <w:lang w:val="id-ID"/>
      </w:rPr>
      <w:t>/&lt;</w:t>
    </w:r>
    <w:proofErr w:type="spellStart"/>
    <w:r w:rsidRPr="00876A58">
      <w:rPr>
        <w:b/>
        <w:sz w:val="20"/>
        <w:lang w:val="id-ID"/>
      </w:rPr>
      <w:t>Initial</w:t>
    </w:r>
    <w:proofErr w:type="spellEnd"/>
    <w:r w:rsidRPr="00876A58">
      <w:rPr>
        <w:b/>
        <w:sz w:val="20"/>
        <w:lang w:val="id-ID"/>
      </w:rPr>
      <w:t>&gt;/&lt;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Code1[-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3F38"/>
    <w:multiLevelType w:val="hybridMultilevel"/>
    <w:tmpl w:val="D9EE2B5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B52C50"/>
    <w:multiLevelType w:val="hybridMultilevel"/>
    <w:tmpl w:val="4FACF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9352F"/>
    <w:multiLevelType w:val="hybridMultilevel"/>
    <w:tmpl w:val="F170D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1714A"/>
    <w:multiLevelType w:val="hybridMultilevel"/>
    <w:tmpl w:val="C3BA581C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6" w15:restartNumberingAfterBreak="0">
    <w:nsid w:val="11772CC3"/>
    <w:multiLevelType w:val="hybridMultilevel"/>
    <w:tmpl w:val="AFBEB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EF06D0"/>
    <w:multiLevelType w:val="hybridMultilevel"/>
    <w:tmpl w:val="0F1CF4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0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937DEE"/>
    <w:multiLevelType w:val="hybridMultilevel"/>
    <w:tmpl w:val="EED4F9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959D1"/>
    <w:multiLevelType w:val="hybridMultilevel"/>
    <w:tmpl w:val="C63E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CBF43CC"/>
    <w:multiLevelType w:val="hybridMultilevel"/>
    <w:tmpl w:val="3C447E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FB371F"/>
    <w:multiLevelType w:val="hybridMultilevel"/>
    <w:tmpl w:val="E322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7333B5"/>
    <w:multiLevelType w:val="hybridMultilevel"/>
    <w:tmpl w:val="B4D83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4032EF"/>
    <w:multiLevelType w:val="hybridMultilevel"/>
    <w:tmpl w:val="79D0C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B3EFE"/>
    <w:multiLevelType w:val="hybridMultilevel"/>
    <w:tmpl w:val="8D42B83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5946BB"/>
    <w:multiLevelType w:val="hybridMultilevel"/>
    <w:tmpl w:val="89A4DF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15"/>
  </w:num>
  <w:num w:numId="4">
    <w:abstractNumId w:val="10"/>
  </w:num>
  <w:num w:numId="5">
    <w:abstractNumId w:val="20"/>
  </w:num>
  <w:num w:numId="6">
    <w:abstractNumId w:val="14"/>
  </w:num>
  <w:num w:numId="7">
    <w:abstractNumId w:val="21"/>
  </w:num>
  <w:num w:numId="8">
    <w:abstractNumId w:val="2"/>
  </w:num>
  <w:num w:numId="9">
    <w:abstractNumId w:val="8"/>
  </w:num>
  <w:num w:numId="10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6"/>
  </w:num>
  <w:num w:numId="14">
    <w:abstractNumId w:val="18"/>
  </w:num>
  <w:num w:numId="15">
    <w:abstractNumId w:val="22"/>
  </w:num>
  <w:num w:numId="16">
    <w:abstractNumId w:val="12"/>
  </w:num>
  <w:num w:numId="17">
    <w:abstractNumId w:val="11"/>
  </w:num>
  <w:num w:numId="18">
    <w:abstractNumId w:val="19"/>
  </w:num>
  <w:num w:numId="19">
    <w:abstractNumId w:val="0"/>
  </w:num>
  <w:num w:numId="20">
    <w:abstractNumId w:val="5"/>
  </w:num>
  <w:num w:numId="21">
    <w:abstractNumId w:val="24"/>
  </w:num>
  <w:num w:numId="22">
    <w:abstractNumId w:val="4"/>
  </w:num>
  <w:num w:numId="23">
    <w:abstractNumId w:val="16"/>
  </w:num>
  <w:num w:numId="24">
    <w:abstractNumId w:val="17"/>
  </w:num>
  <w:num w:numId="25">
    <w:abstractNumId w:val="1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211AA"/>
    <w:rsid w:val="00025792"/>
    <w:rsid w:val="00051154"/>
    <w:rsid w:val="000514A2"/>
    <w:rsid w:val="00072DE7"/>
    <w:rsid w:val="000732DF"/>
    <w:rsid w:val="000848BC"/>
    <w:rsid w:val="000A0C90"/>
    <w:rsid w:val="000A2132"/>
    <w:rsid w:val="000A23D8"/>
    <w:rsid w:val="000A3F41"/>
    <w:rsid w:val="000B35C2"/>
    <w:rsid w:val="000B69D0"/>
    <w:rsid w:val="000C3015"/>
    <w:rsid w:val="000C545D"/>
    <w:rsid w:val="000C6ADF"/>
    <w:rsid w:val="000D7947"/>
    <w:rsid w:val="000E2F99"/>
    <w:rsid w:val="000F057A"/>
    <w:rsid w:val="000F1EBF"/>
    <w:rsid w:val="000F29EF"/>
    <w:rsid w:val="000F3EB6"/>
    <w:rsid w:val="000F7CFC"/>
    <w:rsid w:val="000F7FC6"/>
    <w:rsid w:val="00107B54"/>
    <w:rsid w:val="001128D4"/>
    <w:rsid w:val="00122BC2"/>
    <w:rsid w:val="00126822"/>
    <w:rsid w:val="00131DAA"/>
    <w:rsid w:val="00136F57"/>
    <w:rsid w:val="00145C2E"/>
    <w:rsid w:val="001478ED"/>
    <w:rsid w:val="001508EE"/>
    <w:rsid w:val="00150E94"/>
    <w:rsid w:val="00151847"/>
    <w:rsid w:val="001521EF"/>
    <w:rsid w:val="00155AC1"/>
    <w:rsid w:val="0015698F"/>
    <w:rsid w:val="00173579"/>
    <w:rsid w:val="00183F26"/>
    <w:rsid w:val="001955A6"/>
    <w:rsid w:val="001A300E"/>
    <w:rsid w:val="001B3A2E"/>
    <w:rsid w:val="001C61DA"/>
    <w:rsid w:val="001D47A0"/>
    <w:rsid w:val="001D4810"/>
    <w:rsid w:val="001E1DCD"/>
    <w:rsid w:val="001E4042"/>
    <w:rsid w:val="001E637E"/>
    <w:rsid w:val="001E7ABE"/>
    <w:rsid w:val="001F2302"/>
    <w:rsid w:val="001F64B6"/>
    <w:rsid w:val="001F699F"/>
    <w:rsid w:val="0020693E"/>
    <w:rsid w:val="00224780"/>
    <w:rsid w:val="00227B6C"/>
    <w:rsid w:val="00235C36"/>
    <w:rsid w:val="002376FA"/>
    <w:rsid w:val="002521A5"/>
    <w:rsid w:val="00255C36"/>
    <w:rsid w:val="00261D90"/>
    <w:rsid w:val="00273E4A"/>
    <w:rsid w:val="00276A85"/>
    <w:rsid w:val="00281799"/>
    <w:rsid w:val="002841B3"/>
    <w:rsid w:val="002956DC"/>
    <w:rsid w:val="00295B36"/>
    <w:rsid w:val="00296DA6"/>
    <w:rsid w:val="002975DB"/>
    <w:rsid w:val="002A07C0"/>
    <w:rsid w:val="002A138B"/>
    <w:rsid w:val="002A35B3"/>
    <w:rsid w:val="002A66E0"/>
    <w:rsid w:val="002B00F2"/>
    <w:rsid w:val="002B7CDD"/>
    <w:rsid w:val="002C3AC5"/>
    <w:rsid w:val="002C4EB1"/>
    <w:rsid w:val="002C7FC0"/>
    <w:rsid w:val="002D1472"/>
    <w:rsid w:val="002D63A5"/>
    <w:rsid w:val="002D7F31"/>
    <w:rsid w:val="002E3324"/>
    <w:rsid w:val="002F37C7"/>
    <w:rsid w:val="002F55C4"/>
    <w:rsid w:val="003002A2"/>
    <w:rsid w:val="00305136"/>
    <w:rsid w:val="003054E4"/>
    <w:rsid w:val="00310860"/>
    <w:rsid w:val="00320C87"/>
    <w:rsid w:val="00321362"/>
    <w:rsid w:val="00323347"/>
    <w:rsid w:val="00342C50"/>
    <w:rsid w:val="003432E6"/>
    <w:rsid w:val="003439D3"/>
    <w:rsid w:val="00346CE5"/>
    <w:rsid w:val="00355E3E"/>
    <w:rsid w:val="0036420F"/>
    <w:rsid w:val="0036669F"/>
    <w:rsid w:val="00366844"/>
    <w:rsid w:val="003710E6"/>
    <w:rsid w:val="003741ED"/>
    <w:rsid w:val="0037553B"/>
    <w:rsid w:val="00376188"/>
    <w:rsid w:val="0038376D"/>
    <w:rsid w:val="00383DB2"/>
    <w:rsid w:val="00384C7B"/>
    <w:rsid w:val="003868AC"/>
    <w:rsid w:val="00387D06"/>
    <w:rsid w:val="0039698F"/>
    <w:rsid w:val="003A1788"/>
    <w:rsid w:val="003A50A8"/>
    <w:rsid w:val="003B1D05"/>
    <w:rsid w:val="003B27CC"/>
    <w:rsid w:val="003B5F77"/>
    <w:rsid w:val="003C0A29"/>
    <w:rsid w:val="003C1CE6"/>
    <w:rsid w:val="003D7084"/>
    <w:rsid w:val="003E65E6"/>
    <w:rsid w:val="003F71D2"/>
    <w:rsid w:val="004011D1"/>
    <w:rsid w:val="004015EC"/>
    <w:rsid w:val="00402A46"/>
    <w:rsid w:val="004074A1"/>
    <w:rsid w:val="00416942"/>
    <w:rsid w:val="00420AFF"/>
    <w:rsid w:val="00422134"/>
    <w:rsid w:val="00434FFC"/>
    <w:rsid w:val="00436952"/>
    <w:rsid w:val="00446550"/>
    <w:rsid w:val="00446D31"/>
    <w:rsid w:val="0045325D"/>
    <w:rsid w:val="00453F1D"/>
    <w:rsid w:val="004564E4"/>
    <w:rsid w:val="004633AF"/>
    <w:rsid w:val="0046440B"/>
    <w:rsid w:val="00470964"/>
    <w:rsid w:val="004716A8"/>
    <w:rsid w:val="00474D78"/>
    <w:rsid w:val="00480F56"/>
    <w:rsid w:val="00494E4C"/>
    <w:rsid w:val="004A45F1"/>
    <w:rsid w:val="004A6F1F"/>
    <w:rsid w:val="004B47B5"/>
    <w:rsid w:val="004B6AFE"/>
    <w:rsid w:val="004C0F0C"/>
    <w:rsid w:val="004C6BD6"/>
    <w:rsid w:val="004D176C"/>
    <w:rsid w:val="004D711E"/>
    <w:rsid w:val="004E3CC6"/>
    <w:rsid w:val="004E7352"/>
    <w:rsid w:val="00506EFB"/>
    <w:rsid w:val="00512D18"/>
    <w:rsid w:val="00520E03"/>
    <w:rsid w:val="005314B7"/>
    <w:rsid w:val="00535DA7"/>
    <w:rsid w:val="005447D7"/>
    <w:rsid w:val="0055410B"/>
    <w:rsid w:val="00556E41"/>
    <w:rsid w:val="00566EFD"/>
    <w:rsid w:val="00567230"/>
    <w:rsid w:val="00567A95"/>
    <w:rsid w:val="00571B72"/>
    <w:rsid w:val="005723D1"/>
    <w:rsid w:val="00582417"/>
    <w:rsid w:val="00582E4C"/>
    <w:rsid w:val="00592B62"/>
    <w:rsid w:val="00597F1C"/>
    <w:rsid w:val="005A072D"/>
    <w:rsid w:val="005A32DD"/>
    <w:rsid w:val="005A56D7"/>
    <w:rsid w:val="005B07D4"/>
    <w:rsid w:val="005B3392"/>
    <w:rsid w:val="005B36DE"/>
    <w:rsid w:val="005B66A9"/>
    <w:rsid w:val="005C156C"/>
    <w:rsid w:val="005C19B6"/>
    <w:rsid w:val="005D0782"/>
    <w:rsid w:val="005E5FA4"/>
    <w:rsid w:val="005F47E6"/>
    <w:rsid w:val="005F794B"/>
    <w:rsid w:val="0060201C"/>
    <w:rsid w:val="0060486C"/>
    <w:rsid w:val="00627494"/>
    <w:rsid w:val="00635EE5"/>
    <w:rsid w:val="00643F75"/>
    <w:rsid w:val="00654A41"/>
    <w:rsid w:val="00664137"/>
    <w:rsid w:val="0067443D"/>
    <w:rsid w:val="00685AD8"/>
    <w:rsid w:val="006873F9"/>
    <w:rsid w:val="006A2163"/>
    <w:rsid w:val="006D36BC"/>
    <w:rsid w:val="006E4F65"/>
    <w:rsid w:val="006E659C"/>
    <w:rsid w:val="006F4D80"/>
    <w:rsid w:val="006F6246"/>
    <w:rsid w:val="00701ECA"/>
    <w:rsid w:val="007108AA"/>
    <w:rsid w:val="00720962"/>
    <w:rsid w:val="0072245D"/>
    <w:rsid w:val="007323E9"/>
    <w:rsid w:val="00737595"/>
    <w:rsid w:val="00742C04"/>
    <w:rsid w:val="00750B98"/>
    <w:rsid w:val="00773112"/>
    <w:rsid w:val="007743A6"/>
    <w:rsid w:val="00787247"/>
    <w:rsid w:val="007B01AA"/>
    <w:rsid w:val="007B2112"/>
    <w:rsid w:val="007B4C61"/>
    <w:rsid w:val="007B5A6A"/>
    <w:rsid w:val="007C1C37"/>
    <w:rsid w:val="007E0EE7"/>
    <w:rsid w:val="007E1466"/>
    <w:rsid w:val="00806666"/>
    <w:rsid w:val="00810737"/>
    <w:rsid w:val="00811C48"/>
    <w:rsid w:val="0083459F"/>
    <w:rsid w:val="0083780E"/>
    <w:rsid w:val="00855194"/>
    <w:rsid w:val="008674E6"/>
    <w:rsid w:val="00870478"/>
    <w:rsid w:val="00876001"/>
    <w:rsid w:val="00876A58"/>
    <w:rsid w:val="00890312"/>
    <w:rsid w:val="008939EF"/>
    <w:rsid w:val="00893AB2"/>
    <w:rsid w:val="00894072"/>
    <w:rsid w:val="00895B8D"/>
    <w:rsid w:val="008A209B"/>
    <w:rsid w:val="008B212E"/>
    <w:rsid w:val="008B7541"/>
    <w:rsid w:val="008C1A4A"/>
    <w:rsid w:val="008C7364"/>
    <w:rsid w:val="008D1B94"/>
    <w:rsid w:val="008D411F"/>
    <w:rsid w:val="008F3D6F"/>
    <w:rsid w:val="009010C1"/>
    <w:rsid w:val="0090372F"/>
    <w:rsid w:val="00924F01"/>
    <w:rsid w:val="0092673F"/>
    <w:rsid w:val="00932B6E"/>
    <w:rsid w:val="0093677F"/>
    <w:rsid w:val="00937B93"/>
    <w:rsid w:val="00944ADA"/>
    <w:rsid w:val="009568C5"/>
    <w:rsid w:val="00961A2D"/>
    <w:rsid w:val="009628D3"/>
    <w:rsid w:val="009675AC"/>
    <w:rsid w:val="00970DB5"/>
    <w:rsid w:val="0097243E"/>
    <w:rsid w:val="00973849"/>
    <w:rsid w:val="009832E4"/>
    <w:rsid w:val="009A2464"/>
    <w:rsid w:val="009A3737"/>
    <w:rsid w:val="009C7366"/>
    <w:rsid w:val="009C7801"/>
    <w:rsid w:val="009D6DF4"/>
    <w:rsid w:val="009E29D9"/>
    <w:rsid w:val="009F2628"/>
    <w:rsid w:val="00A075E3"/>
    <w:rsid w:val="00A1473C"/>
    <w:rsid w:val="00A20603"/>
    <w:rsid w:val="00A32343"/>
    <w:rsid w:val="00A359D7"/>
    <w:rsid w:val="00A37DEB"/>
    <w:rsid w:val="00A43AE4"/>
    <w:rsid w:val="00A46082"/>
    <w:rsid w:val="00A50AF3"/>
    <w:rsid w:val="00A52AB7"/>
    <w:rsid w:val="00A53D38"/>
    <w:rsid w:val="00A552D5"/>
    <w:rsid w:val="00A74C79"/>
    <w:rsid w:val="00A83192"/>
    <w:rsid w:val="00A933D3"/>
    <w:rsid w:val="00AA1407"/>
    <w:rsid w:val="00AA1D38"/>
    <w:rsid w:val="00AA3717"/>
    <w:rsid w:val="00AA3DF2"/>
    <w:rsid w:val="00AB0E0A"/>
    <w:rsid w:val="00AB42BB"/>
    <w:rsid w:val="00AC0C63"/>
    <w:rsid w:val="00AC2AEC"/>
    <w:rsid w:val="00AC5D98"/>
    <w:rsid w:val="00AD0B16"/>
    <w:rsid w:val="00AD2114"/>
    <w:rsid w:val="00AD3BFE"/>
    <w:rsid w:val="00AD4FBA"/>
    <w:rsid w:val="00AD7266"/>
    <w:rsid w:val="00AD7B46"/>
    <w:rsid w:val="00AE1AE9"/>
    <w:rsid w:val="00AE39D8"/>
    <w:rsid w:val="00AE548F"/>
    <w:rsid w:val="00AE661D"/>
    <w:rsid w:val="00AF264E"/>
    <w:rsid w:val="00AF338E"/>
    <w:rsid w:val="00AF68B8"/>
    <w:rsid w:val="00AF7DB9"/>
    <w:rsid w:val="00B04C4C"/>
    <w:rsid w:val="00B104AE"/>
    <w:rsid w:val="00B17AD5"/>
    <w:rsid w:val="00B212C7"/>
    <w:rsid w:val="00B25A20"/>
    <w:rsid w:val="00B440FB"/>
    <w:rsid w:val="00B465BD"/>
    <w:rsid w:val="00B4674F"/>
    <w:rsid w:val="00B517FB"/>
    <w:rsid w:val="00B561CA"/>
    <w:rsid w:val="00B66181"/>
    <w:rsid w:val="00B67595"/>
    <w:rsid w:val="00B7140C"/>
    <w:rsid w:val="00B81979"/>
    <w:rsid w:val="00B81D22"/>
    <w:rsid w:val="00B948DA"/>
    <w:rsid w:val="00B9609E"/>
    <w:rsid w:val="00BC6DE8"/>
    <w:rsid w:val="00BE0705"/>
    <w:rsid w:val="00BF2997"/>
    <w:rsid w:val="00BF7C45"/>
    <w:rsid w:val="00C02B4E"/>
    <w:rsid w:val="00C160C3"/>
    <w:rsid w:val="00C21B10"/>
    <w:rsid w:val="00C21BAA"/>
    <w:rsid w:val="00C25F66"/>
    <w:rsid w:val="00C338BE"/>
    <w:rsid w:val="00C44051"/>
    <w:rsid w:val="00C44FAF"/>
    <w:rsid w:val="00C525FC"/>
    <w:rsid w:val="00C54202"/>
    <w:rsid w:val="00C56C03"/>
    <w:rsid w:val="00C57A8A"/>
    <w:rsid w:val="00C57FE8"/>
    <w:rsid w:val="00C60CCE"/>
    <w:rsid w:val="00C6549A"/>
    <w:rsid w:val="00C7221D"/>
    <w:rsid w:val="00C8483C"/>
    <w:rsid w:val="00C84BE5"/>
    <w:rsid w:val="00C86CD9"/>
    <w:rsid w:val="00C903D0"/>
    <w:rsid w:val="00C915BF"/>
    <w:rsid w:val="00CB0A62"/>
    <w:rsid w:val="00CB3B33"/>
    <w:rsid w:val="00CB736B"/>
    <w:rsid w:val="00CC2DD3"/>
    <w:rsid w:val="00CC2F73"/>
    <w:rsid w:val="00CD64BC"/>
    <w:rsid w:val="00CF0777"/>
    <w:rsid w:val="00CF11B0"/>
    <w:rsid w:val="00D05EB4"/>
    <w:rsid w:val="00D22C95"/>
    <w:rsid w:val="00D30822"/>
    <w:rsid w:val="00D332EA"/>
    <w:rsid w:val="00D3685C"/>
    <w:rsid w:val="00D37E0D"/>
    <w:rsid w:val="00D443CC"/>
    <w:rsid w:val="00D47C75"/>
    <w:rsid w:val="00D57B1F"/>
    <w:rsid w:val="00D60A6D"/>
    <w:rsid w:val="00D67DFC"/>
    <w:rsid w:val="00D941BE"/>
    <w:rsid w:val="00D95848"/>
    <w:rsid w:val="00D971A9"/>
    <w:rsid w:val="00DA4A85"/>
    <w:rsid w:val="00DA4BF1"/>
    <w:rsid w:val="00DA4F21"/>
    <w:rsid w:val="00DB0A75"/>
    <w:rsid w:val="00DC4B9D"/>
    <w:rsid w:val="00DC700A"/>
    <w:rsid w:val="00DE2FA6"/>
    <w:rsid w:val="00DE42CC"/>
    <w:rsid w:val="00DF2179"/>
    <w:rsid w:val="00DF224B"/>
    <w:rsid w:val="00DF7A1C"/>
    <w:rsid w:val="00E0375C"/>
    <w:rsid w:val="00E03DA9"/>
    <w:rsid w:val="00E047D9"/>
    <w:rsid w:val="00E30D58"/>
    <w:rsid w:val="00E335DA"/>
    <w:rsid w:val="00E36B77"/>
    <w:rsid w:val="00E36EA8"/>
    <w:rsid w:val="00E502A7"/>
    <w:rsid w:val="00E50585"/>
    <w:rsid w:val="00E50DDC"/>
    <w:rsid w:val="00E61141"/>
    <w:rsid w:val="00E612C8"/>
    <w:rsid w:val="00E63B73"/>
    <w:rsid w:val="00E642BF"/>
    <w:rsid w:val="00E660C4"/>
    <w:rsid w:val="00E83222"/>
    <w:rsid w:val="00E83F0C"/>
    <w:rsid w:val="00E94E98"/>
    <w:rsid w:val="00E96190"/>
    <w:rsid w:val="00EA5CB3"/>
    <w:rsid w:val="00EB5190"/>
    <w:rsid w:val="00ED4D9A"/>
    <w:rsid w:val="00ED5890"/>
    <w:rsid w:val="00EE2980"/>
    <w:rsid w:val="00EF17AC"/>
    <w:rsid w:val="00F00B6A"/>
    <w:rsid w:val="00F14255"/>
    <w:rsid w:val="00F16D60"/>
    <w:rsid w:val="00F21295"/>
    <w:rsid w:val="00F22A92"/>
    <w:rsid w:val="00F2595B"/>
    <w:rsid w:val="00F27FDB"/>
    <w:rsid w:val="00F36E33"/>
    <w:rsid w:val="00F3753E"/>
    <w:rsid w:val="00F45523"/>
    <w:rsid w:val="00F45CA0"/>
    <w:rsid w:val="00F53807"/>
    <w:rsid w:val="00F56309"/>
    <w:rsid w:val="00F712CE"/>
    <w:rsid w:val="00F80742"/>
    <w:rsid w:val="00F82A9E"/>
    <w:rsid w:val="00F955DA"/>
    <w:rsid w:val="00F956D6"/>
    <w:rsid w:val="00FA41A2"/>
    <w:rsid w:val="00FC15D3"/>
    <w:rsid w:val="00FC245F"/>
    <w:rsid w:val="00FC4E27"/>
    <w:rsid w:val="00FD5470"/>
    <w:rsid w:val="00FD6238"/>
    <w:rsid w:val="00FE29B8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7D21FF"/>
  <w15:docId w15:val="{B796AE87-87A0-458C-84DC-36245CFD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idut">
    <w:name w:val="midut"/>
    <w:basedOn w:val="Normal"/>
    <w:link w:val="midutChar"/>
    <w:qFormat/>
    <w:rsid w:val="005A56D7"/>
    <w:pPr>
      <w:ind w:left="702" w:hanging="702"/>
    </w:pPr>
    <w:rPr>
      <w:rFonts w:eastAsia="Times New Roman"/>
      <w:color w:val="000000"/>
      <w:sz w:val="20"/>
      <w:szCs w:val="20"/>
      <w:lang w:val="x-none" w:eastAsia="x-none"/>
    </w:rPr>
  </w:style>
  <w:style w:type="character" w:customStyle="1" w:styleId="midutChar">
    <w:name w:val="midut Char"/>
    <w:basedOn w:val="DefaultParagraphFont"/>
    <w:link w:val="midut"/>
    <w:rsid w:val="005A56D7"/>
    <w:rPr>
      <w:rFonts w:ascii="Times New Roman" w:eastAsia="Times New Roman" w:hAnsi="Times New Roman" w:cs="Times New Roman"/>
      <w:color w:val="000000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0C5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76D9A-1636-4D42-BF30-F0AE6CFC9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68</TotalTime>
  <Pages>7</Pages>
  <Words>1657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EDWARD</cp:lastModifiedBy>
  <cp:revision>42</cp:revision>
  <dcterms:created xsi:type="dcterms:W3CDTF">2018-09-07T14:30:00Z</dcterms:created>
  <dcterms:modified xsi:type="dcterms:W3CDTF">2021-01-24T11:47:00Z</dcterms:modified>
</cp:coreProperties>
</file>