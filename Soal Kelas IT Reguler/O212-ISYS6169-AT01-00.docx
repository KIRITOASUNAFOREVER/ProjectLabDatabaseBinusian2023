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3251108" w:rsidR="00811C48" w:rsidRPr="001E7ABE" w:rsidRDefault="004B6AFE" w:rsidP="004B6AFE">
            <w:pPr>
              <w:rPr>
                <w:rFonts w:ascii="Arial" w:hAnsi="Arial" w:cs="Arial"/>
                <w:b/>
                <w:i/>
                <w:sz w:val="32"/>
              </w:rPr>
            </w:pPr>
            <w:r w:rsidRPr="008B08C6">
              <w:rPr>
                <w:rFonts w:ascii="Arial" w:hAnsi="Arial" w:cs="Arial"/>
                <w:b/>
                <w:sz w:val="32"/>
                <w:lang w:val="id-ID"/>
              </w:rPr>
              <w:t>Project</w:t>
            </w:r>
            <w:r w:rsidR="00ED706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0C1AB" w14:textId="25E9FA70" w:rsidR="00ED7061" w:rsidRPr="00ED7061" w:rsidRDefault="00ED7061" w:rsidP="005B66A9">
            <w:pPr>
              <w:rPr>
                <w:rFonts w:ascii="Arial Narrow" w:hAnsi="Arial Narrow" w:cs="Tahoma"/>
                <w:sz w:val="36"/>
              </w:rPr>
            </w:pPr>
            <w:r>
              <w:rPr>
                <w:rFonts w:ascii="Arial Narrow" w:hAnsi="Arial Narrow" w:cs="Tahoma"/>
                <w:sz w:val="36"/>
              </w:rPr>
              <w:t>ISYS6169 | ISYS6279 | ISYS6280 | T0206</w:t>
            </w:r>
          </w:p>
          <w:p w14:paraId="36656A16" w14:textId="41D97D7D" w:rsidR="00235C36" w:rsidRPr="00876A58" w:rsidRDefault="00ED7061"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B9A845A" w:rsidR="00F80742" w:rsidRPr="00DF718C" w:rsidRDefault="00ED7061"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F5305BC" w:rsidR="000732DF" w:rsidRPr="0036420F" w:rsidRDefault="00ED7061" w:rsidP="000732DF">
            <w:pPr>
              <w:jc w:val="right"/>
              <w:rPr>
                <w:rFonts w:ascii="Arial" w:hAnsi="Arial" w:cs="Arial"/>
                <w:b/>
                <w:sz w:val="20"/>
              </w:rPr>
            </w:pPr>
            <w:r w:rsidRPr="00ED7061">
              <w:rPr>
                <w:rFonts w:ascii="Arial" w:hAnsi="Arial" w:cs="Arial"/>
                <w:b/>
                <w:sz w:val="20"/>
              </w:rPr>
              <w:t>O2</w:t>
            </w:r>
            <w:r w:rsidR="005023BB">
              <w:rPr>
                <w:rFonts w:ascii="Arial" w:hAnsi="Arial" w:cs="Arial"/>
                <w:b/>
                <w:sz w:val="20"/>
              </w:rPr>
              <w:t>1</w:t>
            </w:r>
            <w:r w:rsidRPr="00ED7061">
              <w:rPr>
                <w:rFonts w:ascii="Arial" w:hAnsi="Arial" w:cs="Arial"/>
                <w:b/>
                <w:sz w:val="20"/>
              </w:rPr>
              <w:t>2-ISYS6169-AT01-00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C2AA7C" w:rsidR="00535DA7" w:rsidRPr="006F2D8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F2D80">
              <w:rPr>
                <w:rFonts w:ascii="Arial" w:hAnsi="Arial" w:cs="Arial"/>
                <w:i/>
                <w:sz w:val="18"/>
                <w:szCs w:val="18"/>
              </w:rPr>
              <w:t>2020</w:t>
            </w:r>
            <w:r w:rsidRPr="008B08C6">
              <w:rPr>
                <w:rFonts w:ascii="Arial" w:hAnsi="Arial" w:cs="Arial"/>
                <w:i/>
                <w:sz w:val="18"/>
                <w:szCs w:val="18"/>
                <w:lang w:val="id-ID"/>
              </w:rPr>
              <w:t>/</w:t>
            </w:r>
            <w:r w:rsidR="006F2D8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1B5F79D6"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8D1B7C9" w14:textId="77777777" w:rsidR="00F03BFE" w:rsidRPr="000C3329" w:rsidRDefault="00F03BFE" w:rsidP="00F03BF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0845C38" w14:textId="77777777" w:rsidR="00F03BFE" w:rsidRPr="00C424D7" w:rsidRDefault="00F03BFE" w:rsidP="00F03BFE">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50D2A95C"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rPr>
        <w:t>Seeing a part or the whole project from other groups</w:t>
      </w:r>
    </w:p>
    <w:p w14:paraId="3CB8002B" w14:textId="77777777" w:rsidR="00F03BFE" w:rsidRPr="00C424D7" w:rsidRDefault="00F03BFE" w:rsidP="00F03BFE">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79EB51FA"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3B4D449" w14:textId="77777777" w:rsidR="00F03BFE" w:rsidRPr="00C424D7" w:rsidRDefault="00F03BFE" w:rsidP="00F03BFE">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B40E715"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EE066A" w14:textId="77777777" w:rsidR="00F03BFE" w:rsidRPr="00BD0E8D" w:rsidRDefault="00F03BFE" w:rsidP="00F03BFE">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3D78FF07"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5DC864F" w14:textId="77777777" w:rsidR="00F03BFE" w:rsidRPr="00BD0E8D" w:rsidRDefault="00F03BFE" w:rsidP="00F03BFE">
      <w:pPr>
        <w:numPr>
          <w:ilvl w:val="2"/>
          <w:numId w:val="11"/>
        </w:numPr>
        <w:tabs>
          <w:tab w:val="clear" w:pos="2160"/>
        </w:tabs>
        <w:ind w:left="720"/>
        <w:jc w:val="both"/>
        <w:rPr>
          <w:lang w:val="id-ID"/>
        </w:rPr>
      </w:pPr>
      <w:r w:rsidRPr="00BD0E8D">
        <w:rPr>
          <w:lang w:val="id-ID"/>
        </w:rPr>
        <w:t>Melakukan tindakan kecurangan lainnya,</w:t>
      </w:r>
    </w:p>
    <w:p w14:paraId="58196B93" w14:textId="77777777" w:rsidR="00F03BFE" w:rsidRPr="000C3329" w:rsidRDefault="00F03BFE" w:rsidP="00F03BF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240CF4D" w14:textId="77777777" w:rsidR="00F03BFE" w:rsidRPr="00BD0E8D" w:rsidRDefault="00F03BFE" w:rsidP="00F03BF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6B5DA233" w14:textId="77777777" w:rsidR="00F03BFE" w:rsidRPr="000C3329" w:rsidRDefault="00F03BFE" w:rsidP="00F03BF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246795" w14:textId="77777777" w:rsidR="00F03BFE" w:rsidRPr="00BD0E8D" w:rsidRDefault="00F03BFE" w:rsidP="00F03BFE">
      <w:pPr>
        <w:ind w:left="540"/>
        <w:jc w:val="both"/>
        <w:rPr>
          <w:rStyle w:val="longtext"/>
          <w:sz w:val="18"/>
          <w:szCs w:val="18"/>
        </w:rPr>
      </w:pPr>
    </w:p>
    <w:p w14:paraId="49A665B7" w14:textId="77777777" w:rsidR="00F03BFE" w:rsidRPr="00BD0E8D" w:rsidRDefault="00F03BFE" w:rsidP="00F03BF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F990C3B" w14:textId="77777777" w:rsidR="00F03BFE" w:rsidRPr="00E30D48" w:rsidRDefault="00F03BFE" w:rsidP="00F03BF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D76E961" w14:textId="77777777" w:rsidR="00F03BFE" w:rsidRPr="00BD0E8D" w:rsidRDefault="00F03BFE" w:rsidP="00F03BFE">
      <w:pPr>
        <w:ind w:left="360" w:hanging="360"/>
      </w:pPr>
    </w:p>
    <w:p w14:paraId="55E4260C"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C948549" w14:textId="77777777" w:rsidR="00F03BFE" w:rsidRPr="00E30D48" w:rsidRDefault="00F03BFE" w:rsidP="00F03BF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8C9FCB6" w14:textId="77777777" w:rsidR="00F03BFE" w:rsidRPr="00B57FC4" w:rsidRDefault="00F03BFE" w:rsidP="00F03BFE">
      <w:pPr>
        <w:jc w:val="both"/>
        <w:rPr>
          <w:rStyle w:val="longtext"/>
          <w:i/>
          <w:sz w:val="18"/>
          <w:szCs w:val="18"/>
        </w:rPr>
      </w:pPr>
    </w:p>
    <w:p w14:paraId="57F0BEFD" w14:textId="77777777" w:rsidR="00F03BFE" w:rsidRPr="00BE3C75" w:rsidRDefault="00F03BFE" w:rsidP="00F03BF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49DBC6D4" w14:textId="77777777" w:rsidR="00F03BFE" w:rsidRDefault="00F03BFE" w:rsidP="00F03BF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F678178" w14:textId="77777777" w:rsidR="00F03BFE" w:rsidRPr="00BE3C75"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F03BFE" w:rsidRPr="002B1798" w14:paraId="6F60EDD1" w14:textId="77777777" w:rsidTr="003A0DB6">
        <w:tc>
          <w:tcPr>
            <w:tcW w:w="1800" w:type="dxa"/>
            <w:shd w:val="clear" w:color="auto" w:fill="D9D9D9" w:themeFill="background1" w:themeFillShade="D9"/>
          </w:tcPr>
          <w:p w14:paraId="10DE92E4" w14:textId="77777777" w:rsidR="00F03BFE" w:rsidRPr="002B1798" w:rsidRDefault="00F03BFE" w:rsidP="003A0DB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5B5F471" w14:textId="77777777" w:rsidR="00F03BFE" w:rsidRPr="002B1798" w:rsidRDefault="00F03BFE" w:rsidP="003A0DB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06F750E" w14:textId="77777777" w:rsidR="00F03BFE" w:rsidRPr="002B1798" w:rsidRDefault="00F03BFE" w:rsidP="003A0DB6">
            <w:pPr>
              <w:jc w:val="center"/>
              <w:rPr>
                <w:b/>
                <w:bCs/>
              </w:rPr>
            </w:pPr>
            <w:proofErr w:type="spellStart"/>
            <w:r w:rsidRPr="002B1798">
              <w:rPr>
                <w:b/>
                <w:bCs/>
              </w:rPr>
              <w:t>Proyek</w:t>
            </w:r>
            <w:proofErr w:type="spellEnd"/>
          </w:p>
          <w:p w14:paraId="7EEA8A66" w14:textId="77777777" w:rsidR="00F03BFE" w:rsidRPr="002B1798" w:rsidRDefault="00F03BFE" w:rsidP="003A0DB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6CC760D" w14:textId="77777777" w:rsidR="00F03BFE" w:rsidRPr="002B1798" w:rsidRDefault="00F03BFE" w:rsidP="003A0DB6">
            <w:pPr>
              <w:jc w:val="center"/>
              <w:rPr>
                <w:b/>
                <w:bCs/>
              </w:rPr>
            </w:pPr>
            <w:r w:rsidRPr="002B1798">
              <w:rPr>
                <w:b/>
                <w:bCs/>
              </w:rPr>
              <w:t>UAP</w:t>
            </w:r>
          </w:p>
          <w:p w14:paraId="6CD98219" w14:textId="77777777" w:rsidR="00F03BFE" w:rsidRPr="002B1798" w:rsidRDefault="00F03BFE" w:rsidP="003A0DB6">
            <w:pPr>
              <w:jc w:val="center"/>
              <w:rPr>
                <w:bCs/>
                <w:i/>
                <w:sz w:val="18"/>
                <w:szCs w:val="18"/>
              </w:rPr>
            </w:pPr>
            <w:r w:rsidRPr="002B1798">
              <w:rPr>
                <w:bCs/>
                <w:i/>
                <w:sz w:val="18"/>
                <w:szCs w:val="18"/>
              </w:rPr>
              <w:t>Final Exam</w:t>
            </w:r>
          </w:p>
        </w:tc>
      </w:tr>
      <w:tr w:rsidR="00F03BFE" w14:paraId="372D6502" w14:textId="77777777" w:rsidTr="003A0DB6">
        <w:trPr>
          <w:trHeight w:val="422"/>
        </w:trPr>
        <w:tc>
          <w:tcPr>
            <w:tcW w:w="1800" w:type="dxa"/>
            <w:vAlign w:val="center"/>
          </w:tcPr>
          <w:p w14:paraId="74906B20" w14:textId="1F2AA541" w:rsidR="00F03BFE" w:rsidRPr="00971F1D" w:rsidRDefault="00971F1D" w:rsidP="003A0DB6">
            <w:pPr>
              <w:jc w:val="center"/>
              <w:rPr>
                <w:bCs/>
              </w:rPr>
            </w:pPr>
            <w:r>
              <w:rPr>
                <w:bCs/>
              </w:rPr>
              <w:t>3</w:t>
            </w:r>
            <w:r w:rsidR="00F03BFE" w:rsidRPr="00971F1D">
              <w:rPr>
                <w:bCs/>
              </w:rPr>
              <w:t>0%</w:t>
            </w:r>
          </w:p>
        </w:tc>
        <w:tc>
          <w:tcPr>
            <w:tcW w:w="1800" w:type="dxa"/>
            <w:vAlign w:val="center"/>
          </w:tcPr>
          <w:p w14:paraId="636AA2BC" w14:textId="59D3554A" w:rsidR="00F03BFE" w:rsidRPr="00971F1D" w:rsidRDefault="00971F1D" w:rsidP="003A0DB6">
            <w:pPr>
              <w:jc w:val="center"/>
              <w:rPr>
                <w:bCs/>
              </w:rPr>
            </w:pPr>
            <w:r>
              <w:rPr>
                <w:bCs/>
              </w:rPr>
              <w:t>3</w:t>
            </w:r>
            <w:r w:rsidR="00F03BFE" w:rsidRPr="00971F1D">
              <w:rPr>
                <w:bCs/>
              </w:rPr>
              <w:t>0%</w:t>
            </w:r>
          </w:p>
        </w:tc>
        <w:tc>
          <w:tcPr>
            <w:tcW w:w="1800" w:type="dxa"/>
            <w:vAlign w:val="center"/>
          </w:tcPr>
          <w:p w14:paraId="0CF1E6BC" w14:textId="20DFFBFB" w:rsidR="00F03BFE" w:rsidRPr="00971F1D" w:rsidRDefault="00971F1D" w:rsidP="003A0DB6">
            <w:pPr>
              <w:jc w:val="center"/>
              <w:rPr>
                <w:bCs/>
              </w:rPr>
            </w:pPr>
            <w:r>
              <w:rPr>
                <w:bCs/>
              </w:rPr>
              <w:t>40%</w:t>
            </w:r>
          </w:p>
        </w:tc>
      </w:tr>
    </w:tbl>
    <w:p w14:paraId="6388C5BB" w14:textId="77777777" w:rsidR="00F03BFE" w:rsidRDefault="00F03BFE" w:rsidP="00F03BFE">
      <w:pPr>
        <w:spacing w:after="200" w:line="276" w:lineRule="auto"/>
        <w:rPr>
          <w:lang w:val="id-ID"/>
        </w:rPr>
      </w:pPr>
      <w:r>
        <w:rPr>
          <w:lang w:val="id-ID"/>
        </w:rPr>
        <w:br w:type="page"/>
      </w:r>
    </w:p>
    <w:p w14:paraId="11168621" w14:textId="77777777" w:rsidR="00F03BFE" w:rsidRPr="00571235" w:rsidRDefault="00F03BFE" w:rsidP="00F03BF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282468BF" w14:textId="77777777" w:rsidR="00F03BFE" w:rsidRDefault="00F03BFE" w:rsidP="00F03BF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17D3292D" w14:textId="77777777" w:rsidR="00F03BFE" w:rsidRPr="006E5FEB"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F03BFE" w14:paraId="306040A5" w14:textId="77777777" w:rsidTr="003A0DB6">
        <w:trPr>
          <w:trHeight w:val="504"/>
        </w:trPr>
        <w:tc>
          <w:tcPr>
            <w:tcW w:w="4410" w:type="dxa"/>
            <w:shd w:val="clear" w:color="auto" w:fill="D9D9D9" w:themeFill="background1" w:themeFillShade="D9"/>
          </w:tcPr>
          <w:p w14:paraId="1ADF6942" w14:textId="77777777" w:rsidR="00F03BFE" w:rsidRPr="007E1E52" w:rsidRDefault="00F03BFE" w:rsidP="003A0DB6">
            <w:pPr>
              <w:jc w:val="center"/>
              <w:rPr>
                <w:b/>
                <w:bCs/>
                <w:szCs w:val="18"/>
              </w:rPr>
            </w:pPr>
            <w:r w:rsidRPr="007E1E52">
              <w:rPr>
                <w:b/>
                <w:bCs/>
                <w:szCs w:val="18"/>
              </w:rPr>
              <w:t>Software</w:t>
            </w:r>
          </w:p>
          <w:p w14:paraId="07D5CE84" w14:textId="77777777" w:rsidR="00F03BFE" w:rsidRPr="00290165" w:rsidRDefault="00F03BFE" w:rsidP="003A0DB6">
            <w:pPr>
              <w:jc w:val="center"/>
              <w:rPr>
                <w:bCs/>
                <w:i/>
                <w:sz w:val="18"/>
                <w:szCs w:val="18"/>
                <w:highlight w:val="yellow"/>
              </w:rPr>
            </w:pPr>
            <w:r w:rsidRPr="007E1E52">
              <w:rPr>
                <w:bCs/>
                <w:i/>
                <w:sz w:val="18"/>
                <w:szCs w:val="18"/>
              </w:rPr>
              <w:t>Software</w:t>
            </w:r>
          </w:p>
        </w:tc>
      </w:tr>
      <w:tr w:rsidR="00F03BFE" w14:paraId="47C078B8" w14:textId="77777777" w:rsidTr="003A0DB6">
        <w:trPr>
          <w:trHeight w:val="773"/>
        </w:trPr>
        <w:tc>
          <w:tcPr>
            <w:tcW w:w="4410" w:type="dxa"/>
            <w:vAlign w:val="center"/>
          </w:tcPr>
          <w:p w14:paraId="780FC89F" w14:textId="77777777" w:rsidR="00F03BFE" w:rsidRPr="00F03BFE" w:rsidRDefault="00F03BFE" w:rsidP="00F03BFE">
            <w:r w:rsidRPr="00F03BFE">
              <w:t>SQL Server Management Studio 18.5.1</w:t>
            </w:r>
          </w:p>
          <w:p w14:paraId="1090772C" w14:textId="77777777" w:rsidR="00F03BFE" w:rsidRPr="00F03BFE" w:rsidRDefault="00F03BFE" w:rsidP="00F03BFE">
            <w:r w:rsidRPr="00F03BFE">
              <w:t>SQL Server Developer 2019</w:t>
            </w:r>
          </w:p>
          <w:p w14:paraId="11388CC2" w14:textId="77777777" w:rsidR="00F03BFE" w:rsidRPr="00F03BFE" w:rsidRDefault="00F03BFE" w:rsidP="00F03BFE">
            <w:r w:rsidRPr="00F03BFE">
              <w:t>Microsoft Office 365</w:t>
            </w:r>
          </w:p>
          <w:p w14:paraId="6A909567" w14:textId="417CA3AD" w:rsidR="00F03BFE" w:rsidRPr="00290165" w:rsidRDefault="00F03BFE" w:rsidP="00F03BFE">
            <w:pPr>
              <w:rPr>
                <w:bCs/>
                <w:highlight w:val="yellow"/>
              </w:rPr>
            </w:pPr>
            <w:r w:rsidRPr="00F03BFE">
              <w:t>Visual Paradigm Community Edition 16.1</w:t>
            </w:r>
          </w:p>
        </w:tc>
      </w:tr>
    </w:tbl>
    <w:p w14:paraId="3DE3FEB0" w14:textId="77777777" w:rsidR="00F03BFE" w:rsidRDefault="00F03BFE" w:rsidP="00F03BF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uap</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6EAE8997" w14:textId="77777777" w:rsidR="00F03BFE" w:rsidRDefault="00F03BFE" w:rsidP="00F03BFE">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38E15606" w14:textId="77777777" w:rsidR="00F03BFE" w:rsidRPr="00166B89" w:rsidRDefault="00F03BFE" w:rsidP="00F03BFE">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F03BFE" w14:paraId="3D66603F" w14:textId="77777777" w:rsidTr="003A0DB6">
        <w:trPr>
          <w:trHeight w:val="504"/>
        </w:trPr>
        <w:tc>
          <w:tcPr>
            <w:tcW w:w="3280" w:type="dxa"/>
            <w:shd w:val="clear" w:color="auto" w:fill="D9D9D9" w:themeFill="background1" w:themeFillShade="D9"/>
            <w:vAlign w:val="center"/>
          </w:tcPr>
          <w:p w14:paraId="37ADFADF" w14:textId="77777777" w:rsidR="00F03BFE" w:rsidRPr="007E1E52" w:rsidRDefault="00F03BFE" w:rsidP="003A0DB6">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87E1CEC" w14:textId="77777777" w:rsidR="00F03BFE" w:rsidRPr="007E1E52" w:rsidRDefault="00F03BFE" w:rsidP="003A0DB6">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09285065" w14:textId="77777777" w:rsidR="00F03BFE" w:rsidRPr="007E1E52" w:rsidRDefault="00F03BFE" w:rsidP="003A0DB6">
            <w:pPr>
              <w:jc w:val="center"/>
              <w:rPr>
                <w:b/>
                <w:bCs/>
                <w:szCs w:val="18"/>
              </w:rPr>
            </w:pPr>
            <w:proofErr w:type="spellStart"/>
            <w:r w:rsidRPr="007E1E52">
              <w:rPr>
                <w:b/>
                <w:bCs/>
                <w:szCs w:val="18"/>
              </w:rPr>
              <w:t>Proyek</w:t>
            </w:r>
            <w:proofErr w:type="spellEnd"/>
          </w:p>
          <w:p w14:paraId="6AA0F12E" w14:textId="77777777" w:rsidR="00F03BFE" w:rsidRPr="007E1E52" w:rsidRDefault="00F03BFE" w:rsidP="003A0DB6">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3B515E48" w14:textId="77777777" w:rsidR="00F03BFE" w:rsidRPr="002B1798" w:rsidRDefault="00F03BFE" w:rsidP="003A0DB6">
            <w:pPr>
              <w:jc w:val="center"/>
              <w:rPr>
                <w:b/>
                <w:bCs/>
              </w:rPr>
            </w:pPr>
            <w:r w:rsidRPr="002B1798">
              <w:rPr>
                <w:b/>
                <w:bCs/>
              </w:rPr>
              <w:t>UAP</w:t>
            </w:r>
          </w:p>
          <w:p w14:paraId="3B9AD190" w14:textId="77777777" w:rsidR="00F03BFE" w:rsidRPr="007E1E52" w:rsidRDefault="00F03BFE" w:rsidP="003A0DB6">
            <w:pPr>
              <w:jc w:val="center"/>
              <w:rPr>
                <w:b/>
                <w:bCs/>
                <w:szCs w:val="18"/>
              </w:rPr>
            </w:pPr>
            <w:r w:rsidRPr="002B1798">
              <w:rPr>
                <w:bCs/>
                <w:i/>
                <w:sz w:val="18"/>
                <w:szCs w:val="18"/>
              </w:rPr>
              <w:t>Final Exam</w:t>
            </w:r>
          </w:p>
        </w:tc>
      </w:tr>
      <w:tr w:rsidR="00F03BFE" w14:paraId="52AA9FA1" w14:textId="77777777" w:rsidTr="003A0DB6">
        <w:trPr>
          <w:trHeight w:val="620"/>
        </w:trPr>
        <w:tc>
          <w:tcPr>
            <w:tcW w:w="3280" w:type="dxa"/>
            <w:vAlign w:val="center"/>
          </w:tcPr>
          <w:p w14:paraId="1B87300C" w14:textId="0CFA8F20" w:rsidR="00F03BFE" w:rsidRPr="007E1E52" w:rsidRDefault="00F03BFE" w:rsidP="003A0DB6">
            <w:pPr>
              <w:rPr>
                <w:bCs/>
              </w:rPr>
            </w:pPr>
            <w:r>
              <w:rPr>
                <w:bCs/>
              </w:rPr>
              <w:t>SQL</w:t>
            </w:r>
          </w:p>
        </w:tc>
        <w:tc>
          <w:tcPr>
            <w:tcW w:w="3281" w:type="dxa"/>
            <w:vAlign w:val="center"/>
          </w:tcPr>
          <w:p w14:paraId="2C4B0A10" w14:textId="729ED159" w:rsidR="00F03BFE" w:rsidRPr="007E1E52" w:rsidRDefault="00F03BFE" w:rsidP="003A0DB6">
            <w:pPr>
              <w:rPr>
                <w:bCs/>
              </w:rPr>
            </w:pPr>
            <w:r>
              <w:rPr>
                <w:bCs/>
              </w:rPr>
              <w:t>SQL, VPP, Image Files (JPG / PNG)</w:t>
            </w:r>
          </w:p>
        </w:tc>
        <w:tc>
          <w:tcPr>
            <w:tcW w:w="3283" w:type="dxa"/>
            <w:vAlign w:val="center"/>
          </w:tcPr>
          <w:p w14:paraId="55CDC926" w14:textId="77FB81A9" w:rsidR="00F03BFE" w:rsidRPr="007E1E52" w:rsidRDefault="00F03BFE" w:rsidP="00F03BFE">
            <w:pPr>
              <w:jc w:val="center"/>
              <w:rPr>
                <w:bCs/>
              </w:rPr>
            </w:pPr>
            <w:r>
              <w:rPr>
                <w:bCs/>
              </w:rPr>
              <w:t>SQL</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34E334D" w14:textId="77777777" w:rsidR="00F03BFE" w:rsidRDefault="00F03BFE">
      <w:pPr>
        <w:spacing w:after="200" w:line="276" w:lineRule="auto"/>
        <w:rPr>
          <w:rFonts w:eastAsiaTheme="majorEastAsia"/>
          <w:b/>
          <w:bCs/>
          <w:lang w:val="id-ID"/>
        </w:rPr>
      </w:pPr>
      <w:r>
        <w:rPr>
          <w:lang w:val="id-ID"/>
        </w:rPr>
        <w:br w:type="page"/>
      </w:r>
    </w:p>
    <w:p w14:paraId="35780AD8" w14:textId="0150C97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A61D26A" w14:textId="77777777" w:rsidR="006F5E89" w:rsidRPr="006F5E89" w:rsidRDefault="006F5E89" w:rsidP="006F5E89">
      <w:pPr>
        <w:spacing w:line="360" w:lineRule="auto"/>
        <w:jc w:val="center"/>
        <w:rPr>
          <w:b/>
        </w:rPr>
      </w:pPr>
      <w:r w:rsidRPr="006F5E89">
        <w:rPr>
          <w:b/>
        </w:rPr>
        <w:t xml:space="preserve">Catering </w:t>
      </w:r>
      <w:proofErr w:type="spellStart"/>
      <w:r w:rsidRPr="006F5E89">
        <w:rPr>
          <w:b/>
        </w:rPr>
        <w:t>delVia</w:t>
      </w:r>
      <w:proofErr w:type="spellEnd"/>
    </w:p>
    <w:p w14:paraId="75D21DA6" w14:textId="77777777" w:rsidR="006F5E89" w:rsidRPr="006F5E89" w:rsidRDefault="006F5E89" w:rsidP="006F5E89">
      <w:pPr>
        <w:spacing w:line="360" w:lineRule="auto"/>
        <w:jc w:val="center"/>
        <w:rPr>
          <w:b/>
        </w:rPr>
      </w:pPr>
    </w:p>
    <w:p w14:paraId="18C84DC9" w14:textId="77777777" w:rsidR="006F5E89" w:rsidRPr="006F5E89" w:rsidRDefault="006F5E89" w:rsidP="006F5E89">
      <w:pPr>
        <w:spacing w:line="360" w:lineRule="auto"/>
        <w:jc w:val="both"/>
      </w:pPr>
      <w:r w:rsidRPr="006F5E89">
        <w:rPr>
          <w:b/>
        </w:rPr>
        <w:tab/>
        <w:t xml:space="preserve">Catering </w:t>
      </w:r>
      <w:proofErr w:type="spellStart"/>
      <w:r w:rsidRPr="006F5E89">
        <w:rPr>
          <w:b/>
        </w:rPr>
        <w:t>delVia</w:t>
      </w:r>
      <w:proofErr w:type="spellEnd"/>
      <w:r w:rsidRPr="006F5E89">
        <w:rPr>
          <w:b/>
        </w:rPr>
        <w:t xml:space="preserve"> </w:t>
      </w:r>
      <w:r w:rsidRPr="006F5E89">
        <w:t xml:space="preserve">is a catering services managed by your friend, Via. Via manage all of activities that belongs to </w:t>
      </w:r>
      <w:r w:rsidRPr="006F5E89">
        <w:rPr>
          <w:b/>
        </w:rPr>
        <w:t xml:space="preserve">Catering </w:t>
      </w:r>
      <w:proofErr w:type="spellStart"/>
      <w:r w:rsidRPr="006F5E89">
        <w:rPr>
          <w:b/>
        </w:rPr>
        <w:t>delVia</w:t>
      </w:r>
      <w:proofErr w:type="spellEnd"/>
      <w:r w:rsidRPr="006F5E89">
        <w:t xml:space="preserve"> like </w:t>
      </w:r>
      <w:r w:rsidRPr="006F5E89">
        <w:rPr>
          <w:b/>
        </w:rPr>
        <w:t xml:space="preserve">providing catering services to customer </w:t>
      </w:r>
      <w:r w:rsidRPr="006F5E89">
        <w:t>and</w:t>
      </w:r>
      <w:r w:rsidRPr="006F5E89">
        <w:rPr>
          <w:b/>
        </w:rPr>
        <w:t xml:space="preserve"> purchasing ingredients from vendors</w:t>
      </w:r>
      <w:r w:rsidRPr="006F5E89">
        <w:t>.</w:t>
      </w:r>
    </w:p>
    <w:p w14:paraId="575CE1D3" w14:textId="662A477D" w:rsidR="006F5E89" w:rsidRDefault="006F5E89" w:rsidP="006F5E89">
      <w:pPr>
        <w:spacing w:line="360" w:lineRule="auto"/>
        <w:jc w:val="both"/>
      </w:pPr>
    </w:p>
    <w:p w14:paraId="7F056531" w14:textId="210E9040" w:rsidR="00D34874" w:rsidRDefault="00D34874" w:rsidP="00D34874">
      <w:pPr>
        <w:spacing w:line="360" w:lineRule="auto"/>
        <w:ind w:firstLine="720"/>
        <w:jc w:val="both"/>
      </w:pPr>
      <w:r>
        <w:t xml:space="preserve">To improve </w:t>
      </w:r>
      <w:r w:rsidR="00474FE1" w:rsidRPr="006F5E89">
        <w:rPr>
          <w:b/>
        </w:rPr>
        <w:t xml:space="preserve">Catering </w:t>
      </w:r>
      <w:proofErr w:type="spellStart"/>
      <w:r w:rsidR="00474FE1" w:rsidRPr="006F5E89">
        <w:rPr>
          <w:b/>
        </w:rPr>
        <w:t>delVia</w:t>
      </w:r>
      <w:r>
        <w:rPr>
          <w:b/>
          <w:bCs/>
        </w:rPr>
        <w:t>’s</w:t>
      </w:r>
      <w:proofErr w:type="spellEnd"/>
      <w:r>
        <w:rPr>
          <w:b/>
          <w:bCs/>
        </w:rPr>
        <w:t xml:space="preserve"> </w:t>
      </w:r>
      <w:r>
        <w:t xml:space="preserve">management, </w:t>
      </w:r>
      <w:r w:rsidR="00474FE1">
        <w:t xml:space="preserve">Via </w:t>
      </w:r>
      <w:r>
        <w:t xml:space="preserve">hired you as a database administrator are required to analyze and design a database for Bob’s shop using </w:t>
      </w:r>
      <w:r w:rsidRPr="00081070">
        <w:rPr>
          <w:b/>
          <w:bCs/>
        </w:rPr>
        <w:t>SQL Server Management Studio</w:t>
      </w:r>
      <w:r>
        <w:t>.</w:t>
      </w:r>
    </w:p>
    <w:p w14:paraId="0703ABE9" w14:textId="77777777" w:rsidR="00D34874" w:rsidRPr="006F5E89" w:rsidRDefault="00D34874" w:rsidP="006F5E89">
      <w:pPr>
        <w:spacing w:line="360" w:lineRule="auto"/>
        <w:jc w:val="both"/>
      </w:pPr>
    </w:p>
    <w:p w14:paraId="21503246" w14:textId="77777777" w:rsidR="006F5E89" w:rsidRPr="006F5E89" w:rsidRDefault="006F5E89" w:rsidP="006F5E89">
      <w:pPr>
        <w:spacing w:line="360" w:lineRule="auto"/>
        <w:jc w:val="both"/>
      </w:pPr>
      <w:r w:rsidRPr="006F5E89">
        <w:tab/>
        <w:t xml:space="preserve">Every staff that hired by </w:t>
      </w:r>
      <w:r w:rsidRPr="006F5E89">
        <w:rPr>
          <w:b/>
        </w:rPr>
        <w:t xml:space="preserve">Catering </w:t>
      </w:r>
      <w:proofErr w:type="spellStart"/>
      <w:r w:rsidRPr="006F5E89">
        <w:rPr>
          <w:b/>
        </w:rPr>
        <w:t>delVia</w:t>
      </w:r>
      <w:proofErr w:type="spellEnd"/>
      <w:r w:rsidRPr="006F5E89">
        <w:rPr>
          <w:b/>
        </w:rPr>
        <w:t xml:space="preserve"> </w:t>
      </w:r>
      <w:r w:rsidRPr="006F5E89">
        <w:t xml:space="preserve">have a task to </w:t>
      </w:r>
      <w:r w:rsidRPr="006F5E89">
        <w:rPr>
          <w:b/>
        </w:rPr>
        <w:t xml:space="preserve">serve a customer who use the service </w:t>
      </w:r>
      <w:r w:rsidRPr="006F5E89">
        <w:t xml:space="preserve">and </w:t>
      </w:r>
      <w:r w:rsidRPr="006F5E89">
        <w:rPr>
          <w:b/>
        </w:rPr>
        <w:t>purchase an ingredient from a vendor</w:t>
      </w:r>
      <w:r w:rsidRPr="006F5E89">
        <w:t>. Every staff must be following the procedures to become a staff, which are:</w:t>
      </w:r>
    </w:p>
    <w:p w14:paraId="1CA55A02"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hired must have a personal information like</w:t>
      </w:r>
      <w:r w:rsidRPr="006F5E89">
        <w:rPr>
          <w:rFonts w:ascii="Times New Roman" w:hAnsi="Times New Roman" w:cs="Times New Roman"/>
          <w:b/>
          <w:sz w:val="24"/>
          <w:szCs w:val="24"/>
        </w:rPr>
        <w:t xml:space="preserve"> name, gender, email, phone number, address,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salary</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has an identification number with the following format:</w:t>
      </w:r>
    </w:p>
    <w:p w14:paraId="0E7AC982"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253652B8" wp14:editId="30101857">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type w14:anchorId="253652B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v:textbox>
                <w10:anchorlock/>
              </v:shape>
            </w:pict>
          </mc:Fallback>
        </mc:AlternateContent>
      </w:r>
    </w:p>
    <w:p w14:paraId="17913E58"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staff has its own </w:t>
      </w:r>
      <w:r w:rsidRPr="006F5E89">
        <w:rPr>
          <w:rFonts w:ascii="Times New Roman" w:hAnsi="Times New Roman" w:cs="Times New Roman"/>
          <w:b/>
          <w:sz w:val="24"/>
          <w:szCs w:val="24"/>
        </w:rPr>
        <w:t>position</w:t>
      </w:r>
      <w:r w:rsidRPr="006F5E89">
        <w:rPr>
          <w:rFonts w:ascii="Times New Roman" w:hAnsi="Times New Roman" w:cs="Times New Roman"/>
          <w:sz w:val="24"/>
          <w:szCs w:val="24"/>
        </w:rPr>
        <w:t xml:space="preserve"> information like </w:t>
      </w:r>
      <w:r w:rsidRPr="006F5E89">
        <w:rPr>
          <w:rFonts w:ascii="Times New Roman" w:hAnsi="Times New Roman" w:cs="Times New Roman"/>
          <w:b/>
          <w:sz w:val="24"/>
          <w:szCs w:val="24"/>
        </w:rPr>
        <w:t>position name</w:t>
      </w:r>
      <w:r w:rsidRPr="006F5E89">
        <w:rPr>
          <w:rFonts w:ascii="Times New Roman" w:hAnsi="Times New Roman" w:cs="Times New Roman"/>
          <w:sz w:val="24"/>
          <w:szCs w:val="24"/>
        </w:rPr>
        <w:t xml:space="preserve"> and has an identification number with the following format:</w:t>
      </w:r>
    </w:p>
    <w:p w14:paraId="3A117FB3"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4827D9F" wp14:editId="4D1A298F">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74827D9F" id="Text Box 10"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t5rKoysCAABZBAAADgAAAAAAAAAAAAAAAAAuAgAAZHJzL2Uy&#10;b0RvYy54bWxQSwECLQAUAAYACAAAACEAShQQJtwAAAAFAQAADwAAAAAAAAAAAAAAAACFBAAAZHJz&#10;L2Rvd25yZXYueG1sUEsFBgAAAAAEAAQA8wAAAI4FAAAAAA==&#10;">
                <v:textbox style="mso-fit-shape-to-text:t">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v:textbox>
                <w10:anchorlock/>
              </v:shape>
            </w:pict>
          </mc:Fallback>
        </mc:AlternateContent>
      </w:r>
    </w:p>
    <w:p w14:paraId="4C5CC5A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 xml:space="preserve">purchase </w:t>
      </w:r>
      <w:r w:rsidRPr="006F5E89">
        <w:rPr>
          <w:rFonts w:ascii="Times New Roman" w:hAnsi="Times New Roman" w:cs="Times New Roman"/>
          <w:sz w:val="24"/>
          <w:szCs w:val="24"/>
        </w:rPr>
        <w:t xml:space="preserve">made with the vendor have all the information about </w:t>
      </w:r>
      <w:r w:rsidRPr="006F5E89">
        <w:rPr>
          <w:rFonts w:ascii="Times New Roman" w:hAnsi="Times New Roman" w:cs="Times New Roman"/>
          <w:b/>
          <w:sz w:val="24"/>
          <w:szCs w:val="24"/>
        </w:rPr>
        <w:t xml:space="preserve">staff, vendor, purchase date, ingredient(s) purchased,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quantity of each ingredient</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purchase transaction</w:t>
      </w:r>
      <w:r w:rsidRPr="006F5E89">
        <w:rPr>
          <w:rFonts w:ascii="Times New Roman" w:hAnsi="Times New Roman" w:cs="Times New Roman"/>
          <w:sz w:val="24"/>
          <w:szCs w:val="24"/>
        </w:rPr>
        <w:t xml:space="preserve"> has an identification number with the following format:</w:t>
      </w:r>
    </w:p>
    <w:p w14:paraId="1E185AE9"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FB922E5" wp14:editId="7C7CA41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7FB922E5" id="Text Box 9"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y67SysCAABXBAAADgAAAAAAAAAAAAAAAAAuAgAAZHJzL2Uy&#10;b0RvYy54bWxQSwECLQAUAAYACAAAACEAShQQJtwAAAAFAQAADwAAAAAAAAAAAAAAAACFBAAAZHJz&#10;L2Rvd25yZXYueG1sUEsFBgAAAAAEAAQA8wAAAI4FAAAAAA==&#10;">
                <v:textbox style="mso-fit-shape-to-text:t">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v:textbox>
                <w10:anchorlock/>
              </v:shape>
            </w:pict>
          </mc:Fallback>
        </mc:AlternateContent>
      </w:r>
    </w:p>
    <w:p w14:paraId="2764670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purchased from supplier have its own </w:t>
      </w:r>
      <w:r w:rsidRPr="006F5E89">
        <w:rPr>
          <w:rFonts w:ascii="Times New Roman" w:hAnsi="Times New Roman" w:cs="Times New Roman"/>
          <w:b/>
          <w:sz w:val="24"/>
          <w:szCs w:val="24"/>
        </w:rPr>
        <w:t>name,</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stock</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has an identification number with the following format:</w:t>
      </w:r>
    </w:p>
    <w:p w14:paraId="51D21F5C"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54B1400F" wp14:editId="2EF35099">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54B1400F"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v:textbox>
                <w10:anchorlock/>
              </v:shape>
            </w:pict>
          </mc:Fallback>
        </mc:AlternateContent>
      </w:r>
    </w:p>
    <w:p w14:paraId="0509EAC3"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that wants to sell their ingredient must already completed vendor information like </w:t>
      </w:r>
      <w:r w:rsidRPr="006F5E89">
        <w:rPr>
          <w:rFonts w:ascii="Times New Roman" w:hAnsi="Times New Roman" w:cs="Times New Roman"/>
          <w:b/>
          <w:sz w:val="24"/>
          <w:szCs w:val="24"/>
        </w:rPr>
        <w:t xml:space="preserve">name, phone number,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address</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has an identification number with the following format:</w:t>
      </w:r>
    </w:p>
    <w:p w14:paraId="687FE240"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4767CC8E" wp14:editId="741F4EA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4767CC8E" id="Text Box 3"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DYLG00sAgAAVwQAAA4AAAAAAAAAAAAAAAAALgIAAGRycy9l&#10;Mm9Eb2MueG1sUEsBAi0AFAAGAAgAAAAhAEoUECbcAAAABQEAAA8AAAAAAAAAAAAAAAAAhgQAAGRy&#10;cy9kb3ducmV2LnhtbFBLBQYAAAAABAAEAPMAAACPBQAAAAA=&#10;">
                <v:textbox style="mso-fit-shape-to-text:t">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v:textbox>
                <w10:anchorlock/>
              </v:shape>
            </w:pict>
          </mc:Fallback>
        </mc:AlternateContent>
      </w:r>
    </w:p>
    <w:p w14:paraId="0D179FEC" w14:textId="7AF2DC68" w:rsid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Vendor can sell </w:t>
      </w:r>
      <w:r w:rsidRPr="006F5E89">
        <w:rPr>
          <w:rFonts w:ascii="Times New Roman" w:hAnsi="Times New Roman" w:cs="Times New Roman"/>
          <w:b/>
          <w:sz w:val="24"/>
          <w:szCs w:val="24"/>
        </w:rPr>
        <w:t>more than one ingredient</w:t>
      </w:r>
      <w:r w:rsidRPr="006F5E89">
        <w:rPr>
          <w:rFonts w:ascii="Times New Roman" w:hAnsi="Times New Roman" w:cs="Times New Roman"/>
          <w:sz w:val="24"/>
          <w:szCs w:val="24"/>
        </w:rPr>
        <w:t xml:space="preserve"> in every transaction.</w:t>
      </w:r>
    </w:p>
    <w:p w14:paraId="51FE76E5" w14:textId="77777777" w:rsidR="00E4711B" w:rsidRPr="006F5E89" w:rsidRDefault="00E4711B" w:rsidP="00E4711B">
      <w:pPr>
        <w:pStyle w:val="ListParagraph"/>
        <w:spacing w:after="0" w:line="360" w:lineRule="auto"/>
        <w:jc w:val="both"/>
        <w:rPr>
          <w:rFonts w:ascii="Times New Roman" w:hAnsi="Times New Roman" w:cs="Times New Roman"/>
          <w:sz w:val="24"/>
          <w:szCs w:val="24"/>
        </w:rPr>
      </w:pPr>
    </w:p>
    <w:p w14:paraId="5E5EDF13" w14:textId="77777777" w:rsidR="006F5E89" w:rsidRPr="006F5E89" w:rsidRDefault="006F5E89" w:rsidP="006F5E89">
      <w:pPr>
        <w:spacing w:line="360" w:lineRule="auto"/>
        <w:jc w:val="both"/>
      </w:pPr>
      <w:r w:rsidRPr="006F5E89">
        <w:tab/>
        <w:t xml:space="preserve">Every customer that wants to get a service at </w:t>
      </w:r>
      <w:r w:rsidRPr="006F5E89">
        <w:rPr>
          <w:b/>
        </w:rPr>
        <w:t xml:space="preserve">Catering </w:t>
      </w:r>
      <w:proofErr w:type="spellStart"/>
      <w:r w:rsidRPr="006F5E89">
        <w:rPr>
          <w:b/>
        </w:rPr>
        <w:t>delVia</w:t>
      </w:r>
      <w:proofErr w:type="spellEnd"/>
      <w:r w:rsidRPr="006F5E89">
        <w:t xml:space="preserve"> must be following the </w:t>
      </w:r>
      <w:r w:rsidRPr="006F5E89">
        <w:rPr>
          <w:b/>
        </w:rPr>
        <w:t>transaction procedures</w:t>
      </w:r>
      <w:r w:rsidRPr="006F5E89">
        <w:t>, those are:</w:t>
      </w:r>
    </w:p>
    <w:p w14:paraId="78A0BA89"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customer</w:t>
      </w:r>
      <w:r w:rsidRPr="006F5E89">
        <w:rPr>
          <w:rFonts w:ascii="Times New Roman" w:hAnsi="Times New Roman" w:cs="Times New Roman"/>
          <w:sz w:val="24"/>
          <w:szCs w:val="24"/>
        </w:rPr>
        <w:t xml:space="preserve"> that wants to purchase a product must already completed personal information like </w:t>
      </w:r>
      <w:r w:rsidRPr="006F5E89">
        <w:rPr>
          <w:rFonts w:ascii="Times New Roman" w:hAnsi="Times New Roman" w:cs="Times New Roman"/>
          <w:b/>
          <w:sz w:val="24"/>
          <w:szCs w:val="24"/>
        </w:rPr>
        <w:t xml:space="preserve">name, phone number, address, gender,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email</w:t>
      </w:r>
      <w:r w:rsidRPr="006F5E89">
        <w:rPr>
          <w:rFonts w:ascii="Times New Roman" w:hAnsi="Times New Roman" w:cs="Times New Roman"/>
          <w:sz w:val="24"/>
          <w:szCs w:val="24"/>
        </w:rPr>
        <w:t>. Every customer has an identification number with the following format:</w:t>
      </w:r>
    </w:p>
    <w:p w14:paraId="4921036B"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0197286" wp14:editId="1B4B6350">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70197286"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v:textbox>
                <w10:anchorlock/>
              </v:shape>
            </w:pict>
          </mc:Fallback>
        </mc:AlternateContent>
      </w:r>
    </w:p>
    <w:p w14:paraId="128CFE35"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made by the customer have all the information about </w:t>
      </w:r>
      <w:r w:rsidRPr="006F5E89">
        <w:rPr>
          <w:rFonts w:ascii="Times New Roman" w:hAnsi="Times New Roman" w:cs="Times New Roman"/>
          <w:b/>
          <w:sz w:val="24"/>
          <w:szCs w:val="24"/>
        </w:rPr>
        <w:t xml:space="preserve">staff, customer, transaction date, reservation type, reservation address, menu(s) sold,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pax of each menu</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services transaction</w:t>
      </w:r>
      <w:r w:rsidRPr="006F5E89">
        <w:rPr>
          <w:rFonts w:ascii="Times New Roman" w:hAnsi="Times New Roman" w:cs="Times New Roman"/>
          <w:sz w:val="24"/>
          <w:szCs w:val="24"/>
        </w:rPr>
        <w:t xml:space="preserve"> has an identification number with the following format:</w:t>
      </w:r>
    </w:p>
    <w:p w14:paraId="46010508"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362DA571" wp14:editId="1030AE6E">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362DA571" id="Text Box 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35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l5RoUNii&#10;J94H8sb0ZBnZ6azP0enRolvo8Rq7nCr19sGwr55os21BN/zOOdO1HCrMbhJfZldPBxwfQcrug6kw&#10;DOyDSUB97VSkDskgiI5dOl46E1NheDmdLxer12hiaJvNJ7PVPIWA/PzaOh/ecaNIFArqsPMJHQ4P&#10;PsRsID+7xGDeSFHthJRJcU25lY4cAKdkl74T+k9uUpOuoDfz6Xwg4K8Q4/T9CUKJgOMuhSro6uIE&#10;eaTtra7SMAYQcpAxZalPPEbqBhJDX/apYY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Gj9+SsCAABXBAAADgAAAAAAAAAAAAAAAAAuAgAAZHJzL2Uy&#10;b0RvYy54bWxQSwECLQAUAAYACAAAACEAShQQJtwAAAAFAQAADwAAAAAAAAAAAAAAAACFBAAAZHJz&#10;L2Rvd25yZXYueG1sUEsFBgAAAAAEAAQA8wAAAI4FAAAAAA==&#10;">
                <v:textbox style="mso-fit-shape-to-text:t">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v:textbox>
                <w10:anchorlock/>
              </v:shape>
            </w:pict>
          </mc:Fallback>
        </mc:AlternateContent>
      </w:r>
      <w:r w:rsidRPr="006F5E89">
        <w:rPr>
          <w:rFonts w:ascii="Times New Roman" w:hAnsi="Times New Roman" w:cs="Times New Roman"/>
          <w:sz w:val="24"/>
          <w:szCs w:val="24"/>
        </w:rPr>
        <w:tab/>
      </w:r>
    </w:p>
    <w:p w14:paraId="302ACC37"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Customer can purchase </w:t>
      </w:r>
      <w:r w:rsidRPr="006F5E89">
        <w:rPr>
          <w:rFonts w:ascii="Times New Roman" w:hAnsi="Times New Roman" w:cs="Times New Roman"/>
          <w:b/>
          <w:sz w:val="24"/>
          <w:szCs w:val="24"/>
        </w:rPr>
        <w:t>more than one menu</w:t>
      </w:r>
      <w:r w:rsidRPr="006F5E89">
        <w:rPr>
          <w:rFonts w:ascii="Times New Roman" w:hAnsi="Times New Roman" w:cs="Times New Roman"/>
          <w:sz w:val="24"/>
          <w:szCs w:val="24"/>
        </w:rPr>
        <w:t xml:space="preserve"> in every transaction.</w:t>
      </w:r>
    </w:p>
    <w:p w14:paraId="74E91851"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b/>
          <w:sz w:val="24"/>
          <w:szCs w:val="24"/>
        </w:rPr>
      </w:pPr>
      <w:r w:rsidRPr="006F5E89">
        <w:rPr>
          <w:rFonts w:ascii="Times New Roman" w:hAnsi="Times New Roman" w:cs="Times New Roman"/>
          <w:sz w:val="24"/>
          <w:szCs w:val="24"/>
        </w:rPr>
        <w:t>Every</w:t>
      </w:r>
      <w:r w:rsidRPr="006F5E89">
        <w:rPr>
          <w:rFonts w:ascii="Times New Roman" w:hAnsi="Times New Roman" w:cs="Times New Roman"/>
          <w:b/>
          <w:sz w:val="24"/>
          <w:szCs w:val="24"/>
        </w:rPr>
        <w:t xml:space="preserve"> </w:t>
      </w:r>
      <w:r w:rsidRPr="006F5E89">
        <w:rPr>
          <w:rFonts w:ascii="Times New Roman" w:hAnsi="Times New Roman" w:cs="Times New Roman"/>
          <w:b/>
          <w:bCs/>
          <w:sz w:val="24"/>
          <w:szCs w:val="24"/>
        </w:rPr>
        <w:t>Menu</w:t>
      </w:r>
      <w:r w:rsidRPr="006F5E89">
        <w:rPr>
          <w:rFonts w:ascii="Times New Roman" w:hAnsi="Times New Roman" w:cs="Times New Roman"/>
          <w:sz w:val="24"/>
          <w:szCs w:val="24"/>
        </w:rPr>
        <w:t xml:space="preserve"> sold by </w:t>
      </w:r>
      <w:r w:rsidRPr="006F5E89">
        <w:rPr>
          <w:rFonts w:ascii="Times New Roman" w:hAnsi="Times New Roman" w:cs="Times New Roman"/>
          <w:b/>
          <w:sz w:val="24"/>
          <w:szCs w:val="24"/>
        </w:rPr>
        <w:t xml:space="preserve">Catering </w:t>
      </w:r>
      <w:proofErr w:type="spellStart"/>
      <w:r w:rsidRPr="006F5E89">
        <w:rPr>
          <w:rFonts w:ascii="Times New Roman" w:hAnsi="Times New Roman" w:cs="Times New Roman"/>
          <w:b/>
          <w:sz w:val="24"/>
          <w:szCs w:val="24"/>
        </w:rPr>
        <w:t>delVia</w:t>
      </w:r>
      <w:proofErr w:type="spellEnd"/>
      <w:r w:rsidRPr="006F5E89">
        <w:rPr>
          <w:rFonts w:ascii="Times New Roman" w:hAnsi="Times New Roman" w:cs="Times New Roman"/>
          <w:sz w:val="24"/>
          <w:szCs w:val="24"/>
        </w:rPr>
        <w:t xml:space="preserve"> have its own </w:t>
      </w:r>
      <w:r w:rsidRPr="006F5E89">
        <w:rPr>
          <w:rFonts w:ascii="Times New Roman" w:hAnsi="Times New Roman" w:cs="Times New Roman"/>
          <w:b/>
          <w:sz w:val="24"/>
          <w:szCs w:val="24"/>
        </w:rPr>
        <w:t>name, description</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 xml:space="preserve">menu </w:t>
      </w:r>
      <w:r w:rsidRPr="006F5E89">
        <w:rPr>
          <w:rFonts w:ascii="Times New Roman" w:hAnsi="Times New Roman" w:cs="Times New Roman"/>
          <w:sz w:val="24"/>
          <w:szCs w:val="24"/>
        </w:rPr>
        <w:t>has an identification number with the following format:</w:t>
      </w:r>
    </w:p>
    <w:p w14:paraId="2D56E06D"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r w:rsidRPr="006F5E89">
        <w:rPr>
          <w:rFonts w:ascii="Times New Roman" w:hAnsi="Times New Roman" w:cs="Times New Roman"/>
          <w:noProof/>
          <w:sz w:val="24"/>
          <w:szCs w:val="24"/>
        </w:rPr>
        <mc:AlternateContent>
          <mc:Choice Requires="wps">
            <w:drawing>
              <wp:inline distT="0" distB="0" distL="0" distR="0" wp14:anchorId="36A0654A" wp14:editId="425A8B9E">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36A0654A" id="Text Box 6"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Oj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F5RoUNii&#10;J94H8sb0ZBHZ6azP0enRolvo8Rq7nCr19sGwr55os21BN/zOOdO1HCrMbhJfZldPBxwfQcrug6kw&#10;DOyDSUB97VSkDskgiI5dOl46E1NheDmdLxer12hiaJvNJ7PVPIWA/PzaOh/ecaNIFArqsPMJHQ4P&#10;PsRsID+7xGDeSFHthJRJcU25lY4cAKdkl74T+k9uUpOuoDfz6Xwg4K8Q4/T9CUKJgOMuhSro6uIE&#10;eaTtra7SMAYQcpAxZalPPEbqBhJDX/apYc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JrzoysCAABXBAAADgAAAAAAAAAAAAAAAAAuAgAAZHJzL2Uy&#10;b0RvYy54bWxQSwECLQAUAAYACAAAACEAShQQJtwAAAAFAQAADwAAAAAAAAAAAAAAAACFBAAAZHJz&#10;L2Rvd25yZXYueG1sUEsFBgAAAAAEAAQA8wAAAI4FAAAAAA==&#10;">
                <v:textbox style="mso-fit-shape-to-text:t">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v:textbox>
                <w10:anchorlock/>
              </v:shape>
            </w:pict>
          </mc:Fallback>
        </mc:AlternateContent>
      </w:r>
    </w:p>
    <w:p w14:paraId="78EC78F4"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p>
    <w:p w14:paraId="22E93429" w14:textId="77777777" w:rsidR="006F5E89" w:rsidRPr="006F5E89" w:rsidRDefault="006F5E89" w:rsidP="006F5E89">
      <w:pPr>
        <w:spacing w:line="360" w:lineRule="auto"/>
        <w:jc w:val="both"/>
        <w:rPr>
          <w:b/>
        </w:rPr>
      </w:pPr>
      <w:r w:rsidRPr="006F5E89">
        <w:rPr>
          <w:b/>
        </w:rPr>
        <w:t>Notes:</w:t>
      </w:r>
    </w:p>
    <w:p w14:paraId="6782C4C3"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phone number must be numeric and starts with ‘08’ (without quote).</w:t>
      </w:r>
    </w:p>
    <w:p w14:paraId="1EC34BB4"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email must not start with ‘@’ and must ends with ‘@gmail.com’ or ‘@yahoo.com’ or ‘@yahoo.co.id’ (without quote).</w:t>
      </w:r>
    </w:p>
    <w:p w14:paraId="453BEA38"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proofErr w:type="gramStart"/>
      <w:r w:rsidRPr="006F5E89">
        <w:rPr>
          <w:rFonts w:ascii="Times New Roman" w:hAnsi="Times New Roman" w:cs="Times New Roman"/>
          <w:sz w:val="24"/>
          <w:szCs w:val="24"/>
        </w:rPr>
        <w:t>Staff  salary</w:t>
      </w:r>
      <w:proofErr w:type="gramEnd"/>
      <w:r w:rsidRPr="006F5E89">
        <w:rPr>
          <w:rFonts w:ascii="Times New Roman" w:hAnsi="Times New Roman" w:cs="Times New Roman"/>
          <w:sz w:val="24"/>
          <w:szCs w:val="24"/>
        </w:rPr>
        <w:t xml:space="preserve"> must between 500000 and 5000000.</w:t>
      </w:r>
    </w:p>
    <w:p w14:paraId="2695382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Menu name must be more than 5 characters.</w:t>
      </w:r>
    </w:p>
    <w:p w14:paraId="45988A95"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lastRenderedPageBreak/>
        <w:t>Customer phone number must be numeric and starts with ‘08’.</w:t>
      </w:r>
    </w:p>
    <w:p w14:paraId="0809627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Customer email must not start with ‘@’ and must ends with ‘@gmail.com’ or ‘@yahoo.com’ or ‘@yahoo.co.id’ (without quote).</w:t>
      </w:r>
    </w:p>
    <w:p w14:paraId="6B13AED2"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Vendor name must start with ‘</w:t>
      </w:r>
      <w:proofErr w:type="gramStart"/>
      <w:r w:rsidRPr="006F5E89">
        <w:rPr>
          <w:rFonts w:ascii="Times New Roman" w:hAnsi="Times New Roman" w:cs="Times New Roman"/>
          <w:sz w:val="24"/>
          <w:szCs w:val="24"/>
        </w:rPr>
        <w:t>PT. ’</w:t>
      </w:r>
      <w:proofErr w:type="gramEnd"/>
      <w:r w:rsidRPr="006F5E89">
        <w:rPr>
          <w:rFonts w:ascii="Times New Roman" w:hAnsi="Times New Roman" w:cs="Times New Roman"/>
          <w:sz w:val="24"/>
          <w:szCs w:val="24"/>
        </w:rPr>
        <w:t xml:space="preserve"> (without quote).</w:t>
      </w:r>
    </w:p>
    <w:p w14:paraId="6D269995" w14:textId="77777777" w:rsidR="006F5E89" w:rsidRPr="006F5E89" w:rsidRDefault="006F5E89" w:rsidP="006F5E89">
      <w:pPr>
        <w:spacing w:line="360" w:lineRule="auto"/>
        <w:jc w:val="both"/>
        <w:rPr>
          <w:b/>
        </w:rPr>
      </w:pPr>
    </w:p>
    <w:p w14:paraId="7CDEED86" w14:textId="77777777" w:rsidR="006F5E89" w:rsidRPr="006F5E89" w:rsidRDefault="006F5E89" w:rsidP="006F5E89">
      <w:pPr>
        <w:spacing w:line="360" w:lineRule="auto"/>
        <w:ind w:firstLine="720"/>
        <w:jc w:val="both"/>
      </w:pPr>
      <w:r w:rsidRPr="006F5E89">
        <w:t xml:space="preserve">Now </w:t>
      </w:r>
      <w:r w:rsidRPr="006F5E89">
        <w:rPr>
          <w:b/>
        </w:rPr>
        <w:t xml:space="preserve">Catering </w:t>
      </w:r>
      <w:proofErr w:type="spellStart"/>
      <w:r w:rsidRPr="006F5E89">
        <w:rPr>
          <w:b/>
        </w:rPr>
        <w:t>delVia</w:t>
      </w:r>
      <w:proofErr w:type="spellEnd"/>
      <w:r w:rsidRPr="006F5E89">
        <w:t xml:space="preserve"> still using manual management system to maintain the </w:t>
      </w:r>
      <w:r w:rsidRPr="006F5E89">
        <w:rPr>
          <w:b/>
          <w:bCs/>
        </w:rPr>
        <w:t>services</w:t>
      </w:r>
      <w:r w:rsidRPr="006F5E89">
        <w:rPr>
          <w:b/>
        </w:rPr>
        <w:t xml:space="preserve"> </w:t>
      </w:r>
      <w:r w:rsidRPr="006F5E89">
        <w:t>and</w:t>
      </w:r>
      <w:r w:rsidRPr="006F5E89">
        <w:rPr>
          <w:b/>
        </w:rPr>
        <w:t xml:space="preserve"> purchase transactions</w:t>
      </w:r>
      <w:r w:rsidRPr="006F5E89">
        <w:t xml:space="preserve">. You as her precious friend wants to help </w:t>
      </w:r>
      <w:r w:rsidRPr="006F5E89">
        <w:rPr>
          <w:b/>
        </w:rPr>
        <w:t xml:space="preserve">Catering </w:t>
      </w:r>
      <w:proofErr w:type="spellStart"/>
      <w:r w:rsidRPr="006F5E89">
        <w:rPr>
          <w:b/>
        </w:rPr>
        <w:t>delVia</w:t>
      </w:r>
      <w:proofErr w:type="spellEnd"/>
      <w:r w:rsidRPr="006F5E89">
        <w:t xml:space="preserve"> to create a database system that can store data and maintain the </w:t>
      </w:r>
      <w:r w:rsidRPr="006F5E89">
        <w:rPr>
          <w:b/>
          <w:bCs/>
        </w:rPr>
        <w:t>services</w:t>
      </w:r>
      <w:r w:rsidRPr="006F5E89">
        <w:t xml:space="preserve"> and </w:t>
      </w:r>
      <w:r w:rsidRPr="006F5E89">
        <w:rPr>
          <w:b/>
        </w:rPr>
        <w:t>purchase transactions</w:t>
      </w:r>
      <w:r w:rsidRPr="006F5E89">
        <w:t>. The tasks that you must do are:</w:t>
      </w:r>
    </w:p>
    <w:p w14:paraId="0F4B2C63"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w:t>
      </w:r>
      <w:r w:rsidRPr="006F5E89">
        <w:rPr>
          <w:rFonts w:ascii="Times New Roman" w:hAnsi="Times New Roman" w:cs="Times New Roman"/>
          <w:b/>
          <w:sz w:val="24"/>
          <w:szCs w:val="24"/>
        </w:rPr>
        <w:t xml:space="preserve">Entity Relationship Diagram </w:t>
      </w:r>
      <w:r w:rsidRPr="006F5E89">
        <w:rPr>
          <w:rFonts w:ascii="Times New Roman" w:hAnsi="Times New Roman" w:cs="Times New Roman"/>
          <w:sz w:val="24"/>
          <w:szCs w:val="24"/>
        </w:rPr>
        <w:t xml:space="preserve">to maintain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51F28B6F"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a database system using </w:t>
      </w:r>
      <w:r w:rsidRPr="006F5E89">
        <w:rPr>
          <w:rFonts w:ascii="Times New Roman" w:hAnsi="Times New Roman" w:cs="Times New Roman"/>
          <w:b/>
          <w:sz w:val="24"/>
          <w:szCs w:val="24"/>
        </w:rPr>
        <w:t>DDL syntax</w:t>
      </w:r>
      <w:r w:rsidRPr="006F5E89">
        <w:rPr>
          <w:rFonts w:ascii="Times New Roman" w:hAnsi="Times New Roman" w:cs="Times New Roman"/>
          <w:sz w:val="24"/>
          <w:szCs w:val="24"/>
        </w:rPr>
        <w:t xml:space="preserve"> that relevant with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60DC0760"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fill the tables in database systems with data based on the following conditions:</w:t>
      </w:r>
    </w:p>
    <w:p w14:paraId="7413D6D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Master</w:t>
      </w:r>
      <w:r w:rsidRPr="006F5E89">
        <w:rPr>
          <w:rFonts w:ascii="Times New Roman" w:hAnsi="Times New Roman" w:cs="Times New Roman"/>
          <w:sz w:val="24"/>
          <w:szCs w:val="24"/>
        </w:rPr>
        <w:t xml:space="preserve"> table must be filled with more than or equals 10 data.</w:t>
      </w:r>
    </w:p>
    <w:p w14:paraId="38262F07"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table must be filled with more than or equals 15 data.</w:t>
      </w:r>
    </w:p>
    <w:p w14:paraId="2BE7047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 detail</w:t>
      </w:r>
      <w:r w:rsidRPr="006F5E89">
        <w:rPr>
          <w:rFonts w:ascii="Times New Roman" w:hAnsi="Times New Roman" w:cs="Times New Roman"/>
          <w:sz w:val="24"/>
          <w:szCs w:val="24"/>
        </w:rPr>
        <w:t xml:space="preserve"> table must be filled with more than or equals 25 data.</w:t>
      </w:r>
    </w:p>
    <w:p w14:paraId="58A36322"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For the </w:t>
      </w:r>
      <w:r w:rsidRPr="006F5E89">
        <w:rPr>
          <w:rFonts w:ascii="Times New Roman" w:hAnsi="Times New Roman" w:cs="Times New Roman"/>
          <w:b/>
          <w:sz w:val="24"/>
          <w:szCs w:val="24"/>
        </w:rPr>
        <w:t>Staff Position</w:t>
      </w:r>
      <w:r w:rsidRPr="006F5E89">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6F5E89" w:rsidRPr="006F5E89" w14:paraId="30690886" w14:textId="77777777" w:rsidTr="003A0DB6">
        <w:trPr>
          <w:jc w:val="center"/>
        </w:trPr>
        <w:tc>
          <w:tcPr>
            <w:tcW w:w="6480" w:type="dxa"/>
            <w:gridSpan w:val="2"/>
            <w:shd w:val="clear" w:color="auto" w:fill="7F7F7F" w:themeFill="text1" w:themeFillTint="80"/>
            <w:vAlign w:val="center"/>
          </w:tcPr>
          <w:p w14:paraId="0F1EECA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Staff Position Names</w:t>
            </w:r>
          </w:p>
        </w:tc>
      </w:tr>
      <w:tr w:rsidR="006F5E89" w:rsidRPr="006F5E89" w14:paraId="6FEA19AC" w14:textId="77777777" w:rsidTr="003A0DB6">
        <w:trPr>
          <w:jc w:val="center"/>
        </w:trPr>
        <w:tc>
          <w:tcPr>
            <w:tcW w:w="3240" w:type="dxa"/>
            <w:vAlign w:val="center"/>
          </w:tcPr>
          <w:p w14:paraId="4878D85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CEO</w:t>
            </w:r>
          </w:p>
        </w:tc>
        <w:tc>
          <w:tcPr>
            <w:tcW w:w="3240" w:type="dxa"/>
          </w:tcPr>
          <w:p w14:paraId="5F0F7AE2"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Secretary</w:t>
            </w:r>
          </w:p>
        </w:tc>
      </w:tr>
      <w:tr w:rsidR="006F5E89" w:rsidRPr="006F5E89" w14:paraId="0FC07FE5" w14:textId="77777777" w:rsidTr="003A0DB6">
        <w:trPr>
          <w:jc w:val="center"/>
        </w:trPr>
        <w:tc>
          <w:tcPr>
            <w:tcW w:w="3240" w:type="dxa"/>
            <w:vAlign w:val="center"/>
          </w:tcPr>
          <w:p w14:paraId="02E7D91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Treasurer</w:t>
            </w:r>
          </w:p>
        </w:tc>
        <w:tc>
          <w:tcPr>
            <w:tcW w:w="3240" w:type="dxa"/>
          </w:tcPr>
          <w:p w14:paraId="137F252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Promotion</w:t>
            </w:r>
          </w:p>
        </w:tc>
      </w:tr>
      <w:tr w:rsidR="006F5E89" w:rsidRPr="006F5E89" w14:paraId="2D6D6DA7" w14:textId="77777777" w:rsidTr="003A0DB6">
        <w:trPr>
          <w:jc w:val="center"/>
        </w:trPr>
        <w:tc>
          <w:tcPr>
            <w:tcW w:w="3240" w:type="dxa"/>
            <w:vAlign w:val="center"/>
          </w:tcPr>
          <w:p w14:paraId="66F725F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Marketing</w:t>
            </w:r>
          </w:p>
        </w:tc>
        <w:tc>
          <w:tcPr>
            <w:tcW w:w="3240" w:type="dxa"/>
          </w:tcPr>
          <w:p w14:paraId="32777FC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Inventory Manager</w:t>
            </w:r>
          </w:p>
        </w:tc>
      </w:tr>
      <w:tr w:rsidR="006F5E89" w:rsidRPr="006F5E89" w14:paraId="11573F78" w14:textId="77777777" w:rsidTr="003A0DB6">
        <w:trPr>
          <w:jc w:val="center"/>
        </w:trPr>
        <w:tc>
          <w:tcPr>
            <w:tcW w:w="3240" w:type="dxa"/>
            <w:vAlign w:val="center"/>
          </w:tcPr>
          <w:p w14:paraId="5A146546"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Head Chef</w:t>
            </w:r>
          </w:p>
        </w:tc>
        <w:tc>
          <w:tcPr>
            <w:tcW w:w="3240" w:type="dxa"/>
          </w:tcPr>
          <w:p w14:paraId="5B7E24D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Chef</w:t>
            </w:r>
          </w:p>
        </w:tc>
      </w:tr>
      <w:tr w:rsidR="006F5E89" w:rsidRPr="006F5E89" w14:paraId="080D599F" w14:textId="77777777" w:rsidTr="003A0DB6">
        <w:trPr>
          <w:jc w:val="center"/>
        </w:trPr>
        <w:tc>
          <w:tcPr>
            <w:tcW w:w="3240" w:type="dxa"/>
            <w:vAlign w:val="center"/>
          </w:tcPr>
          <w:p w14:paraId="5B2A946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Supervisor</w:t>
            </w:r>
          </w:p>
        </w:tc>
        <w:tc>
          <w:tcPr>
            <w:tcW w:w="3240" w:type="dxa"/>
          </w:tcPr>
          <w:p w14:paraId="0B8BAA3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Cashier</w:t>
            </w:r>
          </w:p>
        </w:tc>
      </w:tr>
    </w:tbl>
    <w:p w14:paraId="0333DC3E" w14:textId="77777777" w:rsidR="006F5E89" w:rsidRPr="006F5E89" w:rsidRDefault="006F5E89" w:rsidP="006F5E89">
      <w:pPr>
        <w:spacing w:line="360" w:lineRule="auto"/>
        <w:jc w:val="both"/>
      </w:pPr>
    </w:p>
    <w:p w14:paraId="7794E1D4"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transactions process for </w:t>
      </w:r>
      <w:r w:rsidRPr="006F5E89">
        <w:rPr>
          <w:rFonts w:ascii="Times New Roman" w:hAnsi="Times New Roman" w:cs="Times New Roman"/>
          <w:b/>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 xml:space="preserve">. </w:t>
      </w:r>
    </w:p>
    <w:p w14:paraId="25A881C6" w14:textId="3C328126" w:rsidR="006F5E89" w:rsidRDefault="006F5E89" w:rsidP="006F5E89">
      <w:pPr>
        <w:pStyle w:val="ListParagraph"/>
        <w:spacing w:line="360" w:lineRule="auto"/>
        <w:jc w:val="both"/>
        <w:rPr>
          <w:rFonts w:ascii="Times New Roman" w:hAnsi="Times New Roman" w:cs="Times New Roman"/>
          <w:sz w:val="24"/>
          <w:szCs w:val="24"/>
        </w:rPr>
      </w:pPr>
      <w:r w:rsidRPr="006F5E89">
        <w:rPr>
          <w:rFonts w:ascii="Times New Roman" w:hAnsi="Times New Roman" w:cs="Times New Roman"/>
          <w:b/>
          <w:sz w:val="24"/>
          <w:szCs w:val="24"/>
        </w:rPr>
        <w:t>Note</w:t>
      </w:r>
      <w:r w:rsidRPr="006F5E89">
        <w:rPr>
          <w:rFonts w:ascii="Times New Roman" w:hAnsi="Times New Roman" w:cs="Times New Roman"/>
          <w:sz w:val="24"/>
          <w:szCs w:val="24"/>
        </w:rPr>
        <w:t xml:space="preserve">: DML syntax to </w:t>
      </w:r>
      <w:r w:rsidRPr="006F5E89">
        <w:rPr>
          <w:rFonts w:ascii="Times New Roman" w:hAnsi="Times New Roman" w:cs="Times New Roman"/>
          <w:b/>
          <w:sz w:val="24"/>
          <w:szCs w:val="24"/>
        </w:rPr>
        <w:t>fill database</w:t>
      </w:r>
      <w:r w:rsidRPr="006F5E89">
        <w:rPr>
          <w:rFonts w:ascii="Times New Roman" w:hAnsi="Times New Roman" w:cs="Times New Roman"/>
          <w:sz w:val="24"/>
          <w:szCs w:val="24"/>
        </w:rPr>
        <w:t xml:space="preserve"> and DML syntax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w:t>
      </w:r>
      <w:r w:rsidRPr="006F5E89">
        <w:rPr>
          <w:rFonts w:ascii="Times New Roman" w:hAnsi="Times New Roman" w:cs="Times New Roman"/>
          <w:b/>
          <w:sz w:val="24"/>
          <w:szCs w:val="24"/>
        </w:rPr>
        <w:t>transactions process</w:t>
      </w:r>
      <w:r w:rsidRPr="006F5E89">
        <w:rPr>
          <w:rFonts w:ascii="Times New Roman" w:hAnsi="Times New Roman" w:cs="Times New Roman"/>
          <w:sz w:val="24"/>
          <w:szCs w:val="24"/>
        </w:rPr>
        <w:t xml:space="preserve"> should be a </w:t>
      </w:r>
      <w:r w:rsidRPr="006F5E89">
        <w:rPr>
          <w:rFonts w:ascii="Times New Roman" w:hAnsi="Times New Roman" w:cs="Times New Roman"/>
          <w:b/>
          <w:sz w:val="24"/>
          <w:szCs w:val="24"/>
        </w:rPr>
        <w:t>different query</w:t>
      </w:r>
      <w:r w:rsidRPr="006F5E89">
        <w:rPr>
          <w:rFonts w:ascii="Times New Roman" w:hAnsi="Times New Roman" w:cs="Times New Roman"/>
          <w:sz w:val="24"/>
          <w:szCs w:val="24"/>
        </w:rPr>
        <w:t>.</w:t>
      </w:r>
    </w:p>
    <w:p w14:paraId="78917321" w14:textId="77777777" w:rsidR="00B47487" w:rsidRPr="006F5E89" w:rsidRDefault="00B47487" w:rsidP="006F5E89">
      <w:pPr>
        <w:pStyle w:val="ListParagraph"/>
        <w:spacing w:line="360" w:lineRule="auto"/>
        <w:jc w:val="both"/>
        <w:rPr>
          <w:rFonts w:ascii="Times New Roman" w:hAnsi="Times New Roman" w:cs="Times New Roman"/>
          <w:sz w:val="24"/>
          <w:szCs w:val="24"/>
        </w:rPr>
      </w:pPr>
    </w:p>
    <w:p w14:paraId="4C8747CB"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To support database management process in </w:t>
      </w:r>
      <w:r w:rsidRPr="006F5E89">
        <w:rPr>
          <w:rFonts w:ascii="Times New Roman" w:hAnsi="Times New Roman" w:cs="Times New Roman"/>
          <w:b/>
          <w:sz w:val="24"/>
          <w:szCs w:val="24"/>
        </w:rPr>
        <w:t xml:space="preserve">Catering </w:t>
      </w:r>
      <w:proofErr w:type="spellStart"/>
      <w:r w:rsidRPr="006F5E89">
        <w:rPr>
          <w:rFonts w:ascii="Times New Roman" w:hAnsi="Times New Roman" w:cs="Times New Roman"/>
          <w:b/>
          <w:sz w:val="24"/>
          <w:szCs w:val="24"/>
        </w:rPr>
        <w:t>delVia</w:t>
      </w:r>
      <w:proofErr w:type="spellEnd"/>
      <w:r w:rsidRPr="006F5E89">
        <w:rPr>
          <w:rFonts w:ascii="Times New Roman" w:hAnsi="Times New Roman" w:cs="Times New Roman"/>
          <w:sz w:val="24"/>
          <w:szCs w:val="24"/>
        </w:rPr>
        <w:t>,</w:t>
      </w:r>
      <w:r w:rsidRPr="006F5E89">
        <w:rPr>
          <w:rFonts w:ascii="Times New Roman" w:hAnsi="Times New Roman" w:cs="Times New Roman"/>
          <w:b/>
          <w:sz w:val="24"/>
          <w:szCs w:val="24"/>
        </w:rPr>
        <w:t xml:space="preserve"> </w:t>
      </w:r>
      <w:r w:rsidRPr="006F5E89">
        <w:rPr>
          <w:rFonts w:ascii="Times New Roman" w:hAnsi="Times New Roman" w:cs="Times New Roman"/>
          <w:sz w:val="24"/>
          <w:szCs w:val="24"/>
        </w:rPr>
        <w:t>Rika asked you to provide some query that resulting important data. The requirements that asked from her are:</w:t>
      </w:r>
    </w:p>
    <w:p w14:paraId="7CDA1FCB"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StaffName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StaffPositionName</w:t>
      </w:r>
      <w:proofErr w:type="spellEnd"/>
      <w:r w:rsidRPr="006F5E89">
        <w:rPr>
          <w:rFonts w:ascii="Times New Roman" w:hAnsi="Times New Roman" w:cs="Times New Roman"/>
          <w:sz w:val="24"/>
          <w:szCs w:val="24"/>
        </w:rPr>
        <w:t>, and Total Activity (obtained by counting the services and purchase transaction made by the staff) for every staff whose salary is between 1000000 and 4000000 and has total activity of more than 2.</w:t>
      </w:r>
    </w:p>
    <w:p w14:paraId="5702A1E9"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B0A4888" w14:textId="195B6C4B" w:rsid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CustomerID</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and Pax Bought (obtained by calculating the sum of pax in each transaction) for every male customer and every transaction that occurred within the first half of the year. </w:t>
      </w:r>
    </w:p>
    <w:p w14:paraId="63563DBB" w14:textId="77777777" w:rsidR="006F5E89" w:rsidRPr="006F5E89" w:rsidRDefault="006F5E89" w:rsidP="006F5E89">
      <w:pPr>
        <w:spacing w:line="360" w:lineRule="auto"/>
        <w:jc w:val="both"/>
      </w:pPr>
    </w:p>
    <w:p w14:paraId="748D378F"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IngredientName</w:t>
      </w:r>
      <w:proofErr w:type="spellEnd"/>
      <w:r w:rsidRPr="006F5E89">
        <w:rPr>
          <w:rFonts w:ascii="Times New Roman" w:hAnsi="Times New Roman" w:cs="Times New Roman"/>
          <w:sz w:val="24"/>
          <w:szCs w:val="24"/>
        </w:rPr>
        <w:t>, Ingredient Bought (obtained by calculating the sum of quantity of each purchase), Purchase Count (obtained by counting the number of purchase), and Total Expenses (obtained by calculating the sum of quantity * ingredient price) for every ingredient that is purchased in even month and happened in day between 2 and 5 of the week.</w:t>
      </w:r>
    </w:p>
    <w:p w14:paraId="689964F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FC2D628"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First Name (obtained from staff’s first name), Transaction Count (obtained by counting the number of transaction), and Pax Sold (obtained by calculating the sum of pax sold from each transaction) for every staff that has odd id and serves customer with even id. </w:t>
      </w:r>
    </w:p>
    <w:p w14:paraId="509E9D7D"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700C9FE5"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Select Vendor Name (obtained from </w:t>
      </w:r>
      <w:proofErr w:type="spellStart"/>
      <w:r w:rsidRPr="006F5E89">
        <w:rPr>
          <w:rFonts w:ascii="Times New Roman" w:hAnsi="Times New Roman" w:cs="Times New Roman"/>
          <w:sz w:val="24"/>
          <w:szCs w:val="24"/>
        </w:rPr>
        <w:t>VendorName</w:t>
      </w:r>
      <w:proofErr w:type="spellEnd"/>
      <w:r w:rsidRPr="006F5E89">
        <w:rPr>
          <w:rFonts w:ascii="Times New Roman" w:hAnsi="Times New Roman" w:cs="Times New Roman"/>
          <w:sz w:val="24"/>
          <w:szCs w:val="24"/>
        </w:rPr>
        <w:t xml:space="preserve"> without ‘PT. ’), </w:t>
      </w:r>
      <w:proofErr w:type="spellStart"/>
      <w:r w:rsidRPr="006F5E89">
        <w:rPr>
          <w:rFonts w:ascii="Times New Roman" w:hAnsi="Times New Roman" w:cs="Times New Roman"/>
          <w:sz w:val="24"/>
          <w:szCs w:val="24"/>
        </w:rPr>
        <w:t>IngredientName</w:t>
      </w:r>
      <w:proofErr w:type="spellEnd"/>
      <w:r w:rsidRPr="006F5E89">
        <w:rPr>
          <w:rFonts w:ascii="Times New Roman" w:hAnsi="Times New Roman" w:cs="Times New Roman"/>
          <w:sz w:val="24"/>
          <w:szCs w:val="24"/>
        </w:rPr>
        <w:t>, and Ingredient Price (obtained by adding ‘</w:t>
      </w:r>
      <w:proofErr w:type="spellStart"/>
      <w:r w:rsidRPr="006F5E89">
        <w:rPr>
          <w:rFonts w:ascii="Times New Roman" w:hAnsi="Times New Roman" w:cs="Times New Roman"/>
          <w:sz w:val="24"/>
          <w:szCs w:val="24"/>
        </w:rPr>
        <w:t>Rp</w:t>
      </w:r>
      <w:proofErr w:type="spellEnd"/>
      <w:r w:rsidRPr="006F5E89">
        <w:rPr>
          <w:rFonts w:ascii="Times New Roman" w:hAnsi="Times New Roman" w:cs="Times New Roman"/>
          <w:sz w:val="24"/>
          <w:szCs w:val="24"/>
        </w:rPr>
        <w:t xml:space="preserve">. ’ to </w:t>
      </w:r>
      <w:proofErr w:type="spellStart"/>
      <w:r w:rsidRPr="006F5E89">
        <w:rPr>
          <w:rFonts w:ascii="Times New Roman" w:hAnsi="Times New Roman" w:cs="Times New Roman"/>
          <w:sz w:val="24"/>
          <w:szCs w:val="24"/>
        </w:rPr>
        <w:t>IngredientPrice</w:t>
      </w:r>
      <w:proofErr w:type="spellEnd"/>
      <w:r w:rsidRPr="006F5E89">
        <w:rPr>
          <w:rFonts w:ascii="Times New Roman" w:hAnsi="Times New Roman" w:cs="Times New Roman"/>
          <w:sz w:val="24"/>
          <w:szCs w:val="24"/>
        </w:rPr>
        <w:t xml:space="preserve">) for every purchase with ingredient price more than or equal to the average of all ingredient, and ingredient stock lower than 250. </w:t>
      </w:r>
    </w:p>
    <w:p w14:paraId="2F5F0C1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C5F26B7"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95D3750" w14:textId="2BD7FF3E"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TransactionDate</w:t>
      </w:r>
      <w:proofErr w:type="spellEnd"/>
      <w:r w:rsidRPr="006F5E89">
        <w:rPr>
          <w:rFonts w:ascii="Times New Roman" w:hAnsi="Times New Roman" w:cs="Times New Roman"/>
          <w:sz w:val="24"/>
          <w:szCs w:val="24"/>
        </w:rPr>
        <w:t xml:space="preserve"> (obtained from </w:t>
      </w:r>
      <w:proofErr w:type="spellStart"/>
      <w:r w:rsidRPr="006F5E89">
        <w:rPr>
          <w:rFonts w:ascii="Times New Roman" w:hAnsi="Times New Roman" w:cs="Times New Roman"/>
          <w:sz w:val="24"/>
          <w:szCs w:val="24"/>
        </w:rPr>
        <w:t>PurchaseDate</w:t>
      </w:r>
      <w:proofErr w:type="spellEnd"/>
      <w:r w:rsidRPr="006F5E89">
        <w:rPr>
          <w:rFonts w:ascii="Times New Roman" w:hAnsi="Times New Roman" w:cs="Times New Roman"/>
          <w:sz w:val="24"/>
          <w:szCs w:val="24"/>
        </w:rPr>
        <w:t xml:space="preserve"> with ‘Mon dd, </w:t>
      </w:r>
      <w:proofErr w:type="spellStart"/>
      <w:r w:rsidRPr="006F5E89">
        <w:rPr>
          <w:rFonts w:ascii="Times New Roman" w:hAnsi="Times New Roman" w:cs="Times New Roman"/>
          <w:sz w:val="24"/>
          <w:szCs w:val="24"/>
        </w:rPr>
        <w:t>yyyy</w:t>
      </w:r>
      <w:proofErr w:type="spellEnd"/>
      <w:r w:rsidRPr="006F5E89">
        <w:rPr>
          <w:rFonts w:ascii="Times New Roman" w:hAnsi="Times New Roman" w:cs="Times New Roman"/>
          <w:sz w:val="24"/>
          <w:szCs w:val="24"/>
        </w:rPr>
        <w:t xml:space="preserve">’ format), </w:t>
      </w:r>
      <w:proofErr w:type="spellStart"/>
      <w:r w:rsidRPr="006F5E89">
        <w:rPr>
          <w:rFonts w:ascii="Times New Roman" w:hAnsi="Times New Roman" w:cs="Times New Roman"/>
          <w:sz w:val="24"/>
          <w:szCs w:val="24"/>
        </w:rPr>
        <w:t>MenuName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xml:space="preserve">, Brief Description (obtained from the first 2 words from </w:t>
      </w:r>
      <w:proofErr w:type="spellStart"/>
      <w:r w:rsidRPr="006F5E89">
        <w:rPr>
          <w:rFonts w:ascii="Times New Roman" w:hAnsi="Times New Roman" w:cs="Times New Roman"/>
          <w:sz w:val="24"/>
          <w:szCs w:val="24"/>
        </w:rPr>
        <w:t>MenuDescription</w:t>
      </w:r>
      <w:proofErr w:type="spellEnd"/>
      <w:r w:rsidRPr="006F5E89">
        <w:rPr>
          <w:rFonts w:ascii="Times New Roman" w:hAnsi="Times New Roman" w:cs="Times New Roman"/>
          <w:sz w:val="24"/>
          <w:szCs w:val="24"/>
        </w:rPr>
        <w:t xml:space="preserve">), Pax, Total Price (obtained by calculating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xml:space="preserve"> </w:t>
      </w:r>
      <w:r w:rsidR="00371FE6">
        <w:rPr>
          <w:rFonts w:ascii="Times New Roman" w:hAnsi="Times New Roman" w:cs="Times New Roman"/>
          <w:sz w:val="24"/>
          <w:szCs w:val="24"/>
        </w:rPr>
        <w:t>times</w:t>
      </w:r>
      <w:r w:rsidRPr="006F5E89">
        <w:rPr>
          <w:rFonts w:ascii="Times New Roman" w:hAnsi="Times New Roman" w:cs="Times New Roman"/>
          <w:sz w:val="24"/>
          <w:szCs w:val="24"/>
        </w:rPr>
        <w:t xml:space="preserve"> Pax) for every menu with price more than the average of all menu and pax sold more than 100 in each transaction.  </w:t>
      </w:r>
    </w:p>
    <w:p w14:paraId="281FC338"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590F5F0"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0537D3AE" w14:textId="4D7D9B9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Name (obtained from </w:t>
      </w:r>
      <w:proofErr w:type="spellStart"/>
      <w:r w:rsidRPr="006F5E89">
        <w:rPr>
          <w:rFonts w:ascii="Times New Roman" w:hAnsi="Times New Roman" w:cs="Times New Roman"/>
          <w:sz w:val="24"/>
          <w:szCs w:val="24"/>
        </w:rPr>
        <w:t>StaffName</w:t>
      </w:r>
      <w:proofErr w:type="spellEnd"/>
      <w:r w:rsidRPr="006F5E89">
        <w:rPr>
          <w:rFonts w:ascii="Times New Roman" w:hAnsi="Times New Roman" w:cs="Times New Roman"/>
          <w:sz w:val="24"/>
          <w:szCs w:val="24"/>
        </w:rPr>
        <w:t xml:space="preserve"> in uppercase letter), Purchase Date (obtained Purchase date in ‘Mon dd, </w:t>
      </w:r>
      <w:proofErr w:type="spellStart"/>
      <w:r w:rsidRPr="006F5E89">
        <w:rPr>
          <w:rFonts w:ascii="Times New Roman" w:hAnsi="Times New Roman" w:cs="Times New Roman"/>
          <w:sz w:val="24"/>
          <w:szCs w:val="24"/>
        </w:rPr>
        <w:t>yyyy</w:t>
      </w:r>
      <w:proofErr w:type="spellEnd"/>
      <w:r w:rsidRPr="006F5E89">
        <w:rPr>
          <w:rFonts w:ascii="Times New Roman" w:hAnsi="Times New Roman" w:cs="Times New Roman"/>
          <w:sz w:val="24"/>
          <w:szCs w:val="24"/>
        </w:rPr>
        <w:t xml:space="preserve">’ format), Quantity Bought (obtained by calculating sum of quantity and adding ‘ pcs’ </w:t>
      </w:r>
      <w:r w:rsidR="00B32086">
        <w:rPr>
          <w:rFonts w:ascii="Times New Roman" w:hAnsi="Times New Roman" w:cs="Times New Roman"/>
          <w:sz w:val="24"/>
          <w:szCs w:val="24"/>
        </w:rPr>
        <w:t>at</w:t>
      </w:r>
      <w:r w:rsidRPr="006F5E89">
        <w:rPr>
          <w:rFonts w:ascii="Times New Roman" w:hAnsi="Times New Roman" w:cs="Times New Roman"/>
          <w:sz w:val="24"/>
          <w:szCs w:val="24"/>
        </w:rPr>
        <w:t xml:space="preserve"> the end) for every purchase that occurred in even month with ingredient that has price lower than the maximum price of all ingredient. </w:t>
      </w:r>
    </w:p>
    <w:p w14:paraId="49C0655F"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74FDB8F6"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44ADB233" w14:textId="66C6C473"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Email (obtained from </w:t>
      </w:r>
      <w:proofErr w:type="spellStart"/>
      <w:r w:rsidRPr="006F5E89">
        <w:rPr>
          <w:rFonts w:ascii="Times New Roman" w:hAnsi="Times New Roman" w:cs="Times New Roman"/>
          <w:sz w:val="24"/>
          <w:szCs w:val="24"/>
        </w:rPr>
        <w:t>CustomerEmail</w:t>
      </w:r>
      <w:proofErr w:type="spellEnd"/>
      <w:r w:rsidRPr="006F5E89">
        <w:rPr>
          <w:rFonts w:ascii="Times New Roman" w:hAnsi="Times New Roman" w:cs="Times New Roman"/>
          <w:sz w:val="24"/>
          <w:szCs w:val="24"/>
        </w:rPr>
        <w:t xml:space="preserve"> before ‘@’), Menu Name (obtained from </w:t>
      </w:r>
      <w:proofErr w:type="spellStart"/>
      <w:r w:rsidRPr="006F5E89">
        <w:rPr>
          <w:rFonts w:ascii="Times New Roman" w:hAnsi="Times New Roman" w:cs="Times New Roman"/>
          <w:sz w:val="24"/>
          <w:szCs w:val="24"/>
        </w:rPr>
        <w:t>MenuName</w:t>
      </w:r>
      <w:proofErr w:type="spellEnd"/>
      <w:r w:rsidRPr="006F5E89">
        <w:rPr>
          <w:rFonts w:ascii="Times New Roman" w:hAnsi="Times New Roman" w:cs="Times New Roman"/>
          <w:sz w:val="24"/>
          <w:szCs w:val="24"/>
        </w:rPr>
        <w:t xml:space="preserve"> in lowercase), and Pax Bought (obtained by calculating the sum of pax) for every transaction that serves male customer and pax more than or equal to the average of all pax.</w:t>
      </w:r>
    </w:p>
    <w:p w14:paraId="569A19AE"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70D8092A" w14:textId="77777777" w:rsidR="006F5E89" w:rsidRPr="007F7A30" w:rsidRDefault="006F5E89" w:rsidP="006F5E89">
      <w:pPr>
        <w:pStyle w:val="ListParagraph"/>
        <w:spacing w:line="360" w:lineRule="auto"/>
        <w:ind w:left="1440"/>
        <w:jc w:val="both"/>
        <w:rPr>
          <w:rFonts w:ascii="Times New Roman" w:hAnsi="Times New Roman" w:cs="Times New Roman"/>
        </w:rPr>
      </w:pPr>
    </w:p>
    <w:p w14:paraId="2AE4921C" w14:textId="36372018"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proofErr w:type="spellStart"/>
      <w:r w:rsidRPr="006F5E89">
        <w:rPr>
          <w:rFonts w:ascii="Times New Roman" w:hAnsi="Times New Roman" w:cs="Times New Roman"/>
          <w:b/>
          <w:sz w:val="24"/>
          <w:szCs w:val="24"/>
        </w:rPr>
        <w:t>LoyalCustomerView</w:t>
      </w:r>
      <w:proofErr w:type="spellEnd"/>
      <w:r w:rsidRPr="006F5E89">
        <w:rPr>
          <w:rFonts w:ascii="Times New Roman" w:hAnsi="Times New Roman" w:cs="Times New Roman"/>
          <w:sz w:val="24"/>
          <w:szCs w:val="24"/>
        </w:rPr>
        <w:t xml:space="preserve">’ to 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Total Transaction (obtained by counting the customer id), Total Pax Purchased (obtained by calculating the sum of pax), and Total price (obtained by calculating the sum of pax </w:t>
      </w:r>
      <w:r w:rsidR="00B32086">
        <w:rPr>
          <w:rFonts w:ascii="Times New Roman" w:hAnsi="Times New Roman" w:cs="Times New Roman"/>
          <w:sz w:val="24"/>
          <w:szCs w:val="24"/>
        </w:rPr>
        <w:t>times</w:t>
      </w:r>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for every female customer that that has made a transaction more than two times.</w:t>
      </w:r>
    </w:p>
    <w:p w14:paraId="1DC60DC5"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20B10FD"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proofErr w:type="spellStart"/>
      <w:r w:rsidRPr="006F5E89">
        <w:rPr>
          <w:rFonts w:ascii="Times New Roman" w:hAnsi="Times New Roman" w:cs="Times New Roman"/>
          <w:b/>
          <w:sz w:val="24"/>
          <w:szCs w:val="24"/>
        </w:rPr>
        <w:t>VendorRecapView</w:t>
      </w:r>
      <w:proofErr w:type="spellEnd"/>
      <w:r w:rsidRPr="006F5E89">
        <w:rPr>
          <w:rFonts w:ascii="Times New Roman" w:hAnsi="Times New Roman" w:cs="Times New Roman"/>
          <w:sz w:val="24"/>
          <w:szCs w:val="24"/>
        </w:rPr>
        <w:t xml:space="preserve">’ to display </w:t>
      </w:r>
      <w:proofErr w:type="spellStart"/>
      <w:r w:rsidRPr="006F5E89">
        <w:rPr>
          <w:rFonts w:ascii="Times New Roman" w:hAnsi="Times New Roman" w:cs="Times New Roman"/>
          <w:sz w:val="24"/>
          <w:szCs w:val="24"/>
        </w:rPr>
        <w:t>VendorName</w:t>
      </w:r>
      <w:proofErr w:type="spellEnd"/>
      <w:r w:rsidRPr="006F5E89">
        <w:rPr>
          <w:rFonts w:ascii="Times New Roman" w:hAnsi="Times New Roman" w:cs="Times New Roman"/>
          <w:sz w:val="24"/>
          <w:szCs w:val="24"/>
        </w:rPr>
        <w:t xml:space="preserve">, Purchases Made (obtained by counting the </w:t>
      </w:r>
      <w:proofErr w:type="spellStart"/>
      <w:r w:rsidRPr="006F5E89">
        <w:rPr>
          <w:rFonts w:ascii="Times New Roman" w:hAnsi="Times New Roman" w:cs="Times New Roman"/>
          <w:sz w:val="24"/>
          <w:szCs w:val="24"/>
        </w:rPr>
        <w:t>vendorID</w:t>
      </w:r>
      <w:proofErr w:type="spellEnd"/>
      <w:r w:rsidRPr="006F5E89">
        <w:rPr>
          <w:rFonts w:ascii="Times New Roman" w:hAnsi="Times New Roman" w:cs="Times New Roman"/>
          <w:sz w:val="24"/>
          <w:szCs w:val="24"/>
        </w:rPr>
        <w:t>), and Ingredients Purchased (obtained by calculating the sum of quantity) for every vendor that has made a transaction more than once and ingredients with stock more than 150.</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0D513BAA"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Entity Relationship Diagram </w:t>
      </w:r>
      <w:proofErr w:type="gramStart"/>
      <w:r w:rsidRPr="006F5E89">
        <w:rPr>
          <w:rFonts w:ascii="Times New Roman" w:hAnsi="Times New Roman" w:cs="Times New Roman"/>
          <w:sz w:val="24"/>
          <w:szCs w:val="24"/>
        </w:rPr>
        <w:t>(.</w:t>
      </w:r>
      <w:proofErr w:type="spellStart"/>
      <w:r w:rsidR="0050412F">
        <w:rPr>
          <w:rFonts w:ascii="Times New Roman" w:hAnsi="Times New Roman" w:cs="Times New Roman"/>
          <w:sz w:val="24"/>
          <w:szCs w:val="24"/>
        </w:rPr>
        <w:t>vpp</w:t>
      </w:r>
      <w:proofErr w:type="spellEnd"/>
      <w:proofErr w:type="gramEnd"/>
      <w:r w:rsidRPr="006F5E89">
        <w:rPr>
          <w:rFonts w:ascii="Times New Roman" w:hAnsi="Times New Roman" w:cs="Times New Roman"/>
          <w:sz w:val="24"/>
          <w:szCs w:val="24"/>
        </w:rPr>
        <w:t>, .</w:t>
      </w:r>
      <w:proofErr w:type="spellStart"/>
      <w:r w:rsidRPr="006F5E89">
        <w:rPr>
          <w:rFonts w:ascii="Times New Roman" w:hAnsi="Times New Roman" w:cs="Times New Roman"/>
          <w:sz w:val="24"/>
          <w:szCs w:val="24"/>
        </w:rPr>
        <w:t>png</w:t>
      </w:r>
      <w:proofErr w:type="spellEnd"/>
      <w:r w:rsidRPr="006F5E89">
        <w:rPr>
          <w:rFonts w:ascii="Times New Roman" w:hAnsi="Times New Roman" w:cs="Times New Roman"/>
          <w:sz w:val="24"/>
          <w:szCs w:val="24"/>
        </w:rPr>
        <w:t>)</w:t>
      </w:r>
    </w:p>
    <w:p w14:paraId="0301CA14"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create the database system.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76B20D8C"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insert data into tables.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27BE9B1D"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simulate the transactions processes.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56517DA0" w14:textId="09011738" w:rsid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bookmarkStart w:id="0" w:name="_GoBack"/>
      <w:bookmarkEnd w:id="0"/>
      <w:r w:rsidRPr="006F5E89">
        <w:rPr>
          <w:rFonts w:ascii="Times New Roman" w:hAnsi="Times New Roman" w:cs="Times New Roman"/>
          <w:sz w:val="24"/>
          <w:szCs w:val="24"/>
        </w:rPr>
        <w:t>Query to answer the 10 cases.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09E4790B" w14:textId="26B8ABB7" w:rsidR="006F5E89" w:rsidRDefault="006F5E89">
      <w:pPr>
        <w:spacing w:after="200" w:line="276" w:lineRule="auto"/>
      </w:pPr>
      <w:r>
        <w:br w:type="page"/>
      </w:r>
    </w:p>
    <w:p w14:paraId="3D9BA468" w14:textId="77777777" w:rsidR="006F5E89" w:rsidRPr="006F5E89" w:rsidRDefault="006F5E89" w:rsidP="006F5E89">
      <w:pPr>
        <w:spacing w:line="360" w:lineRule="auto"/>
        <w:contextualSpacing/>
        <w:jc w:val="both"/>
        <w:rPr>
          <w:rStyle w:val="longtext"/>
          <w:b/>
          <w:bCs/>
          <w:shd w:val="clear" w:color="auto" w:fill="FFFFFF"/>
        </w:rPr>
      </w:pPr>
      <w:r w:rsidRPr="006F5E89">
        <w:rPr>
          <w:rStyle w:val="longtext"/>
          <w:b/>
          <w:bCs/>
          <w:shd w:val="clear" w:color="auto" w:fill="FFFFFF"/>
        </w:rPr>
        <w:lastRenderedPageBreak/>
        <w:t>Here are the rules that you must follow to create your project:</w:t>
      </w:r>
    </w:p>
    <w:p w14:paraId="16FF06D8" w14:textId="77777777" w:rsidR="006F5E89" w:rsidRPr="008968F1" w:rsidRDefault="006F5E89" w:rsidP="006F5E89">
      <w:pPr>
        <w:numPr>
          <w:ilvl w:val="0"/>
          <w:numId w:val="20"/>
        </w:numPr>
        <w:tabs>
          <w:tab w:val="clear" w:pos="3600"/>
          <w:tab w:val="num" w:pos="360"/>
        </w:tabs>
        <w:spacing w:line="360" w:lineRule="auto"/>
        <w:ind w:left="360"/>
        <w:contextualSpacing/>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0B656DF" w14:textId="50335984"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E2F9102"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01DAFE6E"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495F6973"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6C5D300D"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D13FD1" w14:textId="11AEA584" w:rsidR="00BC6DE8" w:rsidRPr="00A32343" w:rsidRDefault="006F5E89" w:rsidP="00356B3E">
      <w:pPr>
        <w:numPr>
          <w:ilvl w:val="1"/>
          <w:numId w:val="20"/>
        </w:numPr>
        <w:spacing w:line="360" w:lineRule="auto"/>
        <w:contextualSpacing/>
        <w:jc w:val="both"/>
      </w:pPr>
      <w:r w:rsidRPr="006F5E89">
        <w:rPr>
          <w:rStyle w:val="longtext"/>
          <w:color w:val="000000"/>
        </w:rPr>
        <w:t>*.DOC file (documentation of your project) that contains the reference links of additional files (image, audio, video, etc.) used in your project.</w:t>
      </w:r>
    </w:p>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F169" w14:textId="797C1DDE" w:rsidR="00815DB3" w:rsidRDefault="00815DB3" w:rsidP="00273E4A">
      <w:r>
        <w:separator/>
      </w:r>
    </w:p>
  </w:endnote>
  <w:endnote w:type="continuationSeparator" w:id="0">
    <w:p w14:paraId="45FC6029" w14:textId="3B6C3895" w:rsidR="00815DB3" w:rsidRDefault="00815DB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22376" w14:textId="77777777" w:rsidR="00815DB3" w:rsidRDefault="00815DB3" w:rsidP="00273E4A">
      <w:r>
        <w:separator/>
      </w:r>
    </w:p>
  </w:footnote>
  <w:footnote w:type="continuationSeparator" w:id="0">
    <w:p w14:paraId="198113D7" w14:textId="02E5E386" w:rsidR="00815DB3" w:rsidRDefault="00815DB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104F"/>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B3E"/>
    <w:rsid w:val="0036420F"/>
    <w:rsid w:val="0036669F"/>
    <w:rsid w:val="00366844"/>
    <w:rsid w:val="00371FE6"/>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36F48"/>
    <w:rsid w:val="00446550"/>
    <w:rsid w:val="00446D31"/>
    <w:rsid w:val="0045325D"/>
    <w:rsid w:val="004564E4"/>
    <w:rsid w:val="004633AF"/>
    <w:rsid w:val="0046440B"/>
    <w:rsid w:val="00470964"/>
    <w:rsid w:val="004716A8"/>
    <w:rsid w:val="00474FE1"/>
    <w:rsid w:val="00494E4C"/>
    <w:rsid w:val="004A6F1F"/>
    <w:rsid w:val="004B47B5"/>
    <w:rsid w:val="004B6AFE"/>
    <w:rsid w:val="004C0F0C"/>
    <w:rsid w:val="004D176C"/>
    <w:rsid w:val="004E7352"/>
    <w:rsid w:val="005023BB"/>
    <w:rsid w:val="0050412F"/>
    <w:rsid w:val="00520E03"/>
    <w:rsid w:val="00530BD1"/>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2D80"/>
    <w:rsid w:val="006F4D80"/>
    <w:rsid w:val="006F5E89"/>
    <w:rsid w:val="00701ECA"/>
    <w:rsid w:val="00720962"/>
    <w:rsid w:val="0072245D"/>
    <w:rsid w:val="00737595"/>
    <w:rsid w:val="00787247"/>
    <w:rsid w:val="007955AD"/>
    <w:rsid w:val="007B38D8"/>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1F1D"/>
    <w:rsid w:val="0097243E"/>
    <w:rsid w:val="00973849"/>
    <w:rsid w:val="009832E4"/>
    <w:rsid w:val="009A2464"/>
    <w:rsid w:val="009A3737"/>
    <w:rsid w:val="009C7801"/>
    <w:rsid w:val="009E29D9"/>
    <w:rsid w:val="00A121EE"/>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2086"/>
    <w:rsid w:val="00B440FB"/>
    <w:rsid w:val="00B4674F"/>
    <w:rsid w:val="00B47487"/>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4874"/>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4711B"/>
    <w:rsid w:val="00E502A7"/>
    <w:rsid w:val="00E642BF"/>
    <w:rsid w:val="00E660C4"/>
    <w:rsid w:val="00E83F0C"/>
    <w:rsid w:val="00EB5190"/>
    <w:rsid w:val="00EB7CD4"/>
    <w:rsid w:val="00ED5890"/>
    <w:rsid w:val="00ED7061"/>
    <w:rsid w:val="00EF17AC"/>
    <w:rsid w:val="00F03BFE"/>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DEE5-FE1A-4561-A9AB-D3742E9A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22</TotalTime>
  <Pages>8</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26</cp:revision>
  <dcterms:created xsi:type="dcterms:W3CDTF">2017-10-20T05:51:00Z</dcterms:created>
  <dcterms:modified xsi:type="dcterms:W3CDTF">2020-09-03T09:46:00Z</dcterms:modified>
</cp:coreProperties>
</file>