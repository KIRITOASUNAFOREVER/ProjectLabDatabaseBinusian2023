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3132E2" w:rsidRPr="00876A58" w14:paraId="4402C70E" w14:textId="77777777" w:rsidTr="00D833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1BCB" w14:textId="77777777" w:rsidR="003132E2" w:rsidRPr="001E7ABE" w:rsidRDefault="003132E2" w:rsidP="00D83377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en-ID"/>
              </w:rPr>
              <w:t>Project</w:t>
            </w:r>
            <w:r w:rsidRPr="00FB5FC9">
              <w:rPr>
                <w:rFonts w:ascii="Arial" w:hAnsi="Arial" w:cs="Arial"/>
                <w:b/>
                <w:sz w:val="32"/>
                <w:lang w:val="id-ID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F810752" w14:textId="77777777" w:rsidR="003132E2" w:rsidRPr="00876A58" w:rsidRDefault="003132E2" w:rsidP="00D8337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1AC4F6B" wp14:editId="1A6F704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2E2" w:rsidRPr="00876A58" w14:paraId="6B8639A2" w14:textId="77777777" w:rsidTr="00D833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3E13" w14:textId="77777777" w:rsidR="003132E2" w:rsidRPr="00B67595" w:rsidRDefault="003132E2" w:rsidP="00D8337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FB5FC9">
              <w:rPr>
                <w:rFonts w:ascii="Arial Narrow" w:hAnsi="Arial Narrow" w:cs="Tahoma"/>
                <w:sz w:val="36"/>
              </w:rPr>
              <w:t>ISYS6169 | ISYS6279 | ISYS6280 | T0206</w:t>
            </w:r>
          </w:p>
          <w:p w14:paraId="13A93E84" w14:textId="77777777" w:rsidR="003132E2" w:rsidRPr="00876A58" w:rsidRDefault="003132E2" w:rsidP="00D8337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B5FC9">
              <w:rPr>
                <w:rFonts w:ascii="Arial Narrow" w:hAnsi="Arial Narrow" w:cs="Tahoma"/>
                <w:sz w:val="36"/>
                <w:lang w:val="id-ID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CFF8BC" w14:textId="77777777" w:rsidR="003132E2" w:rsidRPr="00876A58" w:rsidRDefault="003132E2" w:rsidP="00D8337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3132E2" w:rsidRPr="00876A58" w14:paraId="6C9A0491" w14:textId="77777777" w:rsidTr="00D833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E6ED" w14:textId="77777777" w:rsidR="003132E2" w:rsidRPr="00DF718C" w:rsidRDefault="003132E2" w:rsidP="00D83377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B5FC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870DB4E" w14:textId="1CABB3AF" w:rsidR="003132E2" w:rsidRPr="0036420F" w:rsidRDefault="003132E2" w:rsidP="00D8337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132E2">
              <w:rPr>
                <w:rFonts w:ascii="Arial" w:hAnsi="Arial" w:cs="Arial"/>
                <w:b/>
                <w:sz w:val="20"/>
              </w:rPr>
              <w:t>E</w:t>
            </w:r>
            <w:r w:rsidR="00C11BA0">
              <w:rPr>
                <w:rFonts w:ascii="Arial" w:hAnsi="Arial" w:cs="Arial"/>
                <w:b/>
                <w:sz w:val="20"/>
              </w:rPr>
              <w:t>21</w:t>
            </w:r>
            <w:r w:rsidRPr="003132E2">
              <w:rPr>
                <w:rFonts w:ascii="Arial" w:hAnsi="Arial" w:cs="Arial"/>
                <w:b/>
                <w:sz w:val="20"/>
              </w:rPr>
              <w:t>2-ISYS6169-KK01-00</w:t>
            </w:r>
          </w:p>
        </w:tc>
      </w:tr>
      <w:tr w:rsidR="003132E2" w:rsidRPr="00876A58" w14:paraId="29FA99AA" w14:textId="77777777" w:rsidTr="00D833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AE2895" w14:textId="16B66CBD" w:rsidR="003132E2" w:rsidRPr="00FB5FC9" w:rsidRDefault="003132E2" w:rsidP="00D83377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B5FC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FB5FC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B5FC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7E5CFC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</w:t>
            </w:r>
            <w:r w:rsidR="007E5CFC">
              <w:rPr>
                <w:rFonts w:ascii="Arial" w:hAnsi="Arial" w:cs="Arial"/>
                <w:i/>
                <w:sz w:val="18"/>
                <w:szCs w:val="18"/>
                <w:lang w:val="en-ID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57CA5A" w14:textId="77777777" w:rsidR="003132E2" w:rsidRPr="001E7ABE" w:rsidRDefault="003132E2" w:rsidP="00D83377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FB5FC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FB5FC9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DE5E6BA" w14:textId="77777777" w:rsidR="003132E2" w:rsidRPr="00876A58" w:rsidRDefault="003132E2" w:rsidP="003132E2">
      <w:pPr>
        <w:rPr>
          <w:lang w:val="id-ID"/>
        </w:rPr>
      </w:pPr>
      <w:r w:rsidRPr="00876A58">
        <w:rPr>
          <w:lang w:val="id-ID"/>
        </w:rPr>
        <w:tab/>
      </w:r>
    </w:p>
    <w:p w14:paraId="47D12A7D" w14:textId="77777777" w:rsidR="003132E2" w:rsidRPr="00BD0E8D" w:rsidRDefault="003132E2" w:rsidP="003132E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3E57CABD" w14:textId="77777777" w:rsidR="003132E2" w:rsidRPr="000C3329" w:rsidRDefault="003132E2" w:rsidP="003132E2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49097985" w14:textId="77777777" w:rsidR="003132E2" w:rsidRPr="00C424D7" w:rsidRDefault="003132E2" w:rsidP="003132E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0B87BA63" w14:textId="77777777" w:rsidR="003132E2" w:rsidRPr="000C3329" w:rsidRDefault="003132E2" w:rsidP="003132E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71061DFC" w14:textId="77777777" w:rsidR="003132E2" w:rsidRPr="00C424D7" w:rsidRDefault="003132E2" w:rsidP="003132E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12B94B54" w14:textId="77777777" w:rsidR="003132E2" w:rsidRPr="000C3329" w:rsidRDefault="003132E2" w:rsidP="003132E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698B95E0" w14:textId="77777777" w:rsidR="003132E2" w:rsidRPr="00C424D7" w:rsidRDefault="003132E2" w:rsidP="003132E2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2B01B3B4" w14:textId="77777777" w:rsidR="003132E2" w:rsidRPr="000C3329" w:rsidRDefault="003132E2" w:rsidP="003132E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B57C77F" w14:textId="77777777" w:rsidR="003132E2" w:rsidRPr="00BD0E8D" w:rsidRDefault="003132E2" w:rsidP="003132E2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718D3B6F" w14:textId="77777777" w:rsidR="003132E2" w:rsidRPr="000C3329" w:rsidRDefault="003132E2" w:rsidP="003132E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22E0B88" w14:textId="77777777" w:rsidR="003132E2" w:rsidRPr="00BD0E8D" w:rsidRDefault="003132E2" w:rsidP="003132E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B7D4423" w14:textId="77777777" w:rsidR="003132E2" w:rsidRPr="000C3329" w:rsidRDefault="003132E2" w:rsidP="003132E2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FABC37D" w14:textId="77777777" w:rsidR="003132E2" w:rsidRPr="00BD0E8D" w:rsidRDefault="003132E2" w:rsidP="003132E2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B7764E9" w14:textId="77777777" w:rsidR="003132E2" w:rsidRPr="000C3329" w:rsidRDefault="003132E2" w:rsidP="003132E2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E66F198" w14:textId="77777777" w:rsidR="003132E2" w:rsidRPr="00BD0E8D" w:rsidRDefault="003132E2" w:rsidP="003132E2">
      <w:pPr>
        <w:ind w:left="540"/>
        <w:jc w:val="both"/>
        <w:rPr>
          <w:rStyle w:val="longtext"/>
          <w:sz w:val="18"/>
          <w:szCs w:val="18"/>
        </w:rPr>
      </w:pPr>
    </w:p>
    <w:p w14:paraId="5E4F41D6" w14:textId="77777777" w:rsidR="003132E2" w:rsidRPr="00BD0E8D" w:rsidRDefault="003132E2" w:rsidP="003132E2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19DA4FB" w14:textId="77777777" w:rsidR="003132E2" w:rsidRPr="00E30D48" w:rsidRDefault="003132E2" w:rsidP="003132E2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7CEFCC9" w14:textId="77777777" w:rsidR="003132E2" w:rsidRPr="00BD0E8D" w:rsidRDefault="003132E2" w:rsidP="003132E2">
      <w:pPr>
        <w:ind w:left="360" w:hanging="360"/>
      </w:pPr>
    </w:p>
    <w:p w14:paraId="1AC48F6D" w14:textId="77777777" w:rsidR="003132E2" w:rsidRPr="00BD0E8D" w:rsidRDefault="003132E2" w:rsidP="003132E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1BF0B5D" w14:textId="77777777" w:rsidR="003132E2" w:rsidRPr="00E30D48" w:rsidRDefault="003132E2" w:rsidP="003132E2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19239C32" w14:textId="77777777" w:rsidR="003132E2" w:rsidRPr="00BD0E8D" w:rsidRDefault="003132E2" w:rsidP="003132E2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062BE07E" w14:textId="77777777" w:rsidR="003132E2" w:rsidRPr="00BD0E8D" w:rsidRDefault="003132E2" w:rsidP="003132E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5C500056" w14:textId="77777777" w:rsidR="003132E2" w:rsidRDefault="003132E2" w:rsidP="003132E2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429D6C9" w14:textId="77777777" w:rsidR="003132E2" w:rsidRPr="00B57FC4" w:rsidRDefault="003132E2" w:rsidP="003132E2">
      <w:pPr>
        <w:ind w:left="360"/>
        <w:jc w:val="both"/>
        <w:rPr>
          <w:rStyle w:val="longtext"/>
          <w:i/>
          <w:sz w:val="18"/>
          <w:szCs w:val="18"/>
        </w:rPr>
      </w:pPr>
    </w:p>
    <w:p w14:paraId="542193F1" w14:textId="77777777" w:rsidR="003132E2" w:rsidRPr="00BE3C75" w:rsidRDefault="003132E2" w:rsidP="003132E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273563DD" w14:textId="77777777" w:rsidR="003132E2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644CA8F" w14:textId="77777777" w:rsidR="003132E2" w:rsidRPr="00BE3C75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132E2" w:rsidRPr="002B1798" w14:paraId="7D81088E" w14:textId="77777777" w:rsidTr="00D83377">
        <w:tc>
          <w:tcPr>
            <w:tcW w:w="1800" w:type="dxa"/>
            <w:shd w:val="clear" w:color="auto" w:fill="D9D9D9" w:themeFill="background1" w:themeFillShade="D9"/>
          </w:tcPr>
          <w:p w14:paraId="581BAF68" w14:textId="77777777" w:rsidR="003132E2" w:rsidRPr="002B1798" w:rsidRDefault="003132E2" w:rsidP="00D83377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3925125B" w14:textId="77777777" w:rsidR="003132E2" w:rsidRPr="002B1798" w:rsidRDefault="003132E2" w:rsidP="00D83377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E3E0446" w14:textId="77777777" w:rsidR="003132E2" w:rsidRPr="002B1798" w:rsidRDefault="003132E2" w:rsidP="00D83377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C36DBC2" w14:textId="77777777" w:rsidR="003132E2" w:rsidRPr="002B1798" w:rsidRDefault="003132E2" w:rsidP="00D83377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F994B4A" w14:textId="77777777" w:rsidR="003132E2" w:rsidRPr="002B1798" w:rsidRDefault="003132E2" w:rsidP="00D83377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6EA16FF" w14:textId="77777777" w:rsidR="003132E2" w:rsidRPr="002B1798" w:rsidRDefault="003132E2" w:rsidP="00D83377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132E2" w14:paraId="62682A0A" w14:textId="77777777" w:rsidTr="00D83377">
        <w:trPr>
          <w:trHeight w:val="422"/>
        </w:trPr>
        <w:tc>
          <w:tcPr>
            <w:tcW w:w="1800" w:type="dxa"/>
            <w:vAlign w:val="center"/>
          </w:tcPr>
          <w:p w14:paraId="5A321A35" w14:textId="77777777" w:rsidR="003132E2" w:rsidRPr="00F92B19" w:rsidRDefault="003132E2" w:rsidP="00D83377">
            <w:pPr>
              <w:jc w:val="center"/>
              <w:rPr>
                <w:bCs/>
              </w:rPr>
            </w:pPr>
            <w:r w:rsidRPr="00F92B19">
              <w:rPr>
                <w:bCs/>
              </w:rPr>
              <w:t>30%</w:t>
            </w:r>
          </w:p>
        </w:tc>
        <w:tc>
          <w:tcPr>
            <w:tcW w:w="1800" w:type="dxa"/>
            <w:vAlign w:val="center"/>
          </w:tcPr>
          <w:p w14:paraId="4F244F60" w14:textId="77777777" w:rsidR="003132E2" w:rsidRPr="00F92B19" w:rsidRDefault="003132E2" w:rsidP="00D8337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F92B19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3F05F3D6" w14:textId="77777777" w:rsidR="003132E2" w:rsidRPr="00F92B19" w:rsidRDefault="003132E2" w:rsidP="00D8337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F92B19">
              <w:rPr>
                <w:bCs/>
              </w:rPr>
              <w:t>0%</w:t>
            </w:r>
          </w:p>
        </w:tc>
      </w:tr>
    </w:tbl>
    <w:p w14:paraId="51219E8B" w14:textId="77777777" w:rsidR="003132E2" w:rsidRDefault="003132E2" w:rsidP="003132E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1CC1D54" w14:textId="77777777" w:rsidR="003132E2" w:rsidRPr="00571235" w:rsidRDefault="003132E2" w:rsidP="003132E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5E8DE965" w14:textId="77777777" w:rsidR="003132E2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053FA548" w14:textId="77777777" w:rsidR="003132E2" w:rsidRPr="006E5FEB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132E2" w14:paraId="4E9D4D78" w14:textId="77777777" w:rsidTr="00D83377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5B4699C" w14:textId="77777777" w:rsidR="003132E2" w:rsidRPr="007E1E52" w:rsidRDefault="003132E2" w:rsidP="00D83377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5447731" w14:textId="77777777" w:rsidR="003132E2" w:rsidRPr="00290165" w:rsidRDefault="003132E2" w:rsidP="00D83377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132E2" w14:paraId="26B20317" w14:textId="77777777" w:rsidTr="00D83377">
        <w:trPr>
          <w:trHeight w:val="773"/>
        </w:trPr>
        <w:tc>
          <w:tcPr>
            <w:tcW w:w="4410" w:type="dxa"/>
            <w:vAlign w:val="center"/>
          </w:tcPr>
          <w:p w14:paraId="03B1D70E" w14:textId="77777777" w:rsidR="003132E2" w:rsidRPr="00F92B19" w:rsidRDefault="003132E2" w:rsidP="00D83377">
            <w:r w:rsidRPr="00F92B19">
              <w:t>Microsoft SQL Server Enterprise 2016</w:t>
            </w:r>
          </w:p>
          <w:p w14:paraId="5893DB1F" w14:textId="77777777" w:rsidR="003132E2" w:rsidRPr="00F92B19" w:rsidRDefault="003132E2" w:rsidP="00D83377">
            <w:r w:rsidRPr="00F92B19">
              <w:t>Microsoft Office 365 (Word, Excel)</w:t>
            </w:r>
          </w:p>
          <w:p w14:paraId="3B4A2674" w14:textId="77777777" w:rsidR="003132E2" w:rsidRPr="00290165" w:rsidRDefault="003132E2" w:rsidP="00D83377">
            <w:pPr>
              <w:rPr>
                <w:bCs/>
                <w:highlight w:val="yellow"/>
              </w:rPr>
            </w:pPr>
            <w:r w:rsidRPr="00644F9A">
              <w:t>Microsoft Office Visio 2013</w:t>
            </w:r>
          </w:p>
        </w:tc>
      </w:tr>
    </w:tbl>
    <w:p w14:paraId="162D3FC2" w14:textId="77777777" w:rsidR="003132E2" w:rsidRDefault="003132E2" w:rsidP="003132E2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60F3A401" w14:textId="77777777" w:rsidR="003132E2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DE7B2D8" w14:textId="77777777" w:rsidR="003132E2" w:rsidRPr="00166B89" w:rsidRDefault="003132E2" w:rsidP="003132E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132E2" w14:paraId="1BA14DD4" w14:textId="77777777" w:rsidTr="00D83377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CC50BAB" w14:textId="77777777" w:rsidR="003132E2" w:rsidRPr="007E1E52" w:rsidRDefault="003132E2" w:rsidP="00D83377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6E5D7B0E" w14:textId="77777777" w:rsidR="003132E2" w:rsidRPr="007E1E52" w:rsidRDefault="003132E2" w:rsidP="00D83377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46C36C" w14:textId="77777777" w:rsidR="003132E2" w:rsidRPr="007E1E52" w:rsidRDefault="003132E2" w:rsidP="00D83377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1CC3B91D" w14:textId="77777777" w:rsidR="003132E2" w:rsidRPr="007E1E52" w:rsidRDefault="003132E2" w:rsidP="00D83377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132E2" w14:paraId="48906B55" w14:textId="77777777" w:rsidTr="00D83377">
        <w:trPr>
          <w:trHeight w:val="620"/>
        </w:trPr>
        <w:tc>
          <w:tcPr>
            <w:tcW w:w="4410" w:type="dxa"/>
            <w:vAlign w:val="center"/>
          </w:tcPr>
          <w:p w14:paraId="16336BA6" w14:textId="77777777" w:rsidR="003132E2" w:rsidRPr="007E1E52" w:rsidRDefault="003132E2" w:rsidP="00D8337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4DB58A88" w14:textId="77777777" w:rsidR="003132E2" w:rsidRPr="007E1E52" w:rsidRDefault="003132E2" w:rsidP="00D83377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VSD / VSDX, Image Files (JPG / PNG), SQL</w:t>
            </w:r>
          </w:p>
        </w:tc>
      </w:tr>
    </w:tbl>
    <w:p w14:paraId="6772733E" w14:textId="77777777" w:rsidR="003132E2" w:rsidRPr="00B5625A" w:rsidRDefault="003132E2" w:rsidP="003132E2">
      <w:pPr>
        <w:ind w:firstLine="360"/>
        <w:rPr>
          <w:lang w:val="id-ID"/>
        </w:rPr>
      </w:pPr>
    </w:p>
    <w:p w14:paraId="2CBC09C9" w14:textId="77777777" w:rsidR="003132E2" w:rsidRDefault="003132E2" w:rsidP="003132E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4D02BF3" w14:textId="77777777" w:rsidR="003132E2" w:rsidRDefault="003132E2" w:rsidP="003132E2">
      <w:pPr>
        <w:rPr>
          <w:lang w:val="id-ID"/>
        </w:rPr>
      </w:pPr>
    </w:p>
    <w:p w14:paraId="0132F182" w14:textId="77777777" w:rsidR="003132E2" w:rsidRDefault="003132E2" w:rsidP="003132E2">
      <w:pPr>
        <w:rPr>
          <w:lang w:val="id-ID"/>
        </w:rPr>
      </w:pPr>
    </w:p>
    <w:p w14:paraId="1A67AEBE" w14:textId="77777777" w:rsidR="003132E2" w:rsidRDefault="003132E2" w:rsidP="003132E2">
      <w:pPr>
        <w:rPr>
          <w:lang w:val="id-ID"/>
        </w:rPr>
      </w:pPr>
    </w:p>
    <w:p w14:paraId="16A77071" w14:textId="77777777" w:rsidR="003132E2" w:rsidRDefault="003132E2" w:rsidP="003132E2">
      <w:pPr>
        <w:rPr>
          <w:lang w:val="id-ID"/>
        </w:rPr>
      </w:pPr>
    </w:p>
    <w:p w14:paraId="30914D9F" w14:textId="77777777" w:rsidR="003132E2" w:rsidRDefault="003132E2" w:rsidP="003132E2">
      <w:pPr>
        <w:rPr>
          <w:lang w:val="id-ID"/>
        </w:rPr>
      </w:pPr>
    </w:p>
    <w:p w14:paraId="515B8F2F" w14:textId="77777777" w:rsidR="003132E2" w:rsidRDefault="003132E2" w:rsidP="003132E2">
      <w:pPr>
        <w:rPr>
          <w:lang w:val="id-ID"/>
        </w:rPr>
      </w:pPr>
    </w:p>
    <w:p w14:paraId="4090EC08" w14:textId="77777777" w:rsidR="003132E2" w:rsidRDefault="003132E2" w:rsidP="003132E2">
      <w:pPr>
        <w:rPr>
          <w:lang w:val="id-ID"/>
        </w:rPr>
      </w:pPr>
    </w:p>
    <w:p w14:paraId="12BBCAEC" w14:textId="77777777" w:rsidR="003132E2" w:rsidRDefault="003132E2" w:rsidP="003132E2">
      <w:pPr>
        <w:rPr>
          <w:lang w:val="id-ID"/>
        </w:rPr>
      </w:pPr>
    </w:p>
    <w:p w14:paraId="4964754F" w14:textId="77777777" w:rsidR="003132E2" w:rsidRDefault="003132E2" w:rsidP="003132E2">
      <w:pPr>
        <w:rPr>
          <w:lang w:val="id-ID"/>
        </w:rPr>
      </w:pPr>
    </w:p>
    <w:p w14:paraId="2DF52CAB" w14:textId="77777777" w:rsidR="003132E2" w:rsidRDefault="003132E2" w:rsidP="003132E2">
      <w:pPr>
        <w:rPr>
          <w:lang w:val="id-ID"/>
        </w:rPr>
      </w:pPr>
    </w:p>
    <w:p w14:paraId="31BF7536" w14:textId="77777777" w:rsidR="003132E2" w:rsidRDefault="003132E2" w:rsidP="003132E2">
      <w:pPr>
        <w:rPr>
          <w:lang w:val="id-ID"/>
        </w:rPr>
      </w:pPr>
    </w:p>
    <w:p w14:paraId="19007156" w14:textId="77777777" w:rsidR="003132E2" w:rsidRDefault="003132E2" w:rsidP="003132E2">
      <w:pPr>
        <w:rPr>
          <w:lang w:val="id-ID"/>
        </w:rPr>
      </w:pPr>
    </w:p>
    <w:p w14:paraId="4108A61E" w14:textId="77777777" w:rsidR="003132E2" w:rsidRDefault="003132E2" w:rsidP="003132E2">
      <w:pPr>
        <w:rPr>
          <w:lang w:val="id-ID"/>
        </w:rPr>
      </w:pPr>
    </w:p>
    <w:p w14:paraId="03D99762" w14:textId="77777777" w:rsidR="003132E2" w:rsidRDefault="003132E2" w:rsidP="003132E2">
      <w:pPr>
        <w:rPr>
          <w:lang w:val="id-ID"/>
        </w:rPr>
      </w:pPr>
    </w:p>
    <w:p w14:paraId="4D912CD8" w14:textId="77777777" w:rsidR="003132E2" w:rsidRDefault="003132E2" w:rsidP="003132E2">
      <w:pPr>
        <w:rPr>
          <w:lang w:val="id-ID"/>
        </w:rPr>
      </w:pPr>
    </w:p>
    <w:p w14:paraId="557234AE" w14:textId="77777777" w:rsidR="003132E2" w:rsidRDefault="003132E2" w:rsidP="003132E2">
      <w:pPr>
        <w:rPr>
          <w:lang w:val="id-ID"/>
        </w:rPr>
      </w:pPr>
    </w:p>
    <w:p w14:paraId="195BEBBA" w14:textId="77777777" w:rsidR="003132E2" w:rsidRDefault="003132E2" w:rsidP="003132E2">
      <w:pPr>
        <w:rPr>
          <w:lang w:val="id-ID"/>
        </w:rPr>
      </w:pPr>
    </w:p>
    <w:p w14:paraId="766F035A" w14:textId="77777777" w:rsidR="003132E2" w:rsidRDefault="003132E2" w:rsidP="003132E2">
      <w:pPr>
        <w:rPr>
          <w:lang w:val="id-ID"/>
        </w:rPr>
      </w:pPr>
    </w:p>
    <w:p w14:paraId="1BE08A29" w14:textId="77777777" w:rsidR="003132E2" w:rsidRDefault="003132E2" w:rsidP="003132E2">
      <w:pPr>
        <w:rPr>
          <w:lang w:val="id-ID"/>
        </w:rPr>
      </w:pPr>
    </w:p>
    <w:p w14:paraId="1021011E" w14:textId="77777777" w:rsidR="003132E2" w:rsidRDefault="003132E2" w:rsidP="003132E2">
      <w:pPr>
        <w:rPr>
          <w:lang w:val="id-ID"/>
        </w:rPr>
      </w:pPr>
    </w:p>
    <w:p w14:paraId="5D34948B" w14:textId="77777777" w:rsidR="003132E2" w:rsidRDefault="003132E2" w:rsidP="003132E2">
      <w:pPr>
        <w:rPr>
          <w:lang w:val="id-ID"/>
        </w:rPr>
      </w:pPr>
    </w:p>
    <w:p w14:paraId="45337EA0" w14:textId="77777777" w:rsidR="003132E2" w:rsidRDefault="003132E2" w:rsidP="003132E2">
      <w:pPr>
        <w:rPr>
          <w:lang w:val="id-ID"/>
        </w:rPr>
      </w:pPr>
    </w:p>
    <w:p w14:paraId="638D89B4" w14:textId="77777777" w:rsidR="003132E2" w:rsidRDefault="003132E2" w:rsidP="003132E2">
      <w:pPr>
        <w:rPr>
          <w:lang w:val="id-ID"/>
        </w:rPr>
      </w:pPr>
    </w:p>
    <w:p w14:paraId="47E8A677" w14:textId="77777777" w:rsidR="003132E2" w:rsidRDefault="003132E2" w:rsidP="003132E2">
      <w:pPr>
        <w:rPr>
          <w:lang w:val="id-ID"/>
        </w:rPr>
      </w:pPr>
    </w:p>
    <w:p w14:paraId="43470889" w14:textId="77777777" w:rsidR="003132E2" w:rsidRDefault="003132E2" w:rsidP="003132E2">
      <w:pPr>
        <w:rPr>
          <w:lang w:val="id-ID"/>
        </w:rPr>
      </w:pPr>
    </w:p>
    <w:p w14:paraId="171F396D" w14:textId="77777777" w:rsidR="003132E2" w:rsidRDefault="003132E2" w:rsidP="003132E2">
      <w:pPr>
        <w:rPr>
          <w:lang w:val="id-ID"/>
        </w:rPr>
      </w:pPr>
    </w:p>
    <w:p w14:paraId="23EAD348" w14:textId="77777777" w:rsidR="003132E2" w:rsidRDefault="003132E2" w:rsidP="003132E2">
      <w:pPr>
        <w:rPr>
          <w:lang w:val="id-ID"/>
        </w:rPr>
      </w:pPr>
    </w:p>
    <w:p w14:paraId="02B82BFB" w14:textId="77777777" w:rsidR="003132E2" w:rsidRDefault="003132E2" w:rsidP="003132E2">
      <w:pPr>
        <w:rPr>
          <w:lang w:val="id-ID"/>
        </w:rPr>
      </w:pPr>
    </w:p>
    <w:p w14:paraId="6E7BDFD9" w14:textId="77777777" w:rsidR="003132E2" w:rsidRDefault="003132E2" w:rsidP="003132E2">
      <w:pPr>
        <w:rPr>
          <w:lang w:val="id-ID"/>
        </w:rPr>
      </w:pPr>
    </w:p>
    <w:p w14:paraId="2147735C" w14:textId="77777777" w:rsidR="003132E2" w:rsidRDefault="003132E2" w:rsidP="003132E2">
      <w:pPr>
        <w:rPr>
          <w:lang w:val="id-ID"/>
        </w:rPr>
      </w:pPr>
    </w:p>
    <w:p w14:paraId="4D214DA3" w14:textId="77777777" w:rsidR="003132E2" w:rsidRPr="005D18D8" w:rsidRDefault="003132E2" w:rsidP="003132E2">
      <w:pPr>
        <w:rPr>
          <w:lang w:val="id-ID"/>
        </w:rPr>
      </w:pPr>
    </w:p>
    <w:p w14:paraId="689B089C" w14:textId="0407C30A" w:rsidR="005A56D7" w:rsidRDefault="005A56D7">
      <w:pPr>
        <w:spacing w:after="200" w:line="276" w:lineRule="auto"/>
        <w:rPr>
          <w:lang w:val="id-ID"/>
        </w:rPr>
      </w:pPr>
    </w:p>
    <w:p w14:paraId="1EA63805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9BFC82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D6E1359" w14:textId="77777777" w:rsidR="00643F75" w:rsidRDefault="00643F75" w:rsidP="00643F75">
      <w:pPr>
        <w:rPr>
          <w:lang w:val="id-ID"/>
        </w:rPr>
      </w:pPr>
    </w:p>
    <w:p w14:paraId="02E92A5B" w14:textId="77777777" w:rsidR="000C545D" w:rsidRPr="00D82F41" w:rsidRDefault="00D82F41" w:rsidP="000C545D">
      <w:pPr>
        <w:spacing w:line="360" w:lineRule="auto"/>
        <w:jc w:val="center"/>
        <w:rPr>
          <w:b/>
        </w:rPr>
      </w:pPr>
      <w:r>
        <w:rPr>
          <w:b/>
        </w:rPr>
        <w:t>Sushi KKei</w:t>
      </w:r>
    </w:p>
    <w:p w14:paraId="460AA3A0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2133FE4E" w14:textId="77777777" w:rsidR="000C545D" w:rsidRDefault="000C545D" w:rsidP="000C545D">
      <w:pPr>
        <w:spacing w:line="360" w:lineRule="auto"/>
        <w:jc w:val="both"/>
      </w:pPr>
      <w:r>
        <w:rPr>
          <w:b/>
        </w:rPr>
        <w:tab/>
      </w:r>
      <w:r w:rsidR="00CD406E">
        <w:rPr>
          <w:b/>
        </w:rPr>
        <w:t>Sushi KKei</w:t>
      </w:r>
      <w:r>
        <w:rPr>
          <w:b/>
        </w:rPr>
        <w:t xml:space="preserve"> </w:t>
      </w:r>
      <w:r>
        <w:t xml:space="preserve">is a </w:t>
      </w:r>
      <w:r w:rsidR="00CD406E">
        <w:t>famous sushi restaurant</w:t>
      </w:r>
      <w:r w:rsidR="00460B06">
        <w:t xml:space="preserve"> in Jakarta</w:t>
      </w:r>
      <w:r>
        <w:t xml:space="preserve">. </w:t>
      </w:r>
      <w:r w:rsidR="00CD406E">
        <w:t xml:space="preserve">The CEO of </w:t>
      </w:r>
      <w:r w:rsidR="00CD406E" w:rsidRPr="00CD406E">
        <w:rPr>
          <w:b/>
        </w:rPr>
        <w:t xml:space="preserve">Sushi KKei </w:t>
      </w:r>
      <w:r>
        <w:t xml:space="preserve">manage all of activities that belongs to </w:t>
      </w:r>
      <w:r w:rsidR="00CD406E">
        <w:rPr>
          <w:b/>
        </w:rPr>
        <w:t>Sushi KKei</w:t>
      </w:r>
      <w:r>
        <w:t xml:space="preserve"> like </w:t>
      </w:r>
      <w:r w:rsidRPr="00D01563">
        <w:rPr>
          <w:b/>
        </w:rPr>
        <w:t>sell</w:t>
      </w:r>
      <w:r>
        <w:rPr>
          <w:b/>
        </w:rPr>
        <w:t xml:space="preserve">ing </w:t>
      </w:r>
      <w:r w:rsidR="00EC041F">
        <w:rPr>
          <w:b/>
        </w:rPr>
        <w:t>various f</w:t>
      </w:r>
      <w:r w:rsidR="00CD406E">
        <w:rPr>
          <w:b/>
        </w:rPr>
        <w:t>ood</w:t>
      </w:r>
      <w:r w:rsidR="00EC041F">
        <w:rPr>
          <w:b/>
        </w:rPr>
        <w:t>s</w:t>
      </w:r>
      <w:r>
        <w:rPr>
          <w:b/>
        </w:rPr>
        <w:t xml:space="preserve"> </w:t>
      </w:r>
      <w:r w:rsidRPr="003D0FEF">
        <w:rPr>
          <w:rFonts w:hint="eastAsia"/>
        </w:rPr>
        <w:t>and</w:t>
      </w:r>
      <w:r>
        <w:rPr>
          <w:rFonts w:hint="eastAsia"/>
          <w:b/>
        </w:rPr>
        <w:t xml:space="preserve"> </w:t>
      </w:r>
      <w:r>
        <w:rPr>
          <w:b/>
        </w:rPr>
        <w:t>purchasing ingredient</w:t>
      </w:r>
      <w:r w:rsidR="00EC041F">
        <w:rPr>
          <w:b/>
        </w:rPr>
        <w:t>s</w:t>
      </w:r>
      <w:r>
        <w:rPr>
          <w:b/>
        </w:rPr>
        <w:t xml:space="preserve"> with </w:t>
      </w:r>
      <w:r w:rsidR="00CD406E">
        <w:rPr>
          <w:b/>
        </w:rPr>
        <w:t>distributor</w:t>
      </w:r>
      <w:r>
        <w:t>.</w:t>
      </w:r>
    </w:p>
    <w:p w14:paraId="62AFC442" w14:textId="77777777" w:rsidR="000C545D" w:rsidRDefault="000C545D" w:rsidP="000C545D">
      <w:pPr>
        <w:spacing w:line="360" w:lineRule="auto"/>
        <w:jc w:val="both"/>
      </w:pPr>
    </w:p>
    <w:p w14:paraId="0C091496" w14:textId="77777777" w:rsidR="000C545D" w:rsidRDefault="000C545D" w:rsidP="000C545D">
      <w:pPr>
        <w:spacing w:line="360" w:lineRule="auto"/>
        <w:jc w:val="both"/>
      </w:pPr>
      <w:r>
        <w:tab/>
        <w:t xml:space="preserve">Every staff that </w:t>
      </w:r>
      <w:r w:rsidR="00CD406E">
        <w:t>work</w:t>
      </w:r>
      <w:r>
        <w:t xml:space="preserve"> </w:t>
      </w:r>
      <w:r w:rsidR="00CD406E">
        <w:t>at</w:t>
      </w:r>
      <w:r>
        <w:t xml:space="preserve"> </w:t>
      </w:r>
      <w:r w:rsidR="00CD406E">
        <w:rPr>
          <w:b/>
        </w:rPr>
        <w:t>Sushi KKei</w:t>
      </w:r>
      <w:r>
        <w:rPr>
          <w:rFonts w:hint="eastAsia"/>
          <w:b/>
        </w:rPr>
        <w:t xml:space="preserve">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CD406E">
        <w:rPr>
          <w:b/>
        </w:rPr>
        <w:t>food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an ingredient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CD406E">
        <w:rPr>
          <w:b/>
        </w:rPr>
        <w:t>distributor</w:t>
      </w:r>
      <w:r>
        <w:t>. Every staff must be following the procedures to become a staff, which are:</w:t>
      </w:r>
    </w:p>
    <w:p w14:paraId="53677497" w14:textId="7777777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a personal information like name, </w:t>
      </w:r>
      <w:r w:rsidR="00CD406E">
        <w:t>gender, address</w:t>
      </w:r>
      <w:r>
        <w:t xml:space="preserve">, phone number, </w:t>
      </w:r>
      <w:r w:rsidR="00CD406E">
        <w:t>and salary</w:t>
      </w:r>
      <w:r>
        <w:t xml:space="preserve">. Every </w:t>
      </w:r>
      <w:r w:rsidRPr="00560CA0">
        <w:rPr>
          <w:b/>
        </w:rPr>
        <w:t>staff</w:t>
      </w:r>
      <w:r>
        <w:t xml:space="preserve"> has an identification number with the following format:</w:t>
      </w:r>
    </w:p>
    <w:p w14:paraId="42F0A43D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2754FE2" wp14:editId="4986717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E29A0" w14:textId="77777777" w:rsidR="000C545D" w:rsidRDefault="00CD406E" w:rsidP="000C545D">
                            <w:pPr>
                              <w:jc w:val="center"/>
                            </w:pPr>
                            <w:r>
                              <w:t>“ST</w:t>
                            </w:r>
                            <w:r w:rsidR="000C545D">
                              <w:t>XXX”</w:t>
                            </w:r>
                          </w:p>
                          <w:p w14:paraId="45BFB1E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754FE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2EE29A0" w14:textId="77777777" w:rsidR="000C545D" w:rsidRDefault="00CD406E" w:rsidP="000C545D">
                      <w:pPr>
                        <w:jc w:val="center"/>
                      </w:pPr>
                      <w:r>
                        <w:t>“ST</w:t>
                      </w:r>
                      <w:r w:rsidR="000C545D">
                        <w:t>XXX”</w:t>
                      </w:r>
                    </w:p>
                    <w:p w14:paraId="45BFB1E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99AC5" w14:textId="7777777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purchase an ingredient with a </w:t>
      </w:r>
      <w:r w:rsidR="00CD406E">
        <w:t>distributor</w:t>
      </w:r>
      <w:r>
        <w:t>.</w:t>
      </w:r>
    </w:p>
    <w:p w14:paraId="4B132C8A" w14:textId="77777777" w:rsidR="003F36B5" w:rsidRDefault="003F36B5" w:rsidP="003F36B5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ingredient purchased from distributor have its own </w:t>
      </w:r>
      <w:r w:rsidRPr="001827E3">
        <w:t>name and price</w:t>
      </w:r>
      <w:r w:rsidRPr="0075473E">
        <w:t>.</w:t>
      </w:r>
      <w:r>
        <w:rPr>
          <w:rFonts w:hint="eastAsia"/>
        </w:rPr>
        <w:t xml:space="preserve"> Every </w:t>
      </w:r>
      <w:r w:rsidRPr="003D7185">
        <w:rPr>
          <w:rFonts w:hint="eastAsia"/>
          <w:b/>
        </w:rPr>
        <w:t>ingredient</w:t>
      </w:r>
      <w:r>
        <w:rPr>
          <w:rFonts w:hint="eastAsia"/>
        </w:rPr>
        <w:t xml:space="preserve"> has an identification number with the following format:</w:t>
      </w:r>
    </w:p>
    <w:p w14:paraId="39A09415" w14:textId="77777777" w:rsidR="003F36B5" w:rsidRDefault="003F36B5" w:rsidP="003F36B5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BB85F9" wp14:editId="460F6D96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94015" w14:textId="77777777" w:rsidR="003F36B5" w:rsidRDefault="003F36B5" w:rsidP="003F36B5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IG</w:t>
                            </w:r>
                            <w:r>
                              <w:t>XXX”</w:t>
                            </w:r>
                          </w:p>
                          <w:p w14:paraId="4CFC5D5D" w14:textId="77777777" w:rsidR="003F36B5" w:rsidRDefault="003F36B5" w:rsidP="003F36B5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B85F9" id="Text Box 8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+Ry4T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7A594015" w14:textId="77777777" w:rsidR="003F36B5" w:rsidRDefault="003F36B5" w:rsidP="003F36B5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IG</w:t>
                      </w:r>
                      <w:r>
                        <w:t>XXX”</w:t>
                      </w:r>
                    </w:p>
                    <w:p w14:paraId="4CFC5D5D" w14:textId="77777777" w:rsidR="003F36B5" w:rsidRDefault="003F36B5" w:rsidP="003F36B5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5DBD52" w14:textId="77777777" w:rsidR="00BE1AAF" w:rsidRPr="003D7185" w:rsidRDefault="00BE1AAF" w:rsidP="00BE1AAF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>
        <w:t xml:space="preserve">food sold by </w:t>
      </w:r>
      <w:r>
        <w:rPr>
          <w:b/>
        </w:rPr>
        <w:t>Sushi KKei</w:t>
      </w:r>
      <w:r>
        <w:t xml:space="preserve"> have its own name</w:t>
      </w:r>
      <w:r>
        <w:rPr>
          <w:rFonts w:hint="eastAsia"/>
        </w:rPr>
        <w:t xml:space="preserve"> and price</w:t>
      </w:r>
      <w:r>
        <w:t>.</w:t>
      </w:r>
      <w:r>
        <w:rPr>
          <w:rFonts w:hint="eastAsia"/>
        </w:rPr>
        <w:t xml:space="preserve"> Every </w:t>
      </w:r>
      <w:r>
        <w:rPr>
          <w:b/>
        </w:rPr>
        <w:t xml:space="preserve">food </w:t>
      </w:r>
      <w:r>
        <w:rPr>
          <w:rFonts w:hint="eastAsia"/>
        </w:rPr>
        <w:t>has an identification number with the following format:</w:t>
      </w:r>
    </w:p>
    <w:p w14:paraId="0734EEE0" w14:textId="77777777" w:rsidR="00BE1AAF" w:rsidRPr="009A5D88" w:rsidRDefault="00BE1AAF" w:rsidP="00BE1AAF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8EBDBF2" wp14:editId="6B61C58D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AC436" w14:textId="77777777" w:rsidR="00BE1AAF" w:rsidRDefault="00BE1AAF" w:rsidP="00BE1AAF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FO</w:t>
                            </w:r>
                            <w:r>
                              <w:t>XXX”</w:t>
                            </w:r>
                          </w:p>
                          <w:p w14:paraId="59160DA1" w14:textId="77777777" w:rsidR="00BE1AAF" w:rsidRDefault="00BE1AAF" w:rsidP="00BE1AAF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BDBF2" id="Text Box 6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YuIxS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150AC436" w14:textId="77777777" w:rsidR="00BE1AAF" w:rsidRDefault="00BE1AAF" w:rsidP="00BE1AAF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FO</w:t>
                      </w:r>
                      <w:r>
                        <w:t>XXX”</w:t>
                      </w:r>
                    </w:p>
                    <w:p w14:paraId="59160DA1" w14:textId="77777777" w:rsidR="00BE1AAF" w:rsidRDefault="00BE1AAF" w:rsidP="00BE1AAF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CB310" w14:textId="77777777" w:rsidR="00BE1AAF" w:rsidRDefault="001F6E1D" w:rsidP="001F6E1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</w:t>
      </w:r>
      <w:r w:rsidRPr="001F6E1D">
        <w:t xml:space="preserve">ach food has a </w:t>
      </w:r>
      <w:r w:rsidRPr="00497B05">
        <w:rPr>
          <w:b/>
        </w:rPr>
        <w:t>recipe</w:t>
      </w:r>
      <w:r w:rsidRPr="001F6E1D">
        <w:t xml:space="preserve"> consisting of several ingredients</w:t>
      </w:r>
      <w:r>
        <w:t xml:space="preserve">. A food can </w:t>
      </w:r>
      <w:r w:rsidRPr="00C26FED">
        <w:rPr>
          <w:b/>
        </w:rPr>
        <w:t>have more than one</w:t>
      </w:r>
      <w:r>
        <w:t xml:space="preserve"> ingredient in the recipe and an ingredient can </w:t>
      </w:r>
      <w:r w:rsidRPr="00C26FED">
        <w:rPr>
          <w:b/>
        </w:rPr>
        <w:t>belongs to more than one</w:t>
      </w:r>
      <w:r>
        <w:t xml:space="preserve"> food in the recipe.</w:t>
      </w:r>
    </w:p>
    <w:p w14:paraId="262E1C52" w14:textId="77777777" w:rsidR="0053462D" w:rsidRDefault="0053462D" w:rsidP="0053462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distributor </w:t>
      </w:r>
      <w:r w:rsidR="00DA7307">
        <w:t xml:space="preserve">who </w:t>
      </w:r>
      <w:r>
        <w:t xml:space="preserve">wants to sell their ingredient must already completed personal information like name, address, and phone. Every </w:t>
      </w:r>
      <w:r w:rsidR="00855FCE" w:rsidRPr="001B30B9">
        <w:rPr>
          <w:b/>
        </w:rPr>
        <w:t>distributor</w:t>
      </w:r>
      <w:r w:rsidR="00855FCE">
        <w:t xml:space="preserve"> </w:t>
      </w:r>
      <w:r>
        <w:t>has an identification number with the following format:</w:t>
      </w:r>
    </w:p>
    <w:p w14:paraId="52012F68" w14:textId="77777777" w:rsidR="0053462D" w:rsidRDefault="0053462D" w:rsidP="0053462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E4AEFB" wp14:editId="0019974C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2CD81" w14:textId="77777777" w:rsidR="0053462D" w:rsidRDefault="0053462D" w:rsidP="0053462D">
                            <w:pPr>
                              <w:jc w:val="center"/>
                            </w:pPr>
                            <w:r>
                              <w:t>“DSXXX”</w:t>
                            </w:r>
                          </w:p>
                          <w:p w14:paraId="2382BE68" w14:textId="77777777" w:rsidR="0053462D" w:rsidRDefault="0053462D" w:rsidP="0053462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4AEFB" id="Text Box 3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V6EKm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1B2CD81" w14:textId="77777777" w:rsidR="0053462D" w:rsidRDefault="0053462D" w:rsidP="0053462D">
                      <w:pPr>
                        <w:jc w:val="center"/>
                      </w:pPr>
                      <w:r>
                        <w:t>“DSXXX”</w:t>
                      </w:r>
                    </w:p>
                    <w:p w14:paraId="2382BE68" w14:textId="77777777" w:rsidR="0053462D" w:rsidRDefault="0053462D" w:rsidP="0053462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849CC6" w14:textId="77777777" w:rsidR="00477AFF" w:rsidRDefault="00477AFF" w:rsidP="00477AFF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lastRenderedPageBreak/>
        <w:t xml:space="preserve">Every customer </w:t>
      </w:r>
      <w:r w:rsidR="00DA7307">
        <w:t>who</w:t>
      </w:r>
      <w:r>
        <w:t xml:space="preserve"> wants to </w:t>
      </w:r>
      <w:r w:rsidR="001D54DF">
        <w:t xml:space="preserve">buy </w:t>
      </w:r>
      <w:r w:rsidR="009D5985">
        <w:t>foods</w:t>
      </w:r>
      <w:r w:rsidR="001D54DF">
        <w:t xml:space="preserve"> </w:t>
      </w:r>
      <w:r>
        <w:t xml:space="preserve">must already completed personal information like name, gender, address, and phone. Every </w:t>
      </w:r>
      <w:r w:rsidRPr="001B30B9">
        <w:rPr>
          <w:b/>
        </w:rPr>
        <w:t>customer</w:t>
      </w:r>
      <w:r>
        <w:t xml:space="preserve"> has an identification number with the following format:</w:t>
      </w:r>
    </w:p>
    <w:p w14:paraId="047F124E" w14:textId="77777777" w:rsidR="000C545D" w:rsidRPr="00E66353" w:rsidRDefault="00477AFF" w:rsidP="001071FC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0CDF65A" wp14:editId="2870E04C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7212" w14:textId="77777777" w:rsidR="00477AFF" w:rsidRDefault="00477AFF" w:rsidP="00477AFF">
                            <w:pPr>
                              <w:jc w:val="center"/>
                            </w:pPr>
                            <w:r>
                              <w:t>“CSXXX”</w:t>
                            </w:r>
                          </w:p>
                          <w:p w14:paraId="2B6E0F8E" w14:textId="77777777" w:rsidR="00477AFF" w:rsidRDefault="00477AFF" w:rsidP="00477AFF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DF65A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IzgT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55DD7212" w14:textId="77777777" w:rsidR="00477AFF" w:rsidRDefault="00477AFF" w:rsidP="00477AFF">
                      <w:pPr>
                        <w:jc w:val="center"/>
                      </w:pPr>
                      <w:r>
                        <w:t>“CSXXX”</w:t>
                      </w:r>
                    </w:p>
                    <w:p w14:paraId="2B6E0F8E" w14:textId="77777777" w:rsidR="00477AFF" w:rsidRDefault="00477AFF" w:rsidP="00477AFF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DDA8F" w14:textId="77777777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CD406E">
        <w:t>food</w:t>
      </w:r>
      <w:r w:rsidR="00F51A30">
        <w:t>s</w:t>
      </w:r>
      <w:r>
        <w:t xml:space="preserve"> at </w:t>
      </w:r>
      <w:r w:rsidR="00CD406E">
        <w:rPr>
          <w:b/>
        </w:rPr>
        <w:t>Sushi KKei</w:t>
      </w:r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54E65778" w14:textId="77777777" w:rsidR="000A7B1B" w:rsidRDefault="000A7B1B" w:rsidP="000A7B1B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staff, customer, transaction date, food sold, and the quantity of each food.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23B6874A" w14:textId="77777777" w:rsidR="000A7B1B" w:rsidRDefault="000A7B1B" w:rsidP="006023DF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D597FA1" wp14:editId="3D8209EC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974D" w14:textId="77777777" w:rsidR="000A7B1B" w:rsidRDefault="000A7B1B" w:rsidP="000A7B1B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09EB17A1" w14:textId="77777777" w:rsidR="000A7B1B" w:rsidRDefault="000A7B1B" w:rsidP="000A7B1B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97FA1" id="Text Box 7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MXKwIAAFcEAAAOAAAAZHJzL2Uyb0RvYy54bWysVNtu2zAMfR+wfxD0vjjJ4i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b2TF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11DA974D" w14:textId="77777777" w:rsidR="000A7B1B" w:rsidRDefault="000A7B1B" w:rsidP="000A7B1B">
                      <w:pPr>
                        <w:jc w:val="center"/>
                      </w:pPr>
                      <w:r>
                        <w:t>“SAXXX”</w:t>
                      </w:r>
                    </w:p>
                    <w:p w14:paraId="09EB17A1" w14:textId="77777777" w:rsidR="000A7B1B" w:rsidRDefault="000A7B1B" w:rsidP="000A7B1B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0DC8E" w14:textId="77777777" w:rsidR="000A7B1B" w:rsidRDefault="000A7B1B" w:rsidP="006023DF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4D72DB">
        <w:rPr>
          <w:b/>
        </w:rPr>
        <w:t>food</w:t>
      </w:r>
      <w:r>
        <w:t xml:space="preserve"> in every </w:t>
      </w:r>
      <w:r w:rsidR="00D952B5">
        <w:t xml:space="preserve">sales </w:t>
      </w:r>
      <w:r>
        <w:t>transaction.</w:t>
      </w:r>
    </w:p>
    <w:p w14:paraId="00C9EFAF" w14:textId="77777777" w:rsidR="000209E6" w:rsidRDefault="000209E6" w:rsidP="000209E6">
      <w:pPr>
        <w:pStyle w:val="ListParagraph"/>
        <w:spacing w:line="360" w:lineRule="auto"/>
        <w:jc w:val="both"/>
      </w:pPr>
    </w:p>
    <w:p w14:paraId="5DFCB39C" w14:textId="77777777" w:rsidR="001033DA" w:rsidRDefault="001033DA" w:rsidP="001033DA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767B08">
        <w:t xml:space="preserve">distributor </w:t>
      </w:r>
      <w:r w:rsidR="00356FB3">
        <w:t>who</w:t>
      </w:r>
      <w:r>
        <w:t xml:space="preserve"> wants to sell their ingredient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428359DD" w14:textId="77777777" w:rsidR="001033DA" w:rsidRDefault="001033DA" w:rsidP="001033DA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distributor have all the information about staff, </w:t>
      </w:r>
      <w:r w:rsidR="00DF2198">
        <w:t>distributor</w:t>
      </w:r>
      <w:r>
        <w:t>, transaction date, ingredients purchased, and the quantity of each ingredient.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441B51B2" w14:textId="77777777" w:rsidR="001033DA" w:rsidRDefault="001033DA" w:rsidP="004D2C39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0C372AF" wp14:editId="25137626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195E" w14:textId="77777777" w:rsidR="001033DA" w:rsidRDefault="001033DA" w:rsidP="001033DA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19601B9E" w14:textId="77777777" w:rsidR="001033DA" w:rsidRDefault="001033DA" w:rsidP="001033D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372AF" id="Text Box 9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mRiMT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703E195E" w14:textId="77777777" w:rsidR="001033DA" w:rsidRDefault="001033DA" w:rsidP="001033DA">
                      <w:pPr>
                        <w:jc w:val="center"/>
                      </w:pPr>
                      <w:r>
                        <w:t>“PUXXX”</w:t>
                      </w:r>
                    </w:p>
                    <w:p w14:paraId="19601B9E" w14:textId="77777777" w:rsidR="001033DA" w:rsidRDefault="001033DA" w:rsidP="001033D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19EE68" w14:textId="77777777" w:rsidR="000C545D" w:rsidRDefault="001033DA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Distributor can sell </w:t>
      </w:r>
      <w:r w:rsidRPr="00BD3207">
        <w:rPr>
          <w:b/>
        </w:rPr>
        <w:t>more than one ingredient</w:t>
      </w:r>
      <w:r>
        <w:t xml:space="preserve"> in every transaction.</w:t>
      </w:r>
    </w:p>
    <w:p w14:paraId="68DBF654" w14:textId="77777777" w:rsidR="000C545D" w:rsidRDefault="000C545D" w:rsidP="000C545D">
      <w:pPr>
        <w:spacing w:line="360" w:lineRule="auto"/>
        <w:jc w:val="both"/>
      </w:pPr>
    </w:p>
    <w:p w14:paraId="5985D998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7EF97754" w14:textId="77777777" w:rsidR="005611C5" w:rsidRPr="00531885" w:rsidRDefault="005611C5" w:rsidP="005611C5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gender must be either “Male” or “Female” (without quote).</w:t>
      </w:r>
    </w:p>
    <w:p w14:paraId="4363CCEC" w14:textId="77777777" w:rsidR="005611C5" w:rsidRPr="00347F78" w:rsidRDefault="00C96C4C" w:rsidP="00347F7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66B959DE" w14:textId="77777777" w:rsidR="000C545D" w:rsidRPr="006C17DF" w:rsidRDefault="00270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Ingredient name</w:t>
      </w:r>
      <w:r w:rsidR="003A1547">
        <w:t xml:space="preserve"> must be more than 3</w:t>
      </w:r>
      <w:r w:rsidR="000C545D">
        <w:t xml:space="preserve"> characters</w:t>
      </w:r>
      <w:r w:rsidR="007D4132">
        <w:t xml:space="preserve"> length</w:t>
      </w:r>
      <w:r w:rsidR="000C545D">
        <w:t>.</w:t>
      </w:r>
    </w:p>
    <w:p w14:paraId="6FB97535" w14:textId="77777777" w:rsidR="00B433E6" w:rsidRPr="003A1547" w:rsidRDefault="00B433E6" w:rsidP="00B433E6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Ing</w:t>
      </w:r>
      <w:r w:rsidR="00BD0028">
        <w:t>redient Price must be between 1</w:t>
      </w:r>
      <w:r>
        <w:t>000 and 100000.</w:t>
      </w:r>
    </w:p>
    <w:p w14:paraId="38D2711C" w14:textId="77777777" w:rsidR="0027045D" w:rsidRPr="006C17DF" w:rsidRDefault="0027045D" w:rsidP="00270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Food name</w:t>
      </w:r>
      <w:r w:rsidR="003A1547">
        <w:t xml:space="preserve"> must be more than 3</w:t>
      </w:r>
      <w:r>
        <w:t xml:space="preserve"> characters</w:t>
      </w:r>
      <w:r w:rsidR="00791D84">
        <w:t xml:space="preserve"> length</w:t>
      </w:r>
      <w:r>
        <w:t>.</w:t>
      </w:r>
    </w:p>
    <w:p w14:paraId="7C4A0693" w14:textId="77777777" w:rsidR="000C545D" w:rsidRPr="00531885" w:rsidRDefault="00270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Food Price must be between 10000</w:t>
      </w:r>
      <w:r w:rsidR="000C545D">
        <w:t xml:space="preserve"> and </w:t>
      </w:r>
      <w:r>
        <w:t>100</w:t>
      </w:r>
      <w:r w:rsidR="00F148AE">
        <w:t>0</w:t>
      </w:r>
      <w:r>
        <w:t>000</w:t>
      </w:r>
      <w:r w:rsidR="000C545D">
        <w:t>.</w:t>
      </w:r>
    </w:p>
    <w:p w14:paraId="3EEB3994" w14:textId="77777777" w:rsidR="003A1547" w:rsidRPr="00D106A3" w:rsidRDefault="003A1547" w:rsidP="00270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Purchase Transaction Date must be after</w:t>
      </w:r>
      <w:r w:rsidR="00F46EA1">
        <w:t xml:space="preserve"> </w:t>
      </w:r>
      <w:r w:rsidR="006979AD">
        <w:t xml:space="preserve">“2019-01-01” </w:t>
      </w:r>
      <w:r w:rsidR="00F46EA1">
        <w:t xml:space="preserve">or </w:t>
      </w:r>
      <w:r w:rsidR="000B7F15">
        <w:t>on</w:t>
      </w:r>
      <w:r>
        <w:t xml:space="preserve"> “2019-01-01”</w:t>
      </w:r>
      <w:r w:rsidR="002A4C0B">
        <w:t>.</w:t>
      </w:r>
    </w:p>
    <w:p w14:paraId="610CA620" w14:textId="77777777" w:rsidR="00D106A3" w:rsidRPr="00531885" w:rsidRDefault="00D106A3" w:rsidP="00270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Sales Transaction Date must be after </w:t>
      </w:r>
      <w:r w:rsidR="00CB71AD">
        <w:t>or</w:t>
      </w:r>
      <w:r w:rsidR="002A4C0B">
        <w:t xml:space="preserve"> “2019-01-01”</w:t>
      </w:r>
      <w:r w:rsidR="00CB71AD">
        <w:t xml:space="preserve"> on</w:t>
      </w:r>
      <w:r w:rsidR="002A4C0B">
        <w:t xml:space="preserve"> </w:t>
      </w:r>
      <w:r>
        <w:t>“2019-01-01”</w:t>
      </w:r>
      <w:r w:rsidR="002A4C0B">
        <w:t>.</w:t>
      </w:r>
    </w:p>
    <w:p w14:paraId="3D4DFEC7" w14:textId="77777777" w:rsidR="000C545D" w:rsidRDefault="000C545D" w:rsidP="000C545D">
      <w:pPr>
        <w:spacing w:line="360" w:lineRule="auto"/>
        <w:ind w:firstLine="720"/>
        <w:jc w:val="both"/>
      </w:pPr>
    </w:p>
    <w:p w14:paraId="7433FA5F" w14:textId="77777777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A468CB">
        <w:rPr>
          <w:b/>
        </w:rPr>
        <w:t>Sushi KKei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</w:t>
      </w:r>
      <w:r w:rsidR="00A468CB">
        <w:t xml:space="preserve">the person who hired by the CEO </w:t>
      </w:r>
      <w:r w:rsidR="00A47F25">
        <w:t>of Sushi</w:t>
      </w:r>
      <w:r w:rsidR="00A468CB">
        <w:rPr>
          <w:b/>
        </w:rPr>
        <w:t xml:space="preserve"> KKei </w:t>
      </w:r>
      <w:r w:rsidR="00A468CB" w:rsidRPr="00A468CB">
        <w:t>asked</w:t>
      </w:r>
      <w:r>
        <w:t xml:space="preserve"> to create a </w:t>
      </w:r>
      <w:r w:rsidRPr="0045511A">
        <w:rPr>
          <w:b/>
        </w:rPr>
        <w:t>database system</w:t>
      </w:r>
      <w:r>
        <w:t xml:space="preserve">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091905CD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2000438B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452BFC92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4385350C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</w:t>
      </w:r>
      <w:r w:rsidR="001D6C48">
        <w:t>lled with more than or equals 10</w:t>
      </w:r>
      <w:r>
        <w:t xml:space="preserve"> data.</w:t>
      </w:r>
    </w:p>
    <w:p w14:paraId="6850D630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0035DE8F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2DA7D5BD" w14:textId="77777777" w:rsidR="00AA46AD" w:rsidRDefault="00F068DE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C91E1F">
        <w:t xml:space="preserve">Create insert queries using DML syntax to simulate how the data inserted to the database if there is a new transaction with </w:t>
      </w:r>
      <w:r w:rsidRPr="00644DD0">
        <w:rPr>
          <w:b/>
        </w:rPr>
        <w:t>more than one product</w:t>
      </w:r>
      <w:r w:rsidRPr="00C91E1F">
        <w:t xml:space="preserve"> for </w:t>
      </w:r>
      <w:r w:rsidRPr="00644DD0">
        <w:rPr>
          <w:b/>
        </w:rPr>
        <w:t>sales</w:t>
      </w:r>
      <w:r w:rsidRPr="00C91E1F">
        <w:t xml:space="preserve"> and </w:t>
      </w:r>
      <w:r w:rsidRPr="00644DD0">
        <w:rPr>
          <w:b/>
        </w:rPr>
        <w:t>purchase</w:t>
      </w:r>
      <w:r w:rsidRPr="00C91E1F">
        <w:t xml:space="preserve"> </w:t>
      </w:r>
      <w:r w:rsidRPr="00644DD0">
        <w:rPr>
          <w:b/>
        </w:rPr>
        <w:t>transactions</w:t>
      </w:r>
      <w:r w:rsidR="00AA46AD">
        <w:t>.</w:t>
      </w:r>
      <w:r w:rsidR="00587EA9">
        <w:t xml:space="preserve"> </w:t>
      </w:r>
    </w:p>
    <w:p w14:paraId="1ABF7993" w14:textId="77777777" w:rsidR="00587EA9" w:rsidRDefault="00DA4132" w:rsidP="00587EA9">
      <w:pPr>
        <w:pStyle w:val="ListParagraph"/>
        <w:spacing w:line="360" w:lineRule="auto"/>
        <w:jc w:val="both"/>
      </w:pPr>
      <w:r>
        <w:rPr>
          <w:b/>
        </w:rPr>
        <w:t>Note</w:t>
      </w:r>
      <w:r>
        <w:t xml:space="preserve">: DML syntax to </w:t>
      </w:r>
      <w:r w:rsidRPr="00C62040">
        <w:rPr>
          <w:b/>
        </w:rPr>
        <w:t xml:space="preserve">fill </w:t>
      </w:r>
      <w:r w:rsidRPr="00C13458">
        <w:t>the</w:t>
      </w:r>
      <w:r w:rsidRPr="00C62040">
        <w:rPr>
          <w:b/>
        </w:rPr>
        <w:t xml:space="preserve"> tables</w:t>
      </w:r>
      <w:r w:rsidRPr="006F72F0">
        <w:t xml:space="preserve"> in</w:t>
      </w:r>
      <w:r>
        <w:rPr>
          <w:b/>
        </w:rPr>
        <w:t xml:space="preserve"> </w:t>
      </w:r>
      <w:r w:rsidRPr="006F72F0">
        <w:t>database</w:t>
      </w:r>
      <w:r>
        <w:t xml:space="preserve"> and DML syntax to </w:t>
      </w:r>
      <w:r w:rsidRPr="00C62040">
        <w:rPr>
          <w:b/>
        </w:rPr>
        <w:t xml:space="preserve">simulate </w:t>
      </w:r>
      <w:r w:rsidRPr="00C13458">
        <w:t>the</w:t>
      </w:r>
      <w:r w:rsidRPr="00C62040">
        <w:rPr>
          <w:b/>
        </w:rPr>
        <w:t xml:space="preserve"> transactions</w:t>
      </w:r>
      <w:r>
        <w:rPr>
          <w:b/>
        </w:rPr>
        <w:t xml:space="preserve"> </w:t>
      </w:r>
      <w:r w:rsidRPr="006F72F0">
        <w:t>process</w:t>
      </w:r>
      <w:r>
        <w:t xml:space="preserve"> should be a </w:t>
      </w:r>
      <w:r>
        <w:rPr>
          <w:b/>
        </w:rPr>
        <w:t>different query</w:t>
      </w:r>
      <w:r w:rsidR="00587EA9">
        <w:t>.</w:t>
      </w:r>
    </w:p>
    <w:p w14:paraId="3EA7A9F6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1D6C48">
        <w:rPr>
          <w:b/>
        </w:rPr>
        <w:t>Sushi KKei</w:t>
      </w:r>
      <w:r w:rsidRPr="00E23E1D">
        <w:t>,</w:t>
      </w:r>
      <w:r>
        <w:rPr>
          <w:b/>
        </w:rPr>
        <w:t xml:space="preserve"> </w:t>
      </w:r>
      <w:r w:rsidR="001D6C48">
        <w:t xml:space="preserve">The CEO of </w:t>
      </w:r>
      <w:r w:rsidR="001D6C48" w:rsidRPr="001D6C48">
        <w:rPr>
          <w:b/>
        </w:rPr>
        <w:t>Sushi KKei</w:t>
      </w:r>
      <w:r>
        <w:t xml:space="preserve"> asked you to provide some query that resulting important data. The requirements that asked from her are:</w:t>
      </w:r>
    </w:p>
    <w:p w14:paraId="413006A1" w14:textId="77777777" w:rsidR="00695D7C" w:rsidRDefault="00695D7C" w:rsidP="00695D7C">
      <w:pPr>
        <w:pStyle w:val="ListParagraph"/>
        <w:spacing w:line="360" w:lineRule="auto"/>
        <w:jc w:val="both"/>
      </w:pPr>
    </w:p>
    <w:p w14:paraId="6A7B142B" w14:textId="77777777" w:rsidR="0096195D" w:rsidRDefault="000C545D" w:rsidP="00A94410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CustomerName, and Total </w:t>
      </w:r>
      <w:r w:rsidR="001C4B64">
        <w:t>Item Sold</w:t>
      </w:r>
      <w:r>
        <w:t xml:space="preserve"> (obtained from the </w:t>
      </w:r>
      <w:r w:rsidR="001C4B64">
        <w:t xml:space="preserve">sum of </w:t>
      </w:r>
      <w:r w:rsidR="00B0250B">
        <w:t>q</w:t>
      </w:r>
      <w:r w:rsidR="001C4B64">
        <w:t>uantity</w:t>
      </w:r>
      <w:r>
        <w:t xml:space="preserve">) for each </w:t>
      </w:r>
      <w:r w:rsidR="00525C2B">
        <w:t xml:space="preserve">customer which sales </w:t>
      </w:r>
      <w:r w:rsidR="00A56352">
        <w:t>transaction</w:t>
      </w:r>
      <w:r>
        <w:t xml:space="preserve"> </w:t>
      </w:r>
      <w:r w:rsidR="004B6FEE">
        <w:t>m</w:t>
      </w:r>
      <w:r w:rsidR="00BF7900">
        <w:t>onth</w:t>
      </w:r>
      <w:r w:rsidR="00A56352">
        <w:t xml:space="preserve"> </w:t>
      </w:r>
      <w:r w:rsidR="00D5110D">
        <w:t xml:space="preserve">happen </w:t>
      </w:r>
      <w:r w:rsidR="004B6FEE">
        <w:t>on</w:t>
      </w:r>
      <w:r w:rsidR="00A56352">
        <w:t xml:space="preserve"> ‘</w:t>
      </w:r>
      <w:r w:rsidR="00BF7900">
        <w:t>Desember’</w:t>
      </w:r>
      <w:r w:rsidR="00A56352">
        <w:t xml:space="preserve"> and Total Item Sold</w:t>
      </w:r>
      <w:r w:rsidR="00236BB5">
        <w:t xml:space="preserve"> is</w:t>
      </w:r>
      <w:r w:rsidR="00A56352">
        <w:t xml:space="preserve"> more than</w:t>
      </w:r>
      <w:r w:rsidR="00E74FE9">
        <w:t xml:space="preserve"> </w:t>
      </w:r>
      <w:r w:rsidR="007528FA">
        <w:t>5</w:t>
      </w:r>
      <w:r w:rsidR="00A56352">
        <w:t>.</w:t>
      </w:r>
    </w:p>
    <w:p w14:paraId="0EC1B2FB" w14:textId="77777777" w:rsidR="00AD28C1" w:rsidRDefault="00AD28C1" w:rsidP="00AD28C1">
      <w:pPr>
        <w:pStyle w:val="ListParagraph"/>
        <w:spacing w:line="360" w:lineRule="auto"/>
        <w:ind w:left="1440"/>
        <w:jc w:val="both"/>
      </w:pPr>
    </w:p>
    <w:p w14:paraId="37FBF63D" w14:textId="7777777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9F1F4D">
        <w:t>IngredientName</w:t>
      </w:r>
      <w:r>
        <w:t xml:space="preserve">, </w:t>
      </w:r>
      <w:r w:rsidR="00BF7900">
        <w:t>PurchaseDate</w:t>
      </w:r>
      <w:r w:rsidR="00F55BB6">
        <w:t>, and Total Cost (obtained from the sum of IngredientPrice</w:t>
      </w:r>
      <w:r w:rsidR="00D47B50">
        <w:t xml:space="preserve"> multiplied by the quantity</w:t>
      </w:r>
      <w:r w:rsidR="00F55BB6">
        <w:t>)</w:t>
      </w:r>
      <w:r w:rsidR="00BF7900">
        <w:t xml:space="preserve"> </w:t>
      </w:r>
      <w:r>
        <w:t xml:space="preserve">for each </w:t>
      </w:r>
      <w:r w:rsidR="00320977">
        <w:t xml:space="preserve">purchase </w:t>
      </w:r>
      <w:r w:rsidR="00BF7900">
        <w:t xml:space="preserve">transaction which </w:t>
      </w:r>
      <w:r w:rsidR="00D81597">
        <w:t xml:space="preserve">happen on </w:t>
      </w:r>
      <w:r w:rsidR="00BF7900">
        <w:t>‘</w:t>
      </w:r>
      <w:r w:rsidR="00DB5F4A">
        <w:t>March</w:t>
      </w:r>
      <w:r w:rsidR="00BF7900">
        <w:t xml:space="preserve">’ </w:t>
      </w:r>
      <w:r>
        <w:t xml:space="preserve">and the </w:t>
      </w:r>
      <w:r w:rsidR="009A12D4">
        <w:t xml:space="preserve">Total </w:t>
      </w:r>
      <w:r w:rsidR="00DB0015">
        <w:t>Cost</w:t>
      </w:r>
      <w:r w:rsidR="00F25EEF">
        <w:t xml:space="preserve"> is greater than 10</w:t>
      </w:r>
      <w:r>
        <w:t>000.</w:t>
      </w:r>
    </w:p>
    <w:p w14:paraId="58225EB2" w14:textId="77777777" w:rsidR="0096195D" w:rsidRDefault="0096195D" w:rsidP="0096195D">
      <w:pPr>
        <w:pStyle w:val="ListParagraph"/>
      </w:pPr>
    </w:p>
    <w:p w14:paraId="3997B904" w14:textId="77777777" w:rsidR="0096195D" w:rsidRDefault="0096195D" w:rsidP="0096195D">
      <w:pPr>
        <w:pStyle w:val="ListParagraph"/>
        <w:spacing w:line="360" w:lineRule="auto"/>
        <w:ind w:left="1440"/>
        <w:jc w:val="both"/>
      </w:pPr>
    </w:p>
    <w:p w14:paraId="0CA1ACF1" w14:textId="77777777" w:rsidR="0046089D" w:rsidRDefault="000C545D" w:rsidP="009619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96195D">
        <w:t>FoodName</w:t>
      </w:r>
      <w:r>
        <w:t xml:space="preserve">, </w:t>
      </w:r>
      <w:r w:rsidR="00374389">
        <w:t>Food Price (o</w:t>
      </w:r>
      <w:r w:rsidR="0096195D">
        <w:t>btained by adding ‘Rp. ’ before FoodPrice)</w:t>
      </w:r>
      <w:r>
        <w:t xml:space="preserve">, </w:t>
      </w:r>
      <w:r w:rsidR="0096195D">
        <w:t>Total Food Sold</w:t>
      </w:r>
      <w:r>
        <w:t xml:space="preserve"> (obtained from </w:t>
      </w:r>
      <w:r w:rsidR="0096195D">
        <w:t>the sum of quantity</w:t>
      </w:r>
      <w:r w:rsidR="00316D00">
        <w:t xml:space="preserve"> sold</w:t>
      </w:r>
      <w:r>
        <w:t xml:space="preserve">), and </w:t>
      </w:r>
      <w:r w:rsidR="0096195D">
        <w:t>Total Transaction</w:t>
      </w:r>
      <w:r>
        <w:t xml:space="preserve"> (obtained from </w:t>
      </w:r>
      <w:r w:rsidR="008006E7">
        <w:t>total of different sales t</w:t>
      </w:r>
      <w:r w:rsidR="0096195D">
        <w:t>ransaction</w:t>
      </w:r>
      <w:r>
        <w:t xml:space="preserve">) for every </w:t>
      </w:r>
      <w:r w:rsidR="0096195D">
        <w:t>food</w:t>
      </w:r>
      <w:r>
        <w:t xml:space="preserve"> </w:t>
      </w:r>
      <w:r w:rsidR="0096195D">
        <w:t>which price</w:t>
      </w:r>
      <w:r>
        <w:t xml:space="preserve"> </w:t>
      </w:r>
      <w:r w:rsidR="0096195D">
        <w:t>is between 15000 and 30000 and total transcation is more than 2</w:t>
      </w:r>
      <w:r>
        <w:t>.</w:t>
      </w:r>
    </w:p>
    <w:p w14:paraId="31744EE7" w14:textId="77777777" w:rsidR="0096195D" w:rsidRDefault="0096195D" w:rsidP="0096195D">
      <w:pPr>
        <w:pStyle w:val="ListParagraph"/>
        <w:spacing w:line="360" w:lineRule="auto"/>
        <w:ind w:left="1440"/>
        <w:jc w:val="both"/>
      </w:pPr>
    </w:p>
    <w:p w14:paraId="5603B3FB" w14:textId="77777777" w:rsidR="000C545D" w:rsidRDefault="009619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StaffName, Staff Gender (obtained from the first character of StaffGender), Total Food </w:t>
      </w:r>
      <w:r w:rsidR="00684179">
        <w:t>Sold (obtained from the sum of q</w:t>
      </w:r>
      <w:r>
        <w:t>uantity</w:t>
      </w:r>
      <w:r w:rsidR="00684179">
        <w:t xml:space="preserve"> sold</w:t>
      </w:r>
      <w:r>
        <w:t xml:space="preserve">), Total Food Variant (obtained </w:t>
      </w:r>
      <w:r>
        <w:lastRenderedPageBreak/>
        <w:t xml:space="preserve">from total food </w:t>
      </w:r>
      <w:r w:rsidR="005579B7">
        <w:t xml:space="preserve">variant </w:t>
      </w:r>
      <w:r w:rsidR="004B71B3">
        <w:t>sold</w:t>
      </w:r>
      <w:r>
        <w:t xml:space="preserve">), </w:t>
      </w:r>
      <w:r w:rsidR="002B5B0E">
        <w:t xml:space="preserve">and </w:t>
      </w:r>
      <w:r>
        <w:t xml:space="preserve">Transaction Date (obtained from SalesDate in </w:t>
      </w:r>
      <w:r w:rsidR="002B5B0E">
        <w:t>‘</w:t>
      </w:r>
      <w:r w:rsidR="00A16878">
        <w:t>Mon dd, yyyy</w:t>
      </w:r>
      <w:r w:rsidR="002B5B0E">
        <w:t>’</w:t>
      </w:r>
      <w:r w:rsidR="00A16878">
        <w:t xml:space="preserve"> format)</w:t>
      </w:r>
      <w:r w:rsidR="002B5B0E">
        <w:t xml:space="preserve"> </w:t>
      </w:r>
      <w:r w:rsidR="000C545D">
        <w:t xml:space="preserve">for every </w:t>
      </w:r>
      <w:r w:rsidR="00A16878">
        <w:t>staff</w:t>
      </w:r>
      <w:r w:rsidR="000C545D">
        <w:t xml:space="preserve"> </w:t>
      </w:r>
      <w:r w:rsidR="00A16878">
        <w:t>whose</w:t>
      </w:r>
      <w:r w:rsidR="000C545D">
        <w:t xml:space="preserve"> </w:t>
      </w:r>
      <w:r w:rsidR="00A16878">
        <w:t>gender is male and Total Food Sold is more than 10.</w:t>
      </w:r>
    </w:p>
    <w:p w14:paraId="671C89A2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4CD909CE" w14:textId="77777777" w:rsidR="000C545D" w:rsidRDefault="00C95D42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0C545D">
        <w:t xml:space="preserve">StaffName, </w:t>
      </w:r>
      <w:r w:rsidR="002B5B0E">
        <w:t>Staff Salary (obtained by adding ‘Rp. ’ before StaffSalary), Transaction Date ( obtain</w:t>
      </w:r>
      <w:r w:rsidR="005C7E9B">
        <w:t>ed from Sales</w:t>
      </w:r>
      <w:r w:rsidR="002B5B0E">
        <w:t>Date with ‘dd mon yyyy’ format), and CustomerName</w:t>
      </w:r>
      <w:r w:rsidR="000C545D">
        <w:t xml:space="preserve"> for every </w:t>
      </w:r>
      <w:r w:rsidR="002B5B0E">
        <w:t>staff</w:t>
      </w:r>
      <w:r w:rsidR="000C545D">
        <w:t xml:space="preserve"> </w:t>
      </w:r>
      <w:r w:rsidR="002B5B0E">
        <w:t>whose</w:t>
      </w:r>
      <w:r w:rsidR="000C545D">
        <w:t xml:space="preserve"> </w:t>
      </w:r>
      <w:r w:rsidR="002B5B0E">
        <w:t xml:space="preserve">salary is more than average of all staff salary and </w:t>
      </w:r>
      <w:r w:rsidR="00092592">
        <w:t xml:space="preserve">sales </w:t>
      </w:r>
      <w:r w:rsidR="002B5B0E">
        <w:t xml:space="preserve">transaction </w:t>
      </w:r>
      <w:r w:rsidR="00FD02F8">
        <w:t xml:space="preserve">happen </w:t>
      </w:r>
      <w:r w:rsidR="002B5B0E">
        <w:t>on the first quarter</w:t>
      </w:r>
      <w:r w:rsidR="000C545D">
        <w:t>.</w:t>
      </w:r>
    </w:p>
    <w:p w14:paraId="3D5A0AA3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4256F125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C6E01CB" w14:textId="7777777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8150C6">
        <w:t xml:space="preserve">First Customer Name (obtained from the first word </w:t>
      </w:r>
      <w:r w:rsidR="00D94A25">
        <w:t>of</w:t>
      </w:r>
      <w:r w:rsidR="008150C6">
        <w:t xml:space="preserve"> customer name), Customer Address, FoodName, SalesDate </w:t>
      </w:r>
      <w:r>
        <w:t xml:space="preserve">for every </w:t>
      </w:r>
      <w:r w:rsidR="008150C6">
        <w:t>food</w:t>
      </w:r>
      <w:r>
        <w:t xml:space="preserve"> which </w:t>
      </w:r>
      <w:r w:rsidR="008150C6">
        <w:t>price</w:t>
      </w:r>
      <w:r>
        <w:t xml:space="preserve"> is higher than the </w:t>
      </w:r>
      <w:r w:rsidR="008150C6">
        <w:t>average</w:t>
      </w:r>
      <w:r>
        <w:t xml:space="preserve"> of all </w:t>
      </w:r>
      <w:r w:rsidR="008150C6">
        <w:t>food</w:t>
      </w:r>
      <w:r w:rsidR="00730CB8">
        <w:t xml:space="preserve"> </w:t>
      </w:r>
      <w:r w:rsidR="008150C6">
        <w:t>price and food</w:t>
      </w:r>
      <w:r w:rsidR="00EF64D4">
        <w:t xml:space="preserve"> n</w:t>
      </w:r>
      <w:r w:rsidR="008150C6">
        <w:t xml:space="preserve">ame must be </w:t>
      </w:r>
      <w:r w:rsidR="00E43CBA">
        <w:t>at least</w:t>
      </w:r>
      <w:r w:rsidR="008150C6">
        <w:t xml:space="preserve"> two words</w:t>
      </w:r>
      <w:r>
        <w:t>.</w:t>
      </w:r>
    </w:p>
    <w:p w14:paraId="43478B0F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AAE8EC6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5A810FC" w14:textId="7777777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1B2EC9">
        <w:t xml:space="preserve">StaffName, </w:t>
      </w:r>
      <w:r w:rsidR="000E38FF">
        <w:t xml:space="preserve">Staff Phone Number (obtained from replacing </w:t>
      </w:r>
      <w:r w:rsidR="00F82598">
        <w:t xml:space="preserve">the first character to </w:t>
      </w:r>
      <w:r w:rsidR="000E38FF">
        <w:t xml:space="preserve"> ‘+62’ on StaffPhone) , </w:t>
      </w:r>
      <w:r w:rsidR="001B2EC9">
        <w:t>Most Quantity</w:t>
      </w:r>
      <w:r w:rsidR="00B616C5">
        <w:t xml:space="preserve"> Bought</w:t>
      </w:r>
      <w:r w:rsidR="001B2EC9">
        <w:t xml:space="preserve"> (obtained from the highest quanti</w:t>
      </w:r>
      <w:r w:rsidR="00C226D9">
        <w:t>ty followed by ‘ f</w:t>
      </w:r>
      <w:r w:rsidR="001B2EC9">
        <w:t xml:space="preserve">ood(s)’), </w:t>
      </w:r>
      <w:r w:rsidR="000B7031">
        <w:t xml:space="preserve">and </w:t>
      </w:r>
      <w:r w:rsidR="001B2EC9">
        <w:t>Least Quantity</w:t>
      </w:r>
      <w:r w:rsidR="001A7A02">
        <w:t xml:space="preserve"> Bought</w:t>
      </w:r>
      <w:r w:rsidR="001B2EC9">
        <w:t xml:space="preserve"> (obtained from the</w:t>
      </w:r>
      <w:r w:rsidR="00C226D9">
        <w:t xml:space="preserve"> lowest quantity followed by ‘ f</w:t>
      </w:r>
      <w:r w:rsidR="001B2EC9">
        <w:t>ood(s)’)</w:t>
      </w:r>
      <w:r w:rsidR="000B7031">
        <w:t xml:space="preserve"> </w:t>
      </w:r>
      <w:r w:rsidR="001B2EC9">
        <w:t>for every staff</w:t>
      </w:r>
      <w:r>
        <w:t xml:space="preserve"> whose </w:t>
      </w:r>
      <w:r w:rsidR="001B2EC9">
        <w:t>salary</w:t>
      </w:r>
      <w:r>
        <w:t xml:space="preserve"> is</w:t>
      </w:r>
      <w:r w:rsidR="001B2EC9">
        <w:t xml:space="preserve"> the highest </w:t>
      </w:r>
      <w:r w:rsidR="00675DBF">
        <w:t xml:space="preserve">of all staff </w:t>
      </w:r>
      <w:r w:rsidR="00140C8F">
        <w:t>salary</w:t>
      </w:r>
      <w:r w:rsidR="001B2EC9">
        <w:t xml:space="preserve"> and Most Quantity</w:t>
      </w:r>
      <w:r w:rsidR="00E722A9">
        <w:t xml:space="preserve"> Bought</w:t>
      </w:r>
      <w:r w:rsidR="001B2EC9">
        <w:t xml:space="preserve"> is less than 10</w:t>
      </w:r>
      <w:r>
        <w:t>.</w:t>
      </w:r>
      <w:r w:rsidR="001B2EC9">
        <w:t xml:space="preserve"> Sort the result by StaffName in ascending</w:t>
      </w:r>
      <w:r w:rsidR="002D78C6">
        <w:t xml:space="preserve"> order</w:t>
      </w:r>
      <w:r w:rsidR="001B2EC9">
        <w:t>.</w:t>
      </w:r>
    </w:p>
    <w:p w14:paraId="1BA038DD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CB23B4B" w14:textId="77777777" w:rsidR="0046089D" w:rsidRDefault="0046089D">
      <w:pPr>
        <w:spacing w:after="200" w:line="276" w:lineRule="auto"/>
      </w:pPr>
    </w:p>
    <w:p w14:paraId="0C999141" w14:textId="77777777" w:rsidR="000C545D" w:rsidRDefault="001B2EC9" w:rsidP="001B2EC9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Distributor Number (obtained </w:t>
      </w:r>
      <w:r w:rsidR="00FF696C">
        <w:t>by</w:t>
      </w:r>
      <w:r>
        <w:t xml:space="preserve"> replacing ‘DS’ to ‘Distributor No, ’ on DistributorId), Distributor Name (obtained from the first word of the DistributorName), and Ingredient Purchased (obtained from the sum of quantity</w:t>
      </w:r>
      <w:r w:rsidR="001A7063">
        <w:t xml:space="preserve"> purchased</w:t>
      </w:r>
      <w:r>
        <w:t xml:space="preserve">) for every </w:t>
      </w:r>
      <w:r w:rsidR="00E261A5">
        <w:t>distributor</w:t>
      </w:r>
      <w:r>
        <w:t xml:space="preserve"> </w:t>
      </w:r>
      <w:r w:rsidR="0082147D">
        <w:t xml:space="preserve">whose </w:t>
      </w:r>
      <w:r w:rsidR="00EC69B1">
        <w:t xml:space="preserve">ingredient </w:t>
      </w:r>
      <w:r>
        <w:t>quantity</w:t>
      </w:r>
      <w:r w:rsidR="007E6A66">
        <w:t xml:space="preserve"> bought</w:t>
      </w:r>
      <w:r>
        <w:t xml:space="preserve"> is more than the average of all the </w:t>
      </w:r>
      <w:r w:rsidR="00DC0D36">
        <w:t xml:space="preserve">ingredient quantity bought </w:t>
      </w:r>
      <w:r w:rsidR="00C9138D">
        <w:t xml:space="preserve">and the </w:t>
      </w:r>
      <w:r w:rsidR="008D5DC7">
        <w:t xml:space="preserve">Ingredient Purchased </w:t>
      </w:r>
      <w:r w:rsidR="00C9138D">
        <w:t>is more than 1</w:t>
      </w:r>
      <w:r w:rsidR="00D4526A">
        <w:t>0</w:t>
      </w:r>
      <w:r w:rsidR="000C545D">
        <w:t>.</w:t>
      </w:r>
    </w:p>
    <w:p w14:paraId="7A661864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39C2B3DB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7D7AB863" w14:textId="7777777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 ‘</w:t>
      </w:r>
      <w:r w:rsidR="00C9138D" w:rsidRPr="003F6BFE">
        <w:rPr>
          <w:b/>
        </w:rPr>
        <w:t>IngredientCost</w:t>
      </w:r>
      <w:r w:rsidRPr="003F6BFE">
        <w:rPr>
          <w:b/>
        </w:rPr>
        <w:t>’</w:t>
      </w:r>
      <w:r>
        <w:t xml:space="preserve"> to display</w:t>
      </w:r>
      <w:r w:rsidR="00C9138D">
        <w:t xml:space="preserve"> IngredientName, Total Cost (obtained from the sum of quantity </w:t>
      </w:r>
      <w:r w:rsidR="00173A2E">
        <w:t>multiplied by</w:t>
      </w:r>
      <w:r w:rsidR="00C9138D">
        <w:t xml:space="preserve"> IngredientPrice), and Total Transaction (obtained from </w:t>
      </w:r>
      <w:r w:rsidR="00D13D17">
        <w:t xml:space="preserve">the </w:t>
      </w:r>
      <w:r w:rsidR="00C9138D">
        <w:t xml:space="preserve">total of the transaction) for every </w:t>
      </w:r>
      <w:r w:rsidR="0088447C">
        <w:t xml:space="preserve">purchase </w:t>
      </w:r>
      <w:r w:rsidR="00C9138D">
        <w:t>transaction which transaction month differen</w:t>
      </w:r>
      <w:r w:rsidR="00F23F0D">
        <w:t>ce</w:t>
      </w:r>
      <w:r w:rsidR="00C9138D">
        <w:t xml:space="preserve"> with ‘2019-01-01’ is less than 2 and Total Cost is more than 100000</w:t>
      </w:r>
      <w:r>
        <w:t>.</w:t>
      </w:r>
    </w:p>
    <w:p w14:paraId="6800BA61" w14:textId="77777777" w:rsidR="0046089D" w:rsidRDefault="0046089D" w:rsidP="00DA7051">
      <w:pPr>
        <w:spacing w:line="360" w:lineRule="auto"/>
        <w:jc w:val="both"/>
      </w:pPr>
    </w:p>
    <w:p w14:paraId="7EFB045C" w14:textId="77777777" w:rsidR="00BC6DE8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 ‘</w:t>
      </w:r>
      <w:r w:rsidR="00931148" w:rsidRPr="003F6BFE">
        <w:rPr>
          <w:b/>
        </w:rPr>
        <w:t>CustomerFavoriteMenu</w:t>
      </w:r>
      <w:r w:rsidRPr="003F6BFE">
        <w:rPr>
          <w:b/>
        </w:rPr>
        <w:t>’</w:t>
      </w:r>
      <w:r>
        <w:t xml:space="preserve"> to display</w:t>
      </w:r>
      <w:r w:rsidR="00931148">
        <w:t xml:space="preserve"> C</w:t>
      </w:r>
      <w:r w:rsidR="00417B2D">
        <w:t>ustomerName, CustomerPhone</w:t>
      </w:r>
      <w:r w:rsidR="00931148">
        <w:t xml:space="preserve">, Total </w:t>
      </w:r>
      <w:r w:rsidR="00E25B2D">
        <w:t xml:space="preserve">Food </w:t>
      </w:r>
      <w:r w:rsidR="00931148">
        <w:t xml:space="preserve">(obtained from the sum of </w:t>
      </w:r>
      <w:r w:rsidR="00C339CF">
        <w:t xml:space="preserve">food </w:t>
      </w:r>
      <w:r w:rsidR="00931148">
        <w:t xml:space="preserve">Quantity), and </w:t>
      </w:r>
      <w:r w:rsidR="002F5459">
        <w:t>Sales</w:t>
      </w:r>
      <w:r w:rsidR="00931148">
        <w:t xml:space="preserve"> Transaction (obtained from the total of</w:t>
      </w:r>
      <w:r w:rsidR="00361EF0">
        <w:t xml:space="preserve"> different</w:t>
      </w:r>
      <w:r w:rsidR="00931148">
        <w:t xml:space="preserve"> </w:t>
      </w:r>
      <w:r w:rsidR="00967568">
        <w:t xml:space="preserve">sales </w:t>
      </w:r>
      <w:r w:rsidR="00931148">
        <w:t>transaction)</w:t>
      </w:r>
      <w:r w:rsidR="00361EF0">
        <w:t xml:space="preserve"> for every customer w</w:t>
      </w:r>
      <w:r w:rsidR="003F7094">
        <w:t>hose name is more than one word</w:t>
      </w:r>
      <w:r w:rsidR="00361EF0">
        <w:t xml:space="preserve"> and </w:t>
      </w:r>
      <w:r w:rsidR="00C60C07">
        <w:t>Sales</w:t>
      </w:r>
      <w:r w:rsidR="00361EF0">
        <w:t xml:space="preserve"> transaction is more than </w:t>
      </w:r>
      <w:r w:rsidR="00B45EEF">
        <w:t>once</w:t>
      </w:r>
      <w:r>
        <w:t>.</w:t>
      </w:r>
    </w:p>
    <w:p w14:paraId="7EE3378D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6DD71F6B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70DD4E2B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(.vsd</w:t>
      </w:r>
      <w:r w:rsidR="00A543FD">
        <w:t>x</w:t>
      </w:r>
      <w:r>
        <w:t>, .png)</w:t>
      </w:r>
    </w:p>
    <w:p w14:paraId="750CC306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(.sql)</w:t>
      </w:r>
    </w:p>
    <w:p w14:paraId="05A2C3AE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(.sql)</w:t>
      </w:r>
    </w:p>
    <w:p w14:paraId="50399F7C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(.sql)</w:t>
      </w:r>
    </w:p>
    <w:p w14:paraId="4DA83781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(.sql)</w:t>
      </w:r>
    </w:p>
    <w:p w14:paraId="49663970" w14:textId="77777777" w:rsidR="0046089D" w:rsidRDefault="0046089D" w:rsidP="0046089D">
      <w:pPr>
        <w:spacing w:line="360" w:lineRule="auto"/>
        <w:jc w:val="both"/>
      </w:pPr>
    </w:p>
    <w:p w14:paraId="71B654E7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p w14:paraId="7AE40C3D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19B676C6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07F75217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3614ECC3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5BCBB55A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0F92699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614A7A72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01485078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>
        <w:rPr>
          <w:rStyle w:val="longtext"/>
          <w:color w:val="000000"/>
        </w:rPr>
        <w:t>t</w:t>
      </w:r>
    </w:p>
    <w:p w14:paraId="4E43B208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2AA0F" w14:textId="77777777" w:rsidR="00FB5F65" w:rsidRDefault="00FB5F65" w:rsidP="00273E4A">
      <w:r>
        <w:separator/>
      </w:r>
    </w:p>
  </w:endnote>
  <w:endnote w:type="continuationSeparator" w:id="0">
    <w:p w14:paraId="5ECAE7A8" w14:textId="77777777" w:rsidR="00FB5F65" w:rsidRDefault="00FB5F6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29E1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E758BF6" wp14:editId="7E8755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0D35E99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77E106D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8D44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8D4CBED" wp14:editId="069FFE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53AA37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EB5C95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EF9BB6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8E759" w14:textId="77777777" w:rsidR="00FB5F65" w:rsidRDefault="00FB5F65" w:rsidP="00273E4A">
      <w:r>
        <w:separator/>
      </w:r>
    </w:p>
  </w:footnote>
  <w:footnote w:type="continuationSeparator" w:id="0">
    <w:p w14:paraId="006DB739" w14:textId="77777777" w:rsidR="00FB5F65" w:rsidRDefault="00FB5F6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58421E5" w14:textId="77777777" w:rsidTr="005D0782">
      <w:tc>
        <w:tcPr>
          <w:tcW w:w="5220" w:type="dxa"/>
        </w:tcPr>
        <w:p w14:paraId="51DF0751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</w:t>
          </w:r>
          <w:r w:rsidR="00343E27">
            <w:rPr>
              <w:b/>
              <w:sz w:val="20"/>
              <w:lang w:val="en-ID"/>
            </w:rPr>
            <w:t>2</w:t>
          </w:r>
          <w:r>
            <w:rPr>
              <w:b/>
              <w:sz w:val="20"/>
              <w:lang w:val="en-ID"/>
            </w:rPr>
            <w:t>1</w:t>
          </w:r>
          <w:r w:rsidR="00343E27">
            <w:rPr>
              <w:b/>
              <w:sz w:val="20"/>
              <w:lang w:val="en-ID"/>
            </w:rPr>
            <w:t>9</w:t>
          </w:r>
        </w:p>
      </w:tc>
      <w:tc>
        <w:tcPr>
          <w:tcW w:w="5220" w:type="dxa"/>
        </w:tcPr>
        <w:p w14:paraId="74289F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915361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DC9F44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FAB6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9E6"/>
    <w:rsid w:val="00020F10"/>
    <w:rsid w:val="00035DE7"/>
    <w:rsid w:val="00051154"/>
    <w:rsid w:val="00072DE7"/>
    <w:rsid w:val="000732DF"/>
    <w:rsid w:val="00092592"/>
    <w:rsid w:val="000A0C90"/>
    <w:rsid w:val="000A23D8"/>
    <w:rsid w:val="000A3F41"/>
    <w:rsid w:val="000A7B1B"/>
    <w:rsid w:val="000B69D0"/>
    <w:rsid w:val="000B7031"/>
    <w:rsid w:val="000B7F15"/>
    <w:rsid w:val="000C3015"/>
    <w:rsid w:val="000C545D"/>
    <w:rsid w:val="000E38FF"/>
    <w:rsid w:val="000F057A"/>
    <w:rsid w:val="000F1EBF"/>
    <w:rsid w:val="000F3EB6"/>
    <w:rsid w:val="000F7CFC"/>
    <w:rsid w:val="000F7FC6"/>
    <w:rsid w:val="001033DA"/>
    <w:rsid w:val="001071FC"/>
    <w:rsid w:val="001128D4"/>
    <w:rsid w:val="00122BC2"/>
    <w:rsid w:val="00126822"/>
    <w:rsid w:val="00131DAA"/>
    <w:rsid w:val="00140C8F"/>
    <w:rsid w:val="00145C2E"/>
    <w:rsid w:val="00150E94"/>
    <w:rsid w:val="00151847"/>
    <w:rsid w:val="00153B06"/>
    <w:rsid w:val="0015698F"/>
    <w:rsid w:val="0016581C"/>
    <w:rsid w:val="00173A2E"/>
    <w:rsid w:val="00183F26"/>
    <w:rsid w:val="00190673"/>
    <w:rsid w:val="001955A6"/>
    <w:rsid w:val="001A300E"/>
    <w:rsid w:val="001A7063"/>
    <w:rsid w:val="001A7A02"/>
    <w:rsid w:val="001B07D5"/>
    <w:rsid w:val="001B2EC9"/>
    <w:rsid w:val="001B30B9"/>
    <w:rsid w:val="001B3A2E"/>
    <w:rsid w:val="001C3C7D"/>
    <w:rsid w:val="001C4B64"/>
    <w:rsid w:val="001D4810"/>
    <w:rsid w:val="001D54DF"/>
    <w:rsid w:val="001D6C48"/>
    <w:rsid w:val="001E12F8"/>
    <w:rsid w:val="001E4042"/>
    <w:rsid w:val="001E51DB"/>
    <w:rsid w:val="001E637E"/>
    <w:rsid w:val="001E7132"/>
    <w:rsid w:val="001E7ABE"/>
    <w:rsid w:val="001F64B6"/>
    <w:rsid w:val="001F6E1D"/>
    <w:rsid w:val="00223C2A"/>
    <w:rsid w:val="00224780"/>
    <w:rsid w:val="00230332"/>
    <w:rsid w:val="00235C36"/>
    <w:rsid w:val="00236BB5"/>
    <w:rsid w:val="002376FA"/>
    <w:rsid w:val="00261D90"/>
    <w:rsid w:val="0027045D"/>
    <w:rsid w:val="00273E4A"/>
    <w:rsid w:val="00281799"/>
    <w:rsid w:val="002841B3"/>
    <w:rsid w:val="002956DC"/>
    <w:rsid w:val="00296A8B"/>
    <w:rsid w:val="00296DA6"/>
    <w:rsid w:val="002A0364"/>
    <w:rsid w:val="002A07C0"/>
    <w:rsid w:val="002A138B"/>
    <w:rsid w:val="002A4C0B"/>
    <w:rsid w:val="002A66E0"/>
    <w:rsid w:val="002B00F2"/>
    <w:rsid w:val="002B5B0E"/>
    <w:rsid w:val="002B7CDD"/>
    <w:rsid w:val="002C3AC5"/>
    <w:rsid w:val="002C7FC0"/>
    <w:rsid w:val="002D1472"/>
    <w:rsid w:val="002D78C6"/>
    <w:rsid w:val="002D7F31"/>
    <w:rsid w:val="002E3324"/>
    <w:rsid w:val="002F5459"/>
    <w:rsid w:val="003002A2"/>
    <w:rsid w:val="00305136"/>
    <w:rsid w:val="003054E4"/>
    <w:rsid w:val="003132E2"/>
    <w:rsid w:val="00316D00"/>
    <w:rsid w:val="00320977"/>
    <w:rsid w:val="00320C87"/>
    <w:rsid w:val="00321362"/>
    <w:rsid w:val="00323347"/>
    <w:rsid w:val="00324E67"/>
    <w:rsid w:val="00336999"/>
    <w:rsid w:val="003432E6"/>
    <w:rsid w:val="003439D3"/>
    <w:rsid w:val="00343E27"/>
    <w:rsid w:val="00347F78"/>
    <w:rsid w:val="00356FB3"/>
    <w:rsid w:val="00361EF0"/>
    <w:rsid w:val="0036420F"/>
    <w:rsid w:val="0036669F"/>
    <w:rsid w:val="00366844"/>
    <w:rsid w:val="00374389"/>
    <w:rsid w:val="0037553B"/>
    <w:rsid w:val="0038376D"/>
    <w:rsid w:val="00384C7B"/>
    <w:rsid w:val="00387D06"/>
    <w:rsid w:val="003A1547"/>
    <w:rsid w:val="003A1788"/>
    <w:rsid w:val="003B1D05"/>
    <w:rsid w:val="003B27CC"/>
    <w:rsid w:val="003B5F77"/>
    <w:rsid w:val="003C0A29"/>
    <w:rsid w:val="003C1CE6"/>
    <w:rsid w:val="003D0AA5"/>
    <w:rsid w:val="003D7084"/>
    <w:rsid w:val="003E6D6B"/>
    <w:rsid w:val="003F36B5"/>
    <w:rsid w:val="003F6BFE"/>
    <w:rsid w:val="003F7094"/>
    <w:rsid w:val="003F71D2"/>
    <w:rsid w:val="004074A1"/>
    <w:rsid w:val="00417B2D"/>
    <w:rsid w:val="00420AFF"/>
    <w:rsid w:val="00422134"/>
    <w:rsid w:val="00434FFC"/>
    <w:rsid w:val="00446550"/>
    <w:rsid w:val="00446D31"/>
    <w:rsid w:val="0045325D"/>
    <w:rsid w:val="0045511A"/>
    <w:rsid w:val="004564E4"/>
    <w:rsid w:val="0046089D"/>
    <w:rsid w:val="00460B06"/>
    <w:rsid w:val="004633AF"/>
    <w:rsid w:val="004636FA"/>
    <w:rsid w:val="0046440B"/>
    <w:rsid w:val="00470964"/>
    <w:rsid w:val="004716A8"/>
    <w:rsid w:val="00477AFF"/>
    <w:rsid w:val="00494E4C"/>
    <w:rsid w:val="00497B05"/>
    <w:rsid w:val="004A6F1F"/>
    <w:rsid w:val="004B47B5"/>
    <w:rsid w:val="004B6AFE"/>
    <w:rsid w:val="004B6FEE"/>
    <w:rsid w:val="004B71B3"/>
    <w:rsid w:val="004C0EB2"/>
    <w:rsid w:val="004C0F0C"/>
    <w:rsid w:val="004D176C"/>
    <w:rsid w:val="004D2C39"/>
    <w:rsid w:val="004D72DB"/>
    <w:rsid w:val="004E7352"/>
    <w:rsid w:val="00520E03"/>
    <w:rsid w:val="00525C2B"/>
    <w:rsid w:val="005314B7"/>
    <w:rsid w:val="0053462D"/>
    <w:rsid w:val="00535DA7"/>
    <w:rsid w:val="005447D7"/>
    <w:rsid w:val="0054600C"/>
    <w:rsid w:val="0055410B"/>
    <w:rsid w:val="00556E41"/>
    <w:rsid w:val="005579B7"/>
    <w:rsid w:val="00560CA0"/>
    <w:rsid w:val="005611C5"/>
    <w:rsid w:val="00571B72"/>
    <w:rsid w:val="00582417"/>
    <w:rsid w:val="00582E4C"/>
    <w:rsid w:val="00587EA9"/>
    <w:rsid w:val="005A072D"/>
    <w:rsid w:val="005A255E"/>
    <w:rsid w:val="005A32DD"/>
    <w:rsid w:val="005A56D7"/>
    <w:rsid w:val="005B07D4"/>
    <w:rsid w:val="005B3392"/>
    <w:rsid w:val="005B66A9"/>
    <w:rsid w:val="005C156C"/>
    <w:rsid w:val="005C19B6"/>
    <w:rsid w:val="005C7E9B"/>
    <w:rsid w:val="005D0782"/>
    <w:rsid w:val="005F47E6"/>
    <w:rsid w:val="005F794B"/>
    <w:rsid w:val="0060201C"/>
    <w:rsid w:val="006023DF"/>
    <w:rsid w:val="0060486C"/>
    <w:rsid w:val="00635EE5"/>
    <w:rsid w:val="00643F75"/>
    <w:rsid w:val="0064765F"/>
    <w:rsid w:val="006512DD"/>
    <w:rsid w:val="00664137"/>
    <w:rsid w:val="0067443D"/>
    <w:rsid w:val="00675DBF"/>
    <w:rsid w:val="00684179"/>
    <w:rsid w:val="00695D7C"/>
    <w:rsid w:val="006979AD"/>
    <w:rsid w:val="006D36BC"/>
    <w:rsid w:val="006F4D80"/>
    <w:rsid w:val="00701ECA"/>
    <w:rsid w:val="00720962"/>
    <w:rsid w:val="0072245D"/>
    <w:rsid w:val="00730CB8"/>
    <w:rsid w:val="00737595"/>
    <w:rsid w:val="007528FA"/>
    <w:rsid w:val="00767B08"/>
    <w:rsid w:val="00774060"/>
    <w:rsid w:val="00787247"/>
    <w:rsid w:val="00791D84"/>
    <w:rsid w:val="00793064"/>
    <w:rsid w:val="007B5A6A"/>
    <w:rsid w:val="007C1C37"/>
    <w:rsid w:val="007D4132"/>
    <w:rsid w:val="007E0EE7"/>
    <w:rsid w:val="007E5CFC"/>
    <w:rsid w:val="007E6A66"/>
    <w:rsid w:val="008006E7"/>
    <w:rsid w:val="00810737"/>
    <w:rsid w:val="00811C48"/>
    <w:rsid w:val="008150C6"/>
    <w:rsid w:val="0082147D"/>
    <w:rsid w:val="0082561C"/>
    <w:rsid w:val="0083459F"/>
    <w:rsid w:val="0083780E"/>
    <w:rsid w:val="00846B6E"/>
    <w:rsid w:val="00853E25"/>
    <w:rsid w:val="00855FCE"/>
    <w:rsid w:val="008674E6"/>
    <w:rsid w:val="00873E34"/>
    <w:rsid w:val="00876001"/>
    <w:rsid w:val="00876A58"/>
    <w:rsid w:val="0088447C"/>
    <w:rsid w:val="008939EF"/>
    <w:rsid w:val="00894072"/>
    <w:rsid w:val="00895B8D"/>
    <w:rsid w:val="008B212E"/>
    <w:rsid w:val="008B30C8"/>
    <w:rsid w:val="008B73EB"/>
    <w:rsid w:val="008B7541"/>
    <w:rsid w:val="008C1A4A"/>
    <w:rsid w:val="008D1B94"/>
    <w:rsid w:val="008D411F"/>
    <w:rsid w:val="008D5DC7"/>
    <w:rsid w:val="009010C1"/>
    <w:rsid w:val="0090372F"/>
    <w:rsid w:val="00927981"/>
    <w:rsid w:val="00931148"/>
    <w:rsid w:val="00932B6E"/>
    <w:rsid w:val="00934109"/>
    <w:rsid w:val="0093677F"/>
    <w:rsid w:val="00937B93"/>
    <w:rsid w:val="00944ADA"/>
    <w:rsid w:val="009568C5"/>
    <w:rsid w:val="0096195D"/>
    <w:rsid w:val="00961A2D"/>
    <w:rsid w:val="00967568"/>
    <w:rsid w:val="0097243E"/>
    <w:rsid w:val="00973849"/>
    <w:rsid w:val="009832E4"/>
    <w:rsid w:val="009A12D4"/>
    <w:rsid w:val="009A2464"/>
    <w:rsid w:val="009A3737"/>
    <w:rsid w:val="009C7801"/>
    <w:rsid w:val="009D5985"/>
    <w:rsid w:val="009E29D9"/>
    <w:rsid w:val="009F1F4D"/>
    <w:rsid w:val="00A1473C"/>
    <w:rsid w:val="00A16878"/>
    <w:rsid w:val="00A32343"/>
    <w:rsid w:val="00A32E85"/>
    <w:rsid w:val="00A46082"/>
    <w:rsid w:val="00A468CB"/>
    <w:rsid w:val="00A47F25"/>
    <w:rsid w:val="00A50AF3"/>
    <w:rsid w:val="00A52AB7"/>
    <w:rsid w:val="00A53D38"/>
    <w:rsid w:val="00A543FD"/>
    <w:rsid w:val="00A552D5"/>
    <w:rsid w:val="00A56352"/>
    <w:rsid w:val="00A758FE"/>
    <w:rsid w:val="00A933D3"/>
    <w:rsid w:val="00A94410"/>
    <w:rsid w:val="00AA1407"/>
    <w:rsid w:val="00AA46AD"/>
    <w:rsid w:val="00AB0E0A"/>
    <w:rsid w:val="00AB42BB"/>
    <w:rsid w:val="00AC0C63"/>
    <w:rsid w:val="00AC5D98"/>
    <w:rsid w:val="00AD0B16"/>
    <w:rsid w:val="00AD2114"/>
    <w:rsid w:val="00AD28C1"/>
    <w:rsid w:val="00AD7B46"/>
    <w:rsid w:val="00AE1AE9"/>
    <w:rsid w:val="00AE39D8"/>
    <w:rsid w:val="00AE548F"/>
    <w:rsid w:val="00AE661D"/>
    <w:rsid w:val="00AF264E"/>
    <w:rsid w:val="00AF338E"/>
    <w:rsid w:val="00B0250B"/>
    <w:rsid w:val="00B04C4C"/>
    <w:rsid w:val="00B17AD5"/>
    <w:rsid w:val="00B212C7"/>
    <w:rsid w:val="00B25A20"/>
    <w:rsid w:val="00B433E6"/>
    <w:rsid w:val="00B440FB"/>
    <w:rsid w:val="00B45EEF"/>
    <w:rsid w:val="00B4674F"/>
    <w:rsid w:val="00B517FB"/>
    <w:rsid w:val="00B578C9"/>
    <w:rsid w:val="00B616C5"/>
    <w:rsid w:val="00B67595"/>
    <w:rsid w:val="00B7140C"/>
    <w:rsid w:val="00B81979"/>
    <w:rsid w:val="00B948DA"/>
    <w:rsid w:val="00B9609E"/>
    <w:rsid w:val="00BC6DE8"/>
    <w:rsid w:val="00BD0028"/>
    <w:rsid w:val="00BD75E7"/>
    <w:rsid w:val="00BE0705"/>
    <w:rsid w:val="00BE1AAF"/>
    <w:rsid w:val="00BF2997"/>
    <w:rsid w:val="00BF7900"/>
    <w:rsid w:val="00BF7C45"/>
    <w:rsid w:val="00C11BA0"/>
    <w:rsid w:val="00C226D9"/>
    <w:rsid w:val="00C25F66"/>
    <w:rsid w:val="00C26FED"/>
    <w:rsid w:val="00C339CF"/>
    <w:rsid w:val="00C44051"/>
    <w:rsid w:val="00C525FC"/>
    <w:rsid w:val="00C56C03"/>
    <w:rsid w:val="00C57A8A"/>
    <w:rsid w:val="00C57FE8"/>
    <w:rsid w:val="00C60C07"/>
    <w:rsid w:val="00C61921"/>
    <w:rsid w:val="00C6549A"/>
    <w:rsid w:val="00C8483C"/>
    <w:rsid w:val="00C873B9"/>
    <w:rsid w:val="00C87B6E"/>
    <w:rsid w:val="00C9138D"/>
    <w:rsid w:val="00C915BF"/>
    <w:rsid w:val="00C95D42"/>
    <w:rsid w:val="00C96C4C"/>
    <w:rsid w:val="00CB3B33"/>
    <w:rsid w:val="00CB71AD"/>
    <w:rsid w:val="00CB736B"/>
    <w:rsid w:val="00CD406E"/>
    <w:rsid w:val="00CD64BC"/>
    <w:rsid w:val="00CF04C7"/>
    <w:rsid w:val="00CF11B0"/>
    <w:rsid w:val="00D106A3"/>
    <w:rsid w:val="00D13D17"/>
    <w:rsid w:val="00D22C95"/>
    <w:rsid w:val="00D30822"/>
    <w:rsid w:val="00D3685C"/>
    <w:rsid w:val="00D37E0D"/>
    <w:rsid w:val="00D4526A"/>
    <w:rsid w:val="00D47B50"/>
    <w:rsid w:val="00D47C75"/>
    <w:rsid w:val="00D5110D"/>
    <w:rsid w:val="00D60A6D"/>
    <w:rsid w:val="00D67DFC"/>
    <w:rsid w:val="00D81597"/>
    <w:rsid w:val="00D82F41"/>
    <w:rsid w:val="00D94A25"/>
    <w:rsid w:val="00D952B5"/>
    <w:rsid w:val="00D95848"/>
    <w:rsid w:val="00DA4132"/>
    <w:rsid w:val="00DA4A85"/>
    <w:rsid w:val="00DA7051"/>
    <w:rsid w:val="00DA7307"/>
    <w:rsid w:val="00DB0015"/>
    <w:rsid w:val="00DB0A75"/>
    <w:rsid w:val="00DB5F4A"/>
    <w:rsid w:val="00DC0D36"/>
    <w:rsid w:val="00DC4B9D"/>
    <w:rsid w:val="00DC700A"/>
    <w:rsid w:val="00DE2FA6"/>
    <w:rsid w:val="00DF2179"/>
    <w:rsid w:val="00DF2198"/>
    <w:rsid w:val="00DF224B"/>
    <w:rsid w:val="00E0375C"/>
    <w:rsid w:val="00E03DA9"/>
    <w:rsid w:val="00E047D9"/>
    <w:rsid w:val="00E04A1C"/>
    <w:rsid w:val="00E23E1D"/>
    <w:rsid w:val="00E25B2D"/>
    <w:rsid w:val="00E261A5"/>
    <w:rsid w:val="00E32CCE"/>
    <w:rsid w:val="00E335DA"/>
    <w:rsid w:val="00E36B77"/>
    <w:rsid w:val="00E36EA8"/>
    <w:rsid w:val="00E43CBA"/>
    <w:rsid w:val="00E502A7"/>
    <w:rsid w:val="00E52CEA"/>
    <w:rsid w:val="00E642BF"/>
    <w:rsid w:val="00E660C4"/>
    <w:rsid w:val="00E722A9"/>
    <w:rsid w:val="00E74FE9"/>
    <w:rsid w:val="00E83F0C"/>
    <w:rsid w:val="00EB5190"/>
    <w:rsid w:val="00EC041F"/>
    <w:rsid w:val="00EC69B1"/>
    <w:rsid w:val="00ED5890"/>
    <w:rsid w:val="00EF17AC"/>
    <w:rsid w:val="00EF64D4"/>
    <w:rsid w:val="00F068DE"/>
    <w:rsid w:val="00F06AE5"/>
    <w:rsid w:val="00F148AE"/>
    <w:rsid w:val="00F22A92"/>
    <w:rsid w:val="00F23F0D"/>
    <w:rsid w:val="00F2595B"/>
    <w:rsid w:val="00F25EEF"/>
    <w:rsid w:val="00F36E33"/>
    <w:rsid w:val="00F41AA8"/>
    <w:rsid w:val="00F434CC"/>
    <w:rsid w:val="00F46EA1"/>
    <w:rsid w:val="00F51A30"/>
    <w:rsid w:val="00F53807"/>
    <w:rsid w:val="00F55BB6"/>
    <w:rsid w:val="00F573DF"/>
    <w:rsid w:val="00F67617"/>
    <w:rsid w:val="00F712CE"/>
    <w:rsid w:val="00F80742"/>
    <w:rsid w:val="00F82598"/>
    <w:rsid w:val="00F955DA"/>
    <w:rsid w:val="00FA41A2"/>
    <w:rsid w:val="00FB5F65"/>
    <w:rsid w:val="00FC245F"/>
    <w:rsid w:val="00FD02F8"/>
    <w:rsid w:val="00FD6238"/>
    <w:rsid w:val="00FE6C9F"/>
    <w:rsid w:val="00FF3E04"/>
    <w:rsid w:val="00FF553A"/>
    <w:rsid w:val="00FF6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48DE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53E0-DCB6-47C7-84FC-9AF895C7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170</TotalTime>
  <Pages>8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153</cp:revision>
  <dcterms:created xsi:type="dcterms:W3CDTF">2019-01-16T14:47:00Z</dcterms:created>
  <dcterms:modified xsi:type="dcterms:W3CDTF">2021-01-24T12:01:00Z</dcterms:modified>
</cp:coreProperties>
</file>